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ABFF7" w14:textId="77777777" w:rsidR="009A2058" w:rsidRPr="00124A69" w:rsidRDefault="009A2058" w:rsidP="00FA3864">
      <w:pPr>
        <w:spacing w:before="88"/>
        <w:ind w:left="1134" w:right="594"/>
        <w:jc w:val="center"/>
        <w:rPr>
          <w:b/>
          <w:bCs/>
          <w:sz w:val="28"/>
        </w:rPr>
      </w:pPr>
      <w:bookmarkStart w:id="0" w:name="_Hlk90121161"/>
      <w:bookmarkEnd w:id="0"/>
      <w:r w:rsidRPr="00124A69">
        <w:rPr>
          <w:b/>
          <w:bCs/>
          <w:sz w:val="28"/>
        </w:rPr>
        <w:t>TỔNG LIÊN ĐOÀN LAO ĐỘNG VIỆT NAM</w:t>
      </w:r>
    </w:p>
    <w:p w14:paraId="52E3618A" w14:textId="77777777" w:rsidR="009A2058" w:rsidRPr="00124A69" w:rsidRDefault="009A2058" w:rsidP="00FA3864">
      <w:pPr>
        <w:spacing w:before="88"/>
        <w:ind w:left="1134" w:right="594"/>
        <w:jc w:val="center"/>
        <w:rPr>
          <w:b/>
          <w:bCs/>
          <w:sz w:val="28"/>
        </w:rPr>
      </w:pPr>
      <w:r w:rsidRPr="00124A69">
        <w:rPr>
          <w:b/>
          <w:bCs/>
          <w:sz w:val="28"/>
        </w:rPr>
        <w:t>TRƯỜNG ĐẠI HỌC TÔN Đ</w:t>
      </w:r>
      <w:r>
        <w:rPr>
          <w:b/>
          <w:bCs/>
          <w:sz w:val="28"/>
        </w:rPr>
        <w:t xml:space="preserve">ỨC </w:t>
      </w:r>
      <w:r w:rsidRPr="00124A69">
        <w:rPr>
          <w:b/>
          <w:bCs/>
          <w:sz w:val="28"/>
        </w:rPr>
        <w:t>THẮNG</w:t>
      </w:r>
    </w:p>
    <w:p w14:paraId="7821B9E1" w14:textId="7B0C333B" w:rsidR="009A2058" w:rsidRPr="00124A69" w:rsidRDefault="009A2058" w:rsidP="00FA3864">
      <w:pPr>
        <w:spacing w:before="88"/>
        <w:ind w:left="1134" w:right="594"/>
        <w:jc w:val="center"/>
        <w:rPr>
          <w:b/>
          <w:bCs/>
          <w:sz w:val="28"/>
        </w:rPr>
      </w:pPr>
      <w:r w:rsidRPr="00124A69">
        <w:rPr>
          <w:b/>
          <w:bCs/>
          <w:sz w:val="28"/>
        </w:rPr>
        <w:t>KHOA CÔNG NGHỆ THÔNG TIN</w:t>
      </w:r>
    </w:p>
    <w:p w14:paraId="40E4E945" w14:textId="0281B5C7" w:rsidR="009A2058" w:rsidRDefault="009A2058" w:rsidP="00FA3864">
      <w:pPr>
        <w:pStyle w:val="BodyText"/>
        <w:spacing w:before="7"/>
        <w:ind w:left="1134" w:right="594"/>
        <w:rPr>
          <w:b/>
          <w:sz w:val="20"/>
        </w:rPr>
      </w:pPr>
    </w:p>
    <w:p w14:paraId="28D5D1B6" w14:textId="3810D712" w:rsidR="009A2058" w:rsidRDefault="00641400" w:rsidP="00641400">
      <w:pPr>
        <w:pStyle w:val="BodyText"/>
        <w:ind w:right="-279"/>
        <w:jc w:val="center"/>
        <w:rPr>
          <w:b/>
          <w:sz w:val="30"/>
        </w:rPr>
      </w:pPr>
      <w:r w:rsidRPr="00641400">
        <w:rPr>
          <w:b/>
          <w:noProof/>
          <w:sz w:val="30"/>
        </w:rPr>
        <w:drawing>
          <wp:inline distT="0" distB="0" distL="0" distR="0" wp14:anchorId="7917928B" wp14:editId="185DE9DE">
            <wp:extent cx="982133" cy="836632"/>
            <wp:effectExtent l="0" t="0" r="889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7056" cy="849345"/>
                    </a:xfrm>
                    <a:prstGeom prst="rect">
                      <a:avLst/>
                    </a:prstGeom>
                  </pic:spPr>
                </pic:pic>
              </a:graphicData>
            </a:graphic>
          </wp:inline>
        </w:drawing>
      </w:r>
    </w:p>
    <w:p w14:paraId="2DDAFE32" w14:textId="77777777" w:rsidR="009A2058" w:rsidRDefault="009A2058" w:rsidP="00FA3864">
      <w:pPr>
        <w:spacing w:before="196"/>
        <w:ind w:left="1134" w:right="594"/>
        <w:jc w:val="center"/>
        <w:rPr>
          <w:b/>
          <w:sz w:val="32"/>
        </w:rPr>
      </w:pPr>
      <w:r>
        <w:rPr>
          <w:b/>
          <w:sz w:val="32"/>
        </w:rPr>
        <w:t>BÁO CÁO GIỮA KÌ MÔN</w:t>
      </w:r>
      <w:r w:rsidRPr="00124A69">
        <w:rPr>
          <w:rStyle w:val="NidungvnbnChar"/>
          <w:b/>
          <w:bCs/>
          <w:sz w:val="32"/>
          <w:szCs w:val="32"/>
        </w:rPr>
        <w:t xml:space="preserve"> </w:t>
      </w:r>
      <w:hyperlink r:id="rId10" w:tgtFrame="_self" w:history="1">
        <w:r w:rsidRPr="00124A69">
          <w:rPr>
            <w:rStyle w:val="NidungvnbnChar"/>
            <w:b/>
            <w:bCs/>
            <w:sz w:val="32"/>
            <w:szCs w:val="32"/>
          </w:rPr>
          <w:t>PHÁT TRIỂN TRÒ CHƠI</w:t>
        </w:r>
      </w:hyperlink>
    </w:p>
    <w:p w14:paraId="45569E27" w14:textId="77777777" w:rsidR="009A2058" w:rsidRDefault="009A2058" w:rsidP="00FA3864">
      <w:pPr>
        <w:pStyle w:val="BodyText"/>
        <w:ind w:left="1134" w:right="594"/>
        <w:rPr>
          <w:b/>
          <w:sz w:val="34"/>
        </w:rPr>
      </w:pPr>
    </w:p>
    <w:p w14:paraId="26FE1DC7" w14:textId="77777777" w:rsidR="009A2058" w:rsidRDefault="009A2058" w:rsidP="00FA3864">
      <w:pPr>
        <w:pStyle w:val="BodyText"/>
        <w:ind w:left="1134" w:right="594"/>
        <w:rPr>
          <w:b/>
          <w:sz w:val="34"/>
        </w:rPr>
      </w:pPr>
    </w:p>
    <w:p w14:paraId="7DC92C70" w14:textId="77777777" w:rsidR="009A2058" w:rsidRDefault="009A2058" w:rsidP="00FA3864">
      <w:pPr>
        <w:pStyle w:val="BodyText"/>
        <w:ind w:left="1134" w:right="594"/>
        <w:rPr>
          <w:b/>
          <w:sz w:val="34"/>
        </w:rPr>
      </w:pPr>
    </w:p>
    <w:p w14:paraId="29BABA07" w14:textId="77777777" w:rsidR="009A2058" w:rsidRDefault="009A2058" w:rsidP="00FA3864">
      <w:pPr>
        <w:pStyle w:val="BodyText"/>
        <w:ind w:left="1134" w:right="594"/>
        <w:rPr>
          <w:b/>
          <w:sz w:val="46"/>
        </w:rPr>
      </w:pPr>
    </w:p>
    <w:p w14:paraId="7B7F6366" w14:textId="4FE98C56" w:rsidR="009A2058" w:rsidRDefault="009A2058" w:rsidP="00FA3864">
      <w:pPr>
        <w:ind w:left="1134" w:right="594"/>
        <w:jc w:val="center"/>
        <w:rPr>
          <w:b/>
          <w:sz w:val="48"/>
        </w:rPr>
      </w:pPr>
      <w:r>
        <w:rPr>
          <w:b/>
          <w:sz w:val="48"/>
        </w:rPr>
        <w:t>HÀNH TRÌNH SHURIMA</w:t>
      </w:r>
    </w:p>
    <w:p w14:paraId="61153D7C" w14:textId="77777777" w:rsidR="009A2058" w:rsidRDefault="009A2058" w:rsidP="00FA3864">
      <w:pPr>
        <w:pStyle w:val="BodyText"/>
        <w:ind w:left="1134" w:right="594"/>
        <w:rPr>
          <w:b/>
          <w:sz w:val="52"/>
        </w:rPr>
      </w:pPr>
    </w:p>
    <w:p w14:paraId="06E49A96" w14:textId="77777777" w:rsidR="009A2058" w:rsidRDefault="009A2058" w:rsidP="00FA3864">
      <w:pPr>
        <w:pStyle w:val="BodyText"/>
        <w:ind w:left="1134" w:right="594"/>
        <w:rPr>
          <w:b/>
          <w:sz w:val="74"/>
        </w:rPr>
      </w:pPr>
    </w:p>
    <w:p w14:paraId="0B0B2C7C" w14:textId="77777777" w:rsidR="009A2058" w:rsidRDefault="009A2058" w:rsidP="00535FC8">
      <w:pPr>
        <w:pStyle w:val="BodyText"/>
        <w:ind w:left="1134" w:right="594"/>
        <w:rPr>
          <w:b/>
          <w:sz w:val="74"/>
        </w:rPr>
      </w:pPr>
    </w:p>
    <w:p w14:paraId="46B6492B" w14:textId="77777777" w:rsidR="009A2058" w:rsidRDefault="009A2058" w:rsidP="00535FC8">
      <w:pPr>
        <w:spacing w:line="240" w:lineRule="auto"/>
        <w:ind w:left="1134" w:right="594"/>
        <w:jc w:val="right"/>
        <w:rPr>
          <w:b/>
          <w:sz w:val="28"/>
        </w:rPr>
      </w:pPr>
      <w:r>
        <w:rPr>
          <w:i/>
          <w:sz w:val="28"/>
        </w:rPr>
        <w:t>Người hướng dẫn</w:t>
      </w:r>
      <w:r>
        <w:rPr>
          <w:sz w:val="28"/>
        </w:rPr>
        <w:t xml:space="preserve">: </w:t>
      </w:r>
      <w:r>
        <w:rPr>
          <w:b/>
          <w:sz w:val="28"/>
        </w:rPr>
        <w:t>Gv Hà Lê Hoài Trung</w:t>
      </w:r>
    </w:p>
    <w:p w14:paraId="5A21D255" w14:textId="77777777" w:rsidR="009A2058" w:rsidRDefault="009A2058" w:rsidP="00535FC8">
      <w:pPr>
        <w:tabs>
          <w:tab w:val="left" w:pos="2111"/>
        </w:tabs>
        <w:spacing w:before="161" w:line="240" w:lineRule="auto"/>
        <w:ind w:left="1134" w:right="594"/>
        <w:jc w:val="right"/>
        <w:rPr>
          <w:b/>
          <w:sz w:val="28"/>
        </w:rPr>
      </w:pPr>
      <w:r>
        <w:rPr>
          <w:i/>
          <w:sz w:val="28"/>
        </w:rPr>
        <w:t>Người</w:t>
      </w:r>
      <w:r>
        <w:rPr>
          <w:i/>
          <w:spacing w:val="-1"/>
          <w:sz w:val="28"/>
        </w:rPr>
        <w:t xml:space="preserve"> </w:t>
      </w:r>
      <w:r>
        <w:rPr>
          <w:i/>
          <w:sz w:val="28"/>
        </w:rPr>
        <w:t>thực hiện</w:t>
      </w:r>
      <w:r>
        <w:rPr>
          <w:sz w:val="28"/>
        </w:rPr>
        <w:t xml:space="preserve">: </w:t>
      </w:r>
      <w:r>
        <w:rPr>
          <w:b/>
          <w:sz w:val="28"/>
        </w:rPr>
        <w:t xml:space="preserve">Lê Thành Đăng Khoa - </w:t>
      </w:r>
      <w:r w:rsidRPr="00124A69">
        <w:rPr>
          <w:rStyle w:val="NidungvnbnChar"/>
          <w:b/>
          <w:bCs/>
        </w:rPr>
        <w:t>51900119</w:t>
      </w:r>
    </w:p>
    <w:p w14:paraId="5E8EED4E" w14:textId="77777777" w:rsidR="009A2058" w:rsidRDefault="009A2058" w:rsidP="00535FC8">
      <w:pPr>
        <w:spacing w:before="161" w:line="240" w:lineRule="auto"/>
        <w:ind w:left="1134" w:right="594"/>
        <w:jc w:val="right"/>
        <w:rPr>
          <w:b/>
          <w:sz w:val="28"/>
        </w:rPr>
      </w:pPr>
      <w:r>
        <w:rPr>
          <w:b/>
          <w:sz w:val="28"/>
        </w:rPr>
        <w:t>Nguyễn Tiến Phát - 51900167</w:t>
      </w:r>
    </w:p>
    <w:p w14:paraId="2C32AECA" w14:textId="77777777" w:rsidR="009A2058" w:rsidRDefault="009A2058" w:rsidP="00535FC8">
      <w:pPr>
        <w:tabs>
          <w:tab w:val="left" w:pos="7598"/>
          <w:tab w:val="right" w:pos="9091"/>
        </w:tabs>
        <w:spacing w:before="161" w:line="240" w:lineRule="auto"/>
        <w:ind w:left="1134" w:right="594"/>
        <w:jc w:val="right"/>
        <w:rPr>
          <w:b/>
          <w:sz w:val="28"/>
        </w:rPr>
      </w:pPr>
      <w:r w:rsidRPr="00124A69">
        <w:rPr>
          <w:i/>
          <w:iCs/>
          <w:sz w:val="28"/>
        </w:rPr>
        <w:t>Lớp:</w:t>
      </w:r>
      <w:r>
        <w:rPr>
          <w:i/>
          <w:iCs/>
          <w:sz w:val="28"/>
        </w:rPr>
        <w:t xml:space="preserve"> </w:t>
      </w:r>
      <w:r w:rsidRPr="006D0641">
        <w:rPr>
          <w:b/>
          <w:bCs/>
          <w:sz w:val="28"/>
        </w:rPr>
        <w:t>19050202</w:t>
      </w:r>
    </w:p>
    <w:p w14:paraId="5BF122E8" w14:textId="3F30BE60" w:rsidR="009A2058" w:rsidRPr="00535FC8" w:rsidRDefault="009A2058" w:rsidP="00535FC8">
      <w:pPr>
        <w:tabs>
          <w:tab w:val="left" w:pos="8438"/>
          <w:tab w:val="right" w:pos="9091"/>
        </w:tabs>
        <w:spacing w:before="161" w:line="240" w:lineRule="auto"/>
        <w:ind w:left="1134" w:right="594"/>
        <w:jc w:val="right"/>
        <w:rPr>
          <w:b/>
          <w:sz w:val="28"/>
        </w:rPr>
      </w:pPr>
      <w:r w:rsidRPr="006D0641">
        <w:rPr>
          <w:i/>
          <w:iCs/>
          <w:sz w:val="28"/>
        </w:rPr>
        <w:t>Khoá:</w:t>
      </w:r>
      <w:r>
        <w:rPr>
          <w:bCs/>
          <w:sz w:val="28"/>
        </w:rPr>
        <w:t xml:space="preserve"> </w:t>
      </w:r>
      <w:r>
        <w:rPr>
          <w:b/>
          <w:sz w:val="28"/>
        </w:rPr>
        <w:t>K23</w:t>
      </w:r>
    </w:p>
    <w:p w14:paraId="4CD507A1" w14:textId="3A56CCE9" w:rsidR="009A2058" w:rsidRDefault="009A2058" w:rsidP="00FA3864">
      <w:pPr>
        <w:pStyle w:val="BodyText"/>
        <w:ind w:left="1134" w:right="594"/>
        <w:rPr>
          <w:b/>
          <w:sz w:val="30"/>
        </w:rPr>
      </w:pPr>
    </w:p>
    <w:p w14:paraId="2EFFDA7E" w14:textId="77777777" w:rsidR="00535FC8" w:rsidRDefault="00535FC8" w:rsidP="00FA3864">
      <w:pPr>
        <w:pStyle w:val="BodyText"/>
        <w:ind w:left="1134" w:right="594"/>
        <w:rPr>
          <w:b/>
          <w:sz w:val="30"/>
        </w:rPr>
      </w:pPr>
    </w:p>
    <w:p w14:paraId="494ADF95" w14:textId="77777777" w:rsidR="009A2058" w:rsidRDefault="009A2058" w:rsidP="00FA3864">
      <w:pPr>
        <w:pStyle w:val="BodyText"/>
        <w:ind w:right="594"/>
        <w:rPr>
          <w:b/>
          <w:sz w:val="30"/>
        </w:rPr>
      </w:pPr>
    </w:p>
    <w:p w14:paraId="5870262D" w14:textId="08E5E6F9" w:rsidR="00535FC8" w:rsidRDefault="009A2058" w:rsidP="00FA3864">
      <w:pPr>
        <w:pStyle w:val="BodyText"/>
        <w:ind w:left="1134" w:right="594"/>
        <w:jc w:val="center"/>
        <w:rPr>
          <w:b/>
          <w:sz w:val="28"/>
        </w:rPr>
      </w:pPr>
      <w:r>
        <w:rPr>
          <w:b/>
          <w:sz w:val="28"/>
        </w:rPr>
        <w:t>THÀNH PHỐ HỒ CHÍ MINH, NĂM 2021</w:t>
      </w:r>
    </w:p>
    <w:p w14:paraId="76DA936E" w14:textId="77777777" w:rsidR="00535FC8" w:rsidRDefault="00535FC8">
      <w:pPr>
        <w:spacing w:line="240" w:lineRule="auto"/>
        <w:jc w:val="left"/>
        <w:rPr>
          <w:b/>
          <w:sz w:val="28"/>
          <w:szCs w:val="26"/>
          <w:lang w:val="vi"/>
        </w:rPr>
      </w:pPr>
      <w:r>
        <w:rPr>
          <w:b/>
          <w:sz w:val="28"/>
        </w:rPr>
        <w:br w:type="page"/>
      </w:r>
    </w:p>
    <w:p w14:paraId="76327600" w14:textId="77777777" w:rsidR="009A2058" w:rsidRDefault="009A2058" w:rsidP="00FA3864">
      <w:pPr>
        <w:pStyle w:val="BodyText"/>
        <w:ind w:left="1134" w:right="594"/>
        <w:jc w:val="center"/>
        <w:rPr>
          <w:b/>
          <w:sz w:val="30"/>
        </w:rPr>
      </w:pPr>
    </w:p>
    <w:p w14:paraId="3C8A4691" w14:textId="2EC9934F" w:rsidR="00FA3864" w:rsidRPr="00124A69" w:rsidRDefault="00FA3864" w:rsidP="00FA3864">
      <w:pPr>
        <w:spacing w:before="88"/>
        <w:ind w:left="1134" w:right="594"/>
        <w:jc w:val="center"/>
        <w:rPr>
          <w:b/>
          <w:bCs/>
          <w:sz w:val="28"/>
        </w:rPr>
      </w:pPr>
      <w:r w:rsidRPr="00124A69">
        <w:rPr>
          <w:b/>
          <w:bCs/>
          <w:sz w:val="28"/>
        </w:rPr>
        <w:t>TỔNG LIÊN ĐOÀN LAO ĐỘNG VIỆT NAM</w:t>
      </w:r>
    </w:p>
    <w:p w14:paraId="1FC2055D" w14:textId="77777777" w:rsidR="00FA3864" w:rsidRPr="00124A69" w:rsidRDefault="00FA3864" w:rsidP="00FA3864">
      <w:pPr>
        <w:spacing w:before="88"/>
        <w:ind w:left="1134" w:right="594"/>
        <w:jc w:val="center"/>
        <w:rPr>
          <w:b/>
          <w:bCs/>
          <w:sz w:val="28"/>
        </w:rPr>
      </w:pPr>
      <w:r w:rsidRPr="00124A69">
        <w:rPr>
          <w:b/>
          <w:bCs/>
          <w:sz w:val="28"/>
        </w:rPr>
        <w:t>TRƯỜNG ĐẠI HỌC TÔN Đ</w:t>
      </w:r>
      <w:r>
        <w:rPr>
          <w:b/>
          <w:bCs/>
          <w:sz w:val="28"/>
        </w:rPr>
        <w:t xml:space="preserve">ỨC </w:t>
      </w:r>
      <w:r w:rsidRPr="00124A69">
        <w:rPr>
          <w:b/>
          <w:bCs/>
          <w:sz w:val="28"/>
        </w:rPr>
        <w:t>THẮNG</w:t>
      </w:r>
    </w:p>
    <w:p w14:paraId="71548EB5" w14:textId="52BBFDB0" w:rsidR="00FA3864" w:rsidRPr="00124A69" w:rsidRDefault="00FA3864" w:rsidP="00FA3864">
      <w:pPr>
        <w:spacing w:before="88"/>
        <w:ind w:left="1134" w:right="594"/>
        <w:jc w:val="center"/>
        <w:rPr>
          <w:b/>
          <w:bCs/>
          <w:sz w:val="28"/>
        </w:rPr>
      </w:pPr>
      <w:r w:rsidRPr="00124A69">
        <w:rPr>
          <w:b/>
          <w:bCs/>
          <w:sz w:val="28"/>
        </w:rPr>
        <w:t>KHOA CÔNG NGHỆ THÔNG TIN</w:t>
      </w:r>
    </w:p>
    <w:p w14:paraId="53F3B25C" w14:textId="77777777" w:rsidR="00FA3864" w:rsidRDefault="00FA3864" w:rsidP="00FA3864">
      <w:pPr>
        <w:pStyle w:val="BodyText"/>
        <w:spacing w:before="7"/>
        <w:ind w:left="1134" w:right="594"/>
        <w:rPr>
          <w:b/>
          <w:sz w:val="20"/>
        </w:rPr>
      </w:pPr>
    </w:p>
    <w:p w14:paraId="470E4FF5" w14:textId="2CDC1265" w:rsidR="00FA3864" w:rsidRDefault="00641400" w:rsidP="00641400">
      <w:pPr>
        <w:pStyle w:val="BodyText"/>
        <w:ind w:right="-279"/>
        <w:jc w:val="center"/>
        <w:rPr>
          <w:b/>
          <w:sz w:val="30"/>
        </w:rPr>
      </w:pPr>
      <w:r w:rsidRPr="00641400">
        <w:rPr>
          <w:b/>
          <w:noProof/>
          <w:sz w:val="30"/>
        </w:rPr>
        <w:drawing>
          <wp:inline distT="0" distB="0" distL="0" distR="0" wp14:anchorId="11BA8509" wp14:editId="4FD35FAD">
            <wp:extent cx="982133" cy="836632"/>
            <wp:effectExtent l="0" t="0" r="889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7056" cy="849345"/>
                    </a:xfrm>
                    <a:prstGeom prst="rect">
                      <a:avLst/>
                    </a:prstGeom>
                  </pic:spPr>
                </pic:pic>
              </a:graphicData>
            </a:graphic>
          </wp:inline>
        </w:drawing>
      </w:r>
    </w:p>
    <w:p w14:paraId="0B1E505C" w14:textId="77777777" w:rsidR="00FA3864" w:rsidRDefault="00FA3864" w:rsidP="00FA3864">
      <w:pPr>
        <w:spacing w:before="196"/>
        <w:ind w:left="1134" w:right="594"/>
        <w:jc w:val="center"/>
        <w:rPr>
          <w:b/>
          <w:sz w:val="32"/>
        </w:rPr>
      </w:pPr>
      <w:r>
        <w:rPr>
          <w:b/>
          <w:sz w:val="32"/>
        </w:rPr>
        <w:t>BÁO CÁO GIỮA KÌ MÔN</w:t>
      </w:r>
      <w:r w:rsidRPr="00124A69">
        <w:rPr>
          <w:rStyle w:val="NidungvnbnChar"/>
          <w:b/>
          <w:bCs/>
          <w:sz w:val="32"/>
          <w:szCs w:val="32"/>
        </w:rPr>
        <w:t xml:space="preserve"> </w:t>
      </w:r>
      <w:hyperlink r:id="rId11" w:tgtFrame="_self" w:history="1">
        <w:r w:rsidRPr="00124A69">
          <w:rPr>
            <w:rStyle w:val="NidungvnbnChar"/>
            <w:b/>
            <w:bCs/>
            <w:sz w:val="32"/>
            <w:szCs w:val="32"/>
          </w:rPr>
          <w:t>PHÁT TRIỂN TRÒ CHƠI</w:t>
        </w:r>
      </w:hyperlink>
    </w:p>
    <w:p w14:paraId="24FD918C" w14:textId="77777777" w:rsidR="00FA3864" w:rsidRDefault="00FA3864" w:rsidP="00FA3864">
      <w:pPr>
        <w:pStyle w:val="BodyText"/>
        <w:ind w:left="1134" w:right="594"/>
        <w:rPr>
          <w:b/>
          <w:sz w:val="34"/>
        </w:rPr>
      </w:pPr>
    </w:p>
    <w:p w14:paraId="2EC55D36" w14:textId="77777777" w:rsidR="00FA3864" w:rsidRDefault="00FA3864" w:rsidP="00FA3864">
      <w:pPr>
        <w:pStyle w:val="BodyText"/>
        <w:ind w:left="1134" w:right="594"/>
        <w:rPr>
          <w:b/>
          <w:sz w:val="34"/>
        </w:rPr>
      </w:pPr>
    </w:p>
    <w:p w14:paraId="6495A0AE" w14:textId="77777777" w:rsidR="00FA3864" w:rsidRDefault="00FA3864" w:rsidP="00FA3864">
      <w:pPr>
        <w:pStyle w:val="BodyText"/>
        <w:ind w:left="1134" w:right="594"/>
        <w:rPr>
          <w:b/>
          <w:sz w:val="34"/>
        </w:rPr>
      </w:pPr>
    </w:p>
    <w:p w14:paraId="5B4218AA" w14:textId="77777777" w:rsidR="00FA3864" w:rsidRDefault="00FA3864" w:rsidP="00FA3864">
      <w:pPr>
        <w:pStyle w:val="BodyText"/>
        <w:ind w:left="1134" w:right="594"/>
        <w:rPr>
          <w:b/>
          <w:sz w:val="46"/>
        </w:rPr>
      </w:pPr>
    </w:p>
    <w:p w14:paraId="11B9095A" w14:textId="52045E83" w:rsidR="00FA3864" w:rsidRDefault="00FA3864" w:rsidP="00FA3864">
      <w:pPr>
        <w:ind w:left="1134" w:right="594"/>
        <w:jc w:val="center"/>
        <w:rPr>
          <w:b/>
          <w:sz w:val="48"/>
        </w:rPr>
      </w:pPr>
      <w:r>
        <w:rPr>
          <w:b/>
          <w:sz w:val="48"/>
        </w:rPr>
        <w:t>HÀNH TRÌNH SHURIMA</w:t>
      </w:r>
    </w:p>
    <w:p w14:paraId="02A88223" w14:textId="77777777" w:rsidR="00FA3864" w:rsidRDefault="00FA3864" w:rsidP="00FA3864">
      <w:pPr>
        <w:pStyle w:val="BodyText"/>
        <w:ind w:left="1134" w:right="594"/>
        <w:rPr>
          <w:b/>
          <w:sz w:val="52"/>
        </w:rPr>
      </w:pPr>
    </w:p>
    <w:p w14:paraId="15953449" w14:textId="77777777" w:rsidR="00FA3864" w:rsidRDefault="00FA3864" w:rsidP="00FA3864">
      <w:pPr>
        <w:pStyle w:val="BodyText"/>
        <w:ind w:left="1134" w:right="594"/>
        <w:rPr>
          <w:b/>
          <w:sz w:val="74"/>
        </w:rPr>
      </w:pPr>
    </w:p>
    <w:p w14:paraId="18039783" w14:textId="77777777" w:rsidR="00FA3864" w:rsidRDefault="00FA3864" w:rsidP="00FA3864">
      <w:pPr>
        <w:pStyle w:val="BodyText"/>
        <w:ind w:left="1134" w:right="594"/>
        <w:rPr>
          <w:b/>
          <w:sz w:val="74"/>
        </w:rPr>
      </w:pPr>
    </w:p>
    <w:p w14:paraId="5CD82F8A" w14:textId="77777777" w:rsidR="00FA3864" w:rsidRDefault="00FA3864" w:rsidP="00535FC8">
      <w:pPr>
        <w:spacing w:line="240" w:lineRule="auto"/>
        <w:ind w:left="1134" w:right="594"/>
        <w:jc w:val="right"/>
        <w:rPr>
          <w:b/>
          <w:sz w:val="28"/>
        </w:rPr>
      </w:pPr>
      <w:r>
        <w:rPr>
          <w:i/>
          <w:sz w:val="28"/>
        </w:rPr>
        <w:t>Người hướng dẫn</w:t>
      </w:r>
      <w:r>
        <w:rPr>
          <w:sz w:val="28"/>
        </w:rPr>
        <w:t xml:space="preserve">: </w:t>
      </w:r>
      <w:r>
        <w:rPr>
          <w:b/>
          <w:sz w:val="28"/>
        </w:rPr>
        <w:t>Gv Hà Lê Hoài Trung</w:t>
      </w:r>
    </w:p>
    <w:p w14:paraId="6CA4AEC0" w14:textId="77777777" w:rsidR="00FA3864" w:rsidRDefault="00FA3864" w:rsidP="00535FC8">
      <w:pPr>
        <w:tabs>
          <w:tab w:val="left" w:pos="2111"/>
        </w:tabs>
        <w:spacing w:before="161" w:line="240" w:lineRule="auto"/>
        <w:ind w:left="1134" w:right="594"/>
        <w:jc w:val="right"/>
        <w:rPr>
          <w:b/>
          <w:sz w:val="28"/>
        </w:rPr>
      </w:pPr>
      <w:r>
        <w:rPr>
          <w:i/>
          <w:sz w:val="28"/>
        </w:rPr>
        <w:t>Người</w:t>
      </w:r>
      <w:r>
        <w:rPr>
          <w:i/>
          <w:spacing w:val="-1"/>
          <w:sz w:val="28"/>
        </w:rPr>
        <w:t xml:space="preserve"> </w:t>
      </w:r>
      <w:r>
        <w:rPr>
          <w:i/>
          <w:sz w:val="28"/>
        </w:rPr>
        <w:t>thực hiện</w:t>
      </w:r>
      <w:r>
        <w:rPr>
          <w:sz w:val="28"/>
        </w:rPr>
        <w:t xml:space="preserve">: </w:t>
      </w:r>
      <w:r>
        <w:rPr>
          <w:b/>
          <w:sz w:val="28"/>
        </w:rPr>
        <w:t xml:space="preserve">Lê Thành Đăng Khoa - </w:t>
      </w:r>
      <w:r w:rsidRPr="00124A69">
        <w:rPr>
          <w:rStyle w:val="NidungvnbnChar"/>
          <w:b/>
          <w:bCs/>
        </w:rPr>
        <w:t>51900119</w:t>
      </w:r>
    </w:p>
    <w:p w14:paraId="04D0F1FE" w14:textId="77777777" w:rsidR="00FA3864" w:rsidRDefault="00FA3864" w:rsidP="00535FC8">
      <w:pPr>
        <w:spacing w:before="161" w:line="240" w:lineRule="auto"/>
        <w:ind w:left="1134" w:right="594"/>
        <w:jc w:val="right"/>
        <w:rPr>
          <w:b/>
          <w:sz w:val="28"/>
        </w:rPr>
      </w:pPr>
      <w:r>
        <w:rPr>
          <w:b/>
          <w:sz w:val="28"/>
        </w:rPr>
        <w:t>Nguyễn Tiến Phát - 51900167</w:t>
      </w:r>
    </w:p>
    <w:p w14:paraId="5EE042A9" w14:textId="77777777" w:rsidR="00FA3864" w:rsidRDefault="00FA3864" w:rsidP="00535FC8">
      <w:pPr>
        <w:tabs>
          <w:tab w:val="left" w:pos="7598"/>
          <w:tab w:val="right" w:pos="9091"/>
        </w:tabs>
        <w:spacing w:before="161" w:line="240" w:lineRule="auto"/>
        <w:ind w:left="1134" w:right="594"/>
        <w:jc w:val="right"/>
        <w:rPr>
          <w:b/>
          <w:sz w:val="28"/>
        </w:rPr>
      </w:pPr>
      <w:r w:rsidRPr="00124A69">
        <w:rPr>
          <w:i/>
          <w:iCs/>
          <w:sz w:val="28"/>
        </w:rPr>
        <w:t>Lớp:</w:t>
      </w:r>
      <w:r>
        <w:rPr>
          <w:i/>
          <w:iCs/>
          <w:sz w:val="28"/>
        </w:rPr>
        <w:t xml:space="preserve"> </w:t>
      </w:r>
      <w:r w:rsidRPr="006D0641">
        <w:rPr>
          <w:b/>
          <w:bCs/>
          <w:sz w:val="28"/>
        </w:rPr>
        <w:t>19050202</w:t>
      </w:r>
    </w:p>
    <w:p w14:paraId="11D9E93C" w14:textId="0F1B4697" w:rsidR="00FA3864" w:rsidRPr="00535FC8" w:rsidRDefault="00FA3864" w:rsidP="00535FC8">
      <w:pPr>
        <w:tabs>
          <w:tab w:val="left" w:pos="8438"/>
          <w:tab w:val="right" w:pos="9091"/>
        </w:tabs>
        <w:spacing w:before="161" w:line="240" w:lineRule="auto"/>
        <w:ind w:left="1134" w:right="594"/>
        <w:jc w:val="right"/>
        <w:rPr>
          <w:b/>
          <w:sz w:val="28"/>
        </w:rPr>
      </w:pPr>
      <w:r w:rsidRPr="006D0641">
        <w:rPr>
          <w:i/>
          <w:iCs/>
          <w:sz w:val="28"/>
        </w:rPr>
        <w:t>Khoá:</w:t>
      </w:r>
      <w:r>
        <w:rPr>
          <w:bCs/>
          <w:sz w:val="28"/>
        </w:rPr>
        <w:t xml:space="preserve"> </w:t>
      </w:r>
      <w:r>
        <w:rPr>
          <w:b/>
          <w:sz w:val="28"/>
        </w:rPr>
        <w:t>23</w:t>
      </w:r>
    </w:p>
    <w:p w14:paraId="6FD55213" w14:textId="77777777" w:rsidR="00FA3864" w:rsidRDefault="00FA3864" w:rsidP="00FA3864">
      <w:pPr>
        <w:pStyle w:val="BodyText"/>
        <w:ind w:left="1134" w:right="594"/>
        <w:rPr>
          <w:b/>
          <w:sz w:val="30"/>
        </w:rPr>
      </w:pPr>
    </w:p>
    <w:p w14:paraId="65BA9458" w14:textId="77777777" w:rsidR="00FA3864" w:rsidRDefault="00FA3864" w:rsidP="00FA3864">
      <w:pPr>
        <w:pStyle w:val="BodyText"/>
        <w:ind w:right="594"/>
        <w:rPr>
          <w:b/>
          <w:sz w:val="30"/>
        </w:rPr>
      </w:pPr>
    </w:p>
    <w:p w14:paraId="46695F07" w14:textId="24774AD2" w:rsidR="007E396F" w:rsidRDefault="00FA3864" w:rsidP="00525422">
      <w:pPr>
        <w:pStyle w:val="BodyText"/>
        <w:ind w:left="1134" w:right="594"/>
        <w:jc w:val="center"/>
        <w:rPr>
          <w:b/>
          <w:sz w:val="28"/>
        </w:rPr>
      </w:pPr>
      <w:r>
        <w:rPr>
          <w:b/>
          <w:sz w:val="28"/>
        </w:rPr>
        <w:t>THÀNH PHỐ HỒ CHÍ MINH, NĂM 2021</w:t>
      </w:r>
    </w:p>
    <w:p w14:paraId="42901653" w14:textId="251FD1AD" w:rsidR="00FA3864" w:rsidRDefault="00FA3864" w:rsidP="007E396F">
      <w:pPr>
        <w:pStyle w:val="BodyText"/>
        <w:ind w:left="1134" w:right="594"/>
        <w:jc w:val="center"/>
        <w:outlineLvl w:val="0"/>
        <w:rPr>
          <w:b/>
          <w:sz w:val="32"/>
        </w:rPr>
      </w:pPr>
      <w:bookmarkStart w:id="1" w:name="_Toc90120770"/>
      <w:r>
        <w:rPr>
          <w:b/>
          <w:sz w:val="32"/>
        </w:rPr>
        <w:lastRenderedPageBreak/>
        <w:t>LỜI CẢM ƠN</w:t>
      </w:r>
      <w:bookmarkEnd w:id="1"/>
    </w:p>
    <w:p w14:paraId="50BB9710" w14:textId="77777777" w:rsidR="007E396F" w:rsidRPr="00535FC8" w:rsidRDefault="007E396F" w:rsidP="00535FC8">
      <w:pPr>
        <w:pStyle w:val="BodyText"/>
        <w:ind w:left="1134" w:right="594"/>
        <w:jc w:val="center"/>
        <w:rPr>
          <w:b/>
          <w:sz w:val="30"/>
        </w:rPr>
      </w:pPr>
    </w:p>
    <w:p w14:paraId="301E3DAA" w14:textId="7C82A545" w:rsidR="00FA3864" w:rsidRDefault="00FA3864" w:rsidP="00FA3864">
      <w:pPr>
        <w:pStyle w:val="Nidungvnbn"/>
        <w:rPr>
          <w:sz w:val="28"/>
        </w:rPr>
      </w:pPr>
      <w:r>
        <w:t xml:space="preserve">Chúng em cảm ơn thầy </w:t>
      </w:r>
      <w:r w:rsidRPr="00FA3864">
        <w:t>Hà Lê Hoài Trung</w:t>
      </w:r>
      <w:r w:rsidRPr="00FA3864">
        <w:rPr>
          <w:sz w:val="24"/>
          <w:szCs w:val="24"/>
        </w:rPr>
        <w:t xml:space="preserve"> </w:t>
      </w:r>
      <w:r>
        <w:t xml:space="preserve">đã cung cấp những kiến thức trong các buổi học vừa qua của môn Phát triển trò chơi, nhờ đó mà chúng em có thể hoàn thành được bài báo cáo này. Đồng thời em cũng cảm ơn những sự giúp đỡ và hướng dẫn tận tình của thầy trong quá trình </w:t>
      </w:r>
      <w:r w:rsidR="0050540A">
        <w:t xml:space="preserve">chúng </w:t>
      </w:r>
      <w:r>
        <w:t>em làm bài để giúp</w:t>
      </w:r>
      <w:r w:rsidR="0050540A">
        <w:t xml:space="preserve"> chúng</w:t>
      </w:r>
      <w:r>
        <w:t xml:space="preserve"> em có thể hoàn thành</w:t>
      </w:r>
      <w:r w:rsidR="0050540A">
        <w:t xml:space="preserve"> bài báo cáo này một cách</w:t>
      </w:r>
      <w:r>
        <w:t xml:space="preserve"> tốt nhấ</w:t>
      </w:r>
      <w:r w:rsidR="0050540A">
        <w:t>t</w:t>
      </w:r>
      <w:r>
        <w:t>.</w:t>
      </w:r>
    </w:p>
    <w:p w14:paraId="13306B37" w14:textId="77777777" w:rsidR="00FA3864" w:rsidRDefault="00FA3864" w:rsidP="00FA3864">
      <w:pPr>
        <w:pStyle w:val="BodyText"/>
        <w:rPr>
          <w:sz w:val="28"/>
        </w:rPr>
      </w:pPr>
    </w:p>
    <w:p w14:paraId="6EB707A0" w14:textId="7EAC6F12" w:rsidR="00905DF9" w:rsidRDefault="00905DF9" w:rsidP="00FA3864">
      <w:pPr>
        <w:pStyle w:val="BodyText"/>
        <w:rPr>
          <w:sz w:val="28"/>
        </w:rPr>
      </w:pPr>
    </w:p>
    <w:p w14:paraId="382DFFBF" w14:textId="57B9261D" w:rsidR="00905DF9" w:rsidRDefault="00905DF9" w:rsidP="00FA3864">
      <w:pPr>
        <w:pStyle w:val="BodyText"/>
        <w:rPr>
          <w:sz w:val="28"/>
        </w:rPr>
      </w:pPr>
    </w:p>
    <w:p w14:paraId="74F81DAB" w14:textId="6D9721FA" w:rsidR="00905DF9" w:rsidRDefault="00905DF9" w:rsidP="00FA3864">
      <w:pPr>
        <w:pStyle w:val="BodyText"/>
        <w:rPr>
          <w:sz w:val="28"/>
        </w:rPr>
      </w:pPr>
    </w:p>
    <w:p w14:paraId="59FF7392" w14:textId="38019CB4" w:rsidR="00905DF9" w:rsidRDefault="00905DF9" w:rsidP="00FA3864">
      <w:pPr>
        <w:pStyle w:val="BodyText"/>
        <w:rPr>
          <w:sz w:val="28"/>
        </w:rPr>
      </w:pPr>
    </w:p>
    <w:p w14:paraId="30E5781D" w14:textId="6E3DB864" w:rsidR="00905DF9" w:rsidRDefault="00905DF9" w:rsidP="00FA3864">
      <w:pPr>
        <w:pStyle w:val="BodyText"/>
        <w:rPr>
          <w:sz w:val="28"/>
        </w:rPr>
      </w:pPr>
    </w:p>
    <w:p w14:paraId="50D7B596" w14:textId="7E5E0CA3" w:rsidR="00905DF9" w:rsidRDefault="00905DF9" w:rsidP="00FA3864">
      <w:pPr>
        <w:pStyle w:val="BodyText"/>
        <w:rPr>
          <w:sz w:val="28"/>
        </w:rPr>
      </w:pPr>
    </w:p>
    <w:p w14:paraId="7917BE8D" w14:textId="1EF61273" w:rsidR="00905DF9" w:rsidRDefault="00905DF9" w:rsidP="00FA3864">
      <w:pPr>
        <w:pStyle w:val="BodyText"/>
        <w:rPr>
          <w:sz w:val="28"/>
        </w:rPr>
      </w:pPr>
    </w:p>
    <w:p w14:paraId="612E768E" w14:textId="4E8708F1" w:rsidR="00905DF9" w:rsidRDefault="00905DF9" w:rsidP="00FA3864">
      <w:pPr>
        <w:pStyle w:val="BodyText"/>
        <w:rPr>
          <w:sz w:val="28"/>
        </w:rPr>
      </w:pPr>
    </w:p>
    <w:p w14:paraId="2D6ED9D9" w14:textId="10A81A93" w:rsidR="00905DF9" w:rsidRDefault="00905DF9" w:rsidP="00FA3864">
      <w:pPr>
        <w:pStyle w:val="BodyText"/>
        <w:rPr>
          <w:sz w:val="28"/>
        </w:rPr>
      </w:pPr>
    </w:p>
    <w:p w14:paraId="1C102A7C" w14:textId="333A898D" w:rsidR="00905DF9" w:rsidRDefault="00905DF9" w:rsidP="00FA3864">
      <w:pPr>
        <w:pStyle w:val="BodyText"/>
        <w:rPr>
          <w:sz w:val="28"/>
        </w:rPr>
      </w:pPr>
    </w:p>
    <w:p w14:paraId="5C1C8D94" w14:textId="77777777" w:rsidR="00905DF9" w:rsidRDefault="00905DF9" w:rsidP="00FA3864">
      <w:pPr>
        <w:pStyle w:val="BodyText"/>
        <w:rPr>
          <w:sz w:val="28"/>
        </w:rPr>
      </w:pPr>
    </w:p>
    <w:p w14:paraId="7AF988E3" w14:textId="77777777" w:rsidR="00FA3864" w:rsidRDefault="00FA3864" w:rsidP="00FA3864">
      <w:pPr>
        <w:pStyle w:val="BodyText"/>
        <w:rPr>
          <w:sz w:val="32"/>
        </w:rPr>
      </w:pPr>
    </w:p>
    <w:p w14:paraId="52056852" w14:textId="68DE71A1" w:rsidR="00FA3864" w:rsidRDefault="00FA3864" w:rsidP="00F60FFD">
      <w:pPr>
        <w:tabs>
          <w:tab w:val="left" w:pos="6112"/>
          <w:tab w:val="left" w:pos="7225"/>
        </w:tabs>
        <w:ind w:left="2835" w:right="168"/>
        <w:jc w:val="center"/>
        <w:rPr>
          <w:i/>
        </w:rPr>
      </w:pPr>
      <w:r>
        <w:rPr>
          <w:i/>
        </w:rPr>
        <w:t>TP. Hồ Chí Minh, ngày 5 tháng 12 năm 2021</w:t>
      </w:r>
    </w:p>
    <w:p w14:paraId="11A20439" w14:textId="31D9E462" w:rsidR="00F60FFD" w:rsidRDefault="00F60FFD" w:rsidP="00F60FFD">
      <w:pPr>
        <w:ind w:left="2410" w:right="168"/>
        <w:jc w:val="center"/>
        <w:rPr>
          <w:i/>
        </w:rPr>
      </w:pPr>
      <w:r>
        <w:rPr>
          <w:i/>
        </w:rPr>
        <w:t xml:space="preserve">        </w:t>
      </w:r>
      <w:r w:rsidR="00FA3864">
        <w:rPr>
          <w:i/>
        </w:rPr>
        <w:t>Tác giả</w:t>
      </w:r>
      <w:r w:rsidR="0074376B">
        <w:rPr>
          <w:i/>
        </w:rPr>
        <w:t xml:space="preserve"> 1</w:t>
      </w:r>
      <w:r>
        <w:rPr>
          <w:i/>
        </w:rPr>
        <w:tab/>
      </w:r>
      <w:r w:rsidRPr="00F60FFD">
        <w:rPr>
          <w:i/>
        </w:rPr>
        <w:t xml:space="preserve"> </w:t>
      </w:r>
      <w:r>
        <w:rPr>
          <w:i/>
        </w:rPr>
        <w:tab/>
      </w:r>
      <w:r>
        <w:rPr>
          <w:i/>
        </w:rPr>
        <w:tab/>
      </w:r>
      <w:r>
        <w:rPr>
          <w:i/>
        </w:rPr>
        <w:tab/>
        <w:t>Tác giả</w:t>
      </w:r>
      <w:r w:rsidR="0074376B">
        <w:rPr>
          <w:i/>
        </w:rPr>
        <w:t xml:space="preserve"> 2</w:t>
      </w:r>
    </w:p>
    <w:p w14:paraId="30D0C0C8" w14:textId="6C6DF0B8" w:rsidR="00F60FFD" w:rsidRDefault="00FA3864" w:rsidP="00F60FFD">
      <w:pPr>
        <w:ind w:left="2835" w:right="168"/>
        <w:jc w:val="center"/>
        <w:rPr>
          <w:i/>
        </w:rPr>
      </w:pPr>
      <w:r>
        <w:rPr>
          <w:i/>
        </w:rPr>
        <w:t>(Ký tên và ghi rõ họ tên)</w:t>
      </w:r>
      <w:r w:rsidR="00F60FFD" w:rsidRPr="00F60FFD">
        <w:rPr>
          <w:i/>
        </w:rPr>
        <w:t xml:space="preserve"> </w:t>
      </w:r>
      <w:r w:rsidR="00F60FFD">
        <w:rPr>
          <w:i/>
        </w:rPr>
        <w:tab/>
      </w:r>
      <w:r w:rsidR="00F60FFD">
        <w:rPr>
          <w:i/>
        </w:rPr>
        <w:tab/>
        <w:t>(Ký tên và ghi rõ họ tên)</w:t>
      </w:r>
    </w:p>
    <w:p w14:paraId="10BE4EC9" w14:textId="77777777" w:rsidR="00A62C5C" w:rsidRDefault="00A62C5C" w:rsidP="00F60FFD">
      <w:pPr>
        <w:ind w:left="2835" w:right="168"/>
        <w:jc w:val="center"/>
        <w:rPr>
          <w:iCs/>
        </w:rPr>
      </w:pPr>
    </w:p>
    <w:p w14:paraId="2A7411FA" w14:textId="77777777" w:rsidR="00A62C5C" w:rsidRDefault="00A62C5C" w:rsidP="00F60FFD">
      <w:pPr>
        <w:ind w:left="2835" w:right="168"/>
        <w:jc w:val="center"/>
        <w:rPr>
          <w:iCs/>
        </w:rPr>
      </w:pPr>
    </w:p>
    <w:p w14:paraId="3350066D" w14:textId="425ED977" w:rsidR="00F60FFD" w:rsidRPr="00FA3864" w:rsidRDefault="00C622A6" w:rsidP="00F60FFD">
      <w:pPr>
        <w:ind w:left="2835" w:right="168"/>
        <w:jc w:val="center"/>
        <w:rPr>
          <w:iCs/>
        </w:rPr>
      </w:pPr>
      <w:r w:rsidRPr="00FA3864">
        <w:rPr>
          <w:iCs/>
        </w:rPr>
        <w:t>Lê Thành Đăng Khoa</w:t>
      </w:r>
      <w:r w:rsidRPr="00F60FFD">
        <w:rPr>
          <w:iCs/>
        </w:rPr>
        <w:t xml:space="preserve"> </w:t>
      </w:r>
      <w:proofErr w:type="gramStart"/>
      <w:r>
        <w:rPr>
          <w:iCs/>
        </w:rPr>
        <w:tab/>
        <w:t xml:space="preserve">  </w:t>
      </w:r>
      <w:r>
        <w:rPr>
          <w:iCs/>
        </w:rPr>
        <w:tab/>
      </w:r>
      <w:proofErr w:type="gramEnd"/>
      <w:r>
        <w:rPr>
          <w:iCs/>
        </w:rPr>
        <w:t xml:space="preserve">      </w:t>
      </w:r>
      <w:r w:rsidRPr="00FA3864">
        <w:rPr>
          <w:iCs/>
        </w:rPr>
        <w:t>Nguyễn Tiến Phát</w:t>
      </w:r>
    </w:p>
    <w:p w14:paraId="4917145D" w14:textId="482B3547" w:rsidR="0050540A" w:rsidRDefault="0050540A" w:rsidP="00905DF9">
      <w:pPr>
        <w:ind w:right="168"/>
        <w:rPr>
          <w:iCs/>
        </w:rPr>
      </w:pPr>
    </w:p>
    <w:p w14:paraId="49487B60" w14:textId="77777777" w:rsidR="009925B4" w:rsidRDefault="009925B4">
      <w:pPr>
        <w:spacing w:line="240" w:lineRule="auto"/>
        <w:jc w:val="left"/>
        <w:rPr>
          <w:b/>
          <w:sz w:val="28"/>
          <w:szCs w:val="28"/>
        </w:rPr>
      </w:pPr>
      <w:r>
        <w:br w:type="page"/>
      </w:r>
    </w:p>
    <w:p w14:paraId="33B4B65C" w14:textId="183BCD87" w:rsidR="007E396F" w:rsidRDefault="0050540A" w:rsidP="00E06DFC">
      <w:pPr>
        <w:pStyle w:val="Heading1"/>
        <w:jc w:val="center"/>
      </w:pPr>
      <w:bookmarkStart w:id="2" w:name="_Toc90120771"/>
      <w:r>
        <w:lastRenderedPageBreak/>
        <w:t>BÁO CÁO ĐƯỢC HOÀN THÀNH</w:t>
      </w:r>
      <w:bookmarkEnd w:id="2"/>
    </w:p>
    <w:p w14:paraId="6826DEFD" w14:textId="7A8677CF" w:rsidR="0050540A" w:rsidRPr="00442A37" w:rsidRDefault="0050540A" w:rsidP="00442A37">
      <w:pPr>
        <w:jc w:val="center"/>
        <w:rPr>
          <w:b/>
          <w:bCs/>
          <w:sz w:val="28"/>
          <w:szCs w:val="28"/>
        </w:rPr>
      </w:pPr>
      <w:bookmarkStart w:id="3" w:name="_Toc89605401"/>
      <w:r w:rsidRPr="00442A37">
        <w:rPr>
          <w:b/>
          <w:bCs/>
          <w:sz w:val="28"/>
          <w:szCs w:val="28"/>
        </w:rPr>
        <w:t>TẠI TRƯỜNG ĐẠI HỌC TÔN ĐỨC THẮNG</w:t>
      </w:r>
      <w:bookmarkEnd w:id="3"/>
    </w:p>
    <w:p w14:paraId="236374FB" w14:textId="460697AC" w:rsidR="0050540A" w:rsidRDefault="00B2752A" w:rsidP="0050540A">
      <w:pPr>
        <w:pStyle w:val="BodyText"/>
        <w:tabs>
          <w:tab w:val="left" w:leader="dot" w:pos="8407"/>
        </w:tabs>
        <w:spacing w:before="239" w:line="364" w:lineRule="auto"/>
        <w:ind w:left="451" w:right="706" w:firstLine="676"/>
        <w:jc w:val="both"/>
      </w:pPr>
      <w:r>
        <w:rPr>
          <w:lang w:val="en-US"/>
        </w:rPr>
        <w:t>Chúng t</w:t>
      </w:r>
      <w:r w:rsidR="0050540A">
        <w:t>ôi xin cam đoan đây là công trình nghiên cứu của</w:t>
      </w:r>
      <w:r>
        <w:rPr>
          <w:lang w:val="en-US"/>
        </w:rPr>
        <w:t xml:space="preserve"> chúng</w:t>
      </w:r>
      <w:r w:rsidR="0050540A">
        <w:t xml:space="preserve"> tôi và được </w:t>
      </w:r>
      <w:r w:rsidR="0050540A">
        <w:rPr>
          <w:spacing w:val="-7"/>
        </w:rPr>
        <w:t xml:space="preserve">sự </w:t>
      </w:r>
      <w:r w:rsidR="0050540A">
        <w:t>hướng dẫn khoa</w:t>
      </w:r>
      <w:r w:rsidR="0050540A">
        <w:rPr>
          <w:spacing w:val="-25"/>
        </w:rPr>
        <w:t xml:space="preserve"> </w:t>
      </w:r>
      <w:r w:rsidR="0050540A">
        <w:t>học</w:t>
      </w:r>
      <w:r>
        <w:rPr>
          <w:spacing w:val="35"/>
          <w:lang w:val="en-US"/>
        </w:rPr>
        <w:t xml:space="preserve"> </w:t>
      </w:r>
      <w:r w:rsidR="0050540A">
        <w:t>của</w:t>
      </w:r>
      <w:r w:rsidR="0050540A" w:rsidRPr="0050540A">
        <w:t xml:space="preserve"> </w:t>
      </w:r>
      <w:r w:rsidR="0050540A">
        <w:t xml:space="preserve">thầy </w:t>
      </w:r>
      <w:r w:rsidR="0050540A" w:rsidRPr="00FA3864">
        <w:t>Hà Lê Hoài Trung</w:t>
      </w:r>
      <w:r w:rsidR="0050540A">
        <w:rPr>
          <w:sz w:val="24"/>
          <w:szCs w:val="24"/>
          <w:lang w:val="en-US"/>
        </w:rPr>
        <w:t>.</w:t>
      </w:r>
      <w:r w:rsidR="00B319A2">
        <w:rPr>
          <w:sz w:val="24"/>
          <w:szCs w:val="24"/>
          <w:lang w:val="en-US"/>
        </w:rPr>
        <w:t xml:space="preserve"> </w:t>
      </w:r>
      <w:r w:rsidR="0050540A">
        <w:rPr>
          <w:spacing w:val="-6"/>
        </w:rPr>
        <w:t>Các</w:t>
      </w:r>
      <w:r w:rsidR="0050540A">
        <w:rPr>
          <w:lang w:val="en-US"/>
        </w:rPr>
        <w:t xml:space="preserve"> </w:t>
      </w:r>
      <w:r w:rsidR="0050540A">
        <w:t xml:space="preserve">nội dung nghiên cứu, kết quả trong </w:t>
      </w:r>
      <w:r>
        <w:rPr>
          <w:lang w:val="en-US"/>
        </w:rPr>
        <w:t>báo cáo</w:t>
      </w:r>
      <w:r w:rsidR="0050540A">
        <w:t xml:space="preserve"> là trung thực và chưa công </w:t>
      </w:r>
      <w:r w:rsidR="0050540A">
        <w:rPr>
          <w:spacing w:val="-6"/>
        </w:rPr>
        <w:t xml:space="preserve">bố </w:t>
      </w:r>
      <w:r w:rsidR="0050540A">
        <w:t xml:space="preserve">dưới bất kỳ hình thức nào trước đây. Những </w:t>
      </w:r>
      <w:r w:rsidR="0050540A">
        <w:rPr>
          <w:spacing w:val="-3"/>
        </w:rPr>
        <w:t xml:space="preserve">số </w:t>
      </w:r>
      <w:r w:rsidR="0050540A">
        <w:t>liệu trong các bảng biểu phục vụ cho việc phân tích, nhận xét, đánh giá được chính tác giả thu thập từ các nguồn khác nhau có ghi rõ trong phần tài liệu tham</w:t>
      </w:r>
      <w:r w:rsidR="0050540A">
        <w:rPr>
          <w:spacing w:val="-42"/>
        </w:rPr>
        <w:t xml:space="preserve"> </w:t>
      </w:r>
      <w:r w:rsidR="0050540A">
        <w:t>khảo.</w:t>
      </w:r>
    </w:p>
    <w:p w14:paraId="398B7D47" w14:textId="5E0B721A" w:rsidR="0050540A" w:rsidRDefault="0050540A" w:rsidP="0050540A">
      <w:pPr>
        <w:pStyle w:val="BodyText"/>
        <w:spacing w:before="175" w:line="364" w:lineRule="auto"/>
        <w:ind w:left="451" w:right="707" w:firstLine="676"/>
        <w:jc w:val="both"/>
      </w:pPr>
      <w:r>
        <w:t xml:space="preserve">Ngoài ra, trong </w:t>
      </w:r>
      <w:r w:rsidR="00B2752A">
        <w:rPr>
          <w:lang w:val="en-US"/>
        </w:rPr>
        <w:t xml:space="preserve">báo cáo </w:t>
      </w:r>
      <w:r>
        <w:t>còn sử dụng một số nhận xét, đánh giá cũng như số liệu của các tác giả khác, cơ quan tổ chức khác đều có trích dẫn và chú thích nguồn gốc.</w:t>
      </w:r>
    </w:p>
    <w:p w14:paraId="3751DA32" w14:textId="713AC6C3" w:rsidR="0050540A" w:rsidRDefault="0050540A" w:rsidP="0050540A">
      <w:pPr>
        <w:spacing w:before="178" w:line="364" w:lineRule="auto"/>
        <w:ind w:left="451" w:right="707" w:firstLine="676"/>
      </w:pPr>
      <w:r>
        <w:rPr>
          <w:b/>
        </w:rPr>
        <w:t>Nếu phát hiện có bất kỳ sự gian lận nào</w:t>
      </w:r>
      <w:r w:rsidR="009925B4">
        <w:rPr>
          <w:b/>
        </w:rPr>
        <w:t xml:space="preserve"> chúng</w:t>
      </w:r>
      <w:r>
        <w:rPr>
          <w:b/>
        </w:rPr>
        <w:t xml:space="preserve"> tôi xin hoàn toàn chịu </w:t>
      </w:r>
      <w:r>
        <w:rPr>
          <w:b/>
          <w:spacing w:val="-4"/>
        </w:rPr>
        <w:t>trách</w:t>
      </w:r>
      <w:r w:rsidR="00B2752A">
        <w:rPr>
          <w:b/>
          <w:spacing w:val="57"/>
        </w:rPr>
        <w:t xml:space="preserve"> </w:t>
      </w:r>
      <w:r>
        <w:rPr>
          <w:b/>
        </w:rPr>
        <w:t xml:space="preserve">nhiệm về nội dung </w:t>
      </w:r>
      <w:r w:rsidR="009925B4">
        <w:rPr>
          <w:b/>
        </w:rPr>
        <w:t xml:space="preserve">bài </w:t>
      </w:r>
      <w:r w:rsidR="00B2752A">
        <w:rPr>
          <w:b/>
        </w:rPr>
        <w:t>b</w:t>
      </w:r>
      <w:r w:rsidR="009925B4">
        <w:rPr>
          <w:b/>
        </w:rPr>
        <w:t>áo cáo của mình</w:t>
      </w:r>
      <w:r>
        <w:t xml:space="preserve">. Trường Đại </w:t>
      </w:r>
      <w:r>
        <w:rPr>
          <w:spacing w:val="-4"/>
        </w:rPr>
        <w:t xml:space="preserve">học </w:t>
      </w:r>
      <w:r>
        <w:t xml:space="preserve">Tôn Đức Thắng không liên quan đến những vi phạm tác quyền, bản quyền </w:t>
      </w:r>
      <w:r>
        <w:rPr>
          <w:spacing w:val="-6"/>
        </w:rPr>
        <w:t xml:space="preserve">do </w:t>
      </w:r>
      <w:r>
        <w:t>tôi gây ra trong quá trình thực hiện (nếu có).</w:t>
      </w:r>
    </w:p>
    <w:p w14:paraId="76040863" w14:textId="77777777" w:rsidR="00905DF9" w:rsidRDefault="00905DF9" w:rsidP="00905DF9">
      <w:pPr>
        <w:tabs>
          <w:tab w:val="left" w:pos="6112"/>
          <w:tab w:val="left" w:pos="7225"/>
        </w:tabs>
        <w:ind w:left="2835" w:right="168"/>
        <w:jc w:val="center"/>
        <w:rPr>
          <w:i/>
        </w:rPr>
      </w:pPr>
    </w:p>
    <w:p w14:paraId="30962E57" w14:textId="77777777" w:rsidR="00905DF9" w:rsidRDefault="00905DF9" w:rsidP="00905DF9">
      <w:pPr>
        <w:tabs>
          <w:tab w:val="left" w:pos="6112"/>
          <w:tab w:val="left" w:pos="7225"/>
        </w:tabs>
        <w:ind w:left="2835" w:right="168"/>
        <w:jc w:val="center"/>
        <w:rPr>
          <w:i/>
        </w:rPr>
      </w:pPr>
    </w:p>
    <w:p w14:paraId="1E5D5289" w14:textId="77777777" w:rsidR="00905DF9" w:rsidRDefault="00905DF9" w:rsidP="00905DF9">
      <w:pPr>
        <w:tabs>
          <w:tab w:val="left" w:pos="6112"/>
          <w:tab w:val="left" w:pos="7225"/>
        </w:tabs>
        <w:ind w:left="2835" w:right="168"/>
        <w:jc w:val="center"/>
        <w:rPr>
          <w:i/>
        </w:rPr>
      </w:pPr>
    </w:p>
    <w:p w14:paraId="50F36576" w14:textId="77777777" w:rsidR="00905DF9" w:rsidRDefault="00905DF9" w:rsidP="00905DF9">
      <w:pPr>
        <w:tabs>
          <w:tab w:val="left" w:pos="6112"/>
          <w:tab w:val="left" w:pos="7225"/>
        </w:tabs>
        <w:ind w:left="2835" w:right="168"/>
        <w:jc w:val="center"/>
        <w:rPr>
          <w:i/>
        </w:rPr>
      </w:pPr>
    </w:p>
    <w:p w14:paraId="1AB893CE" w14:textId="77777777" w:rsidR="00905DF9" w:rsidRDefault="00905DF9" w:rsidP="00905DF9">
      <w:pPr>
        <w:tabs>
          <w:tab w:val="left" w:pos="6112"/>
          <w:tab w:val="left" w:pos="7225"/>
        </w:tabs>
        <w:ind w:left="2835" w:right="168"/>
        <w:jc w:val="center"/>
        <w:rPr>
          <w:i/>
        </w:rPr>
      </w:pPr>
    </w:p>
    <w:p w14:paraId="7588E275" w14:textId="2488447F" w:rsidR="00905DF9" w:rsidRDefault="00905DF9" w:rsidP="00905DF9">
      <w:pPr>
        <w:tabs>
          <w:tab w:val="left" w:pos="6112"/>
          <w:tab w:val="left" w:pos="7225"/>
        </w:tabs>
        <w:ind w:left="2835" w:right="168"/>
        <w:jc w:val="center"/>
        <w:rPr>
          <w:i/>
        </w:rPr>
      </w:pPr>
      <w:r>
        <w:rPr>
          <w:i/>
        </w:rPr>
        <w:t>TP. Hồ Chí Minh, ngày 5 tháng 12 năm 2021</w:t>
      </w:r>
    </w:p>
    <w:p w14:paraId="1F64A555" w14:textId="32BE3E78" w:rsidR="00905DF9" w:rsidRDefault="00905DF9" w:rsidP="00905DF9">
      <w:pPr>
        <w:ind w:left="2410" w:right="168"/>
        <w:jc w:val="center"/>
        <w:rPr>
          <w:i/>
        </w:rPr>
      </w:pPr>
      <w:r>
        <w:rPr>
          <w:i/>
        </w:rPr>
        <w:t xml:space="preserve">        Tác giả</w:t>
      </w:r>
      <w:r w:rsidR="0074376B">
        <w:rPr>
          <w:i/>
        </w:rPr>
        <w:t xml:space="preserve"> 1</w:t>
      </w:r>
      <w:r>
        <w:rPr>
          <w:i/>
        </w:rPr>
        <w:tab/>
      </w:r>
      <w:r w:rsidRPr="00F60FFD">
        <w:rPr>
          <w:i/>
        </w:rPr>
        <w:t xml:space="preserve"> </w:t>
      </w:r>
      <w:r>
        <w:rPr>
          <w:i/>
        </w:rPr>
        <w:tab/>
      </w:r>
      <w:r>
        <w:rPr>
          <w:i/>
        </w:rPr>
        <w:tab/>
      </w:r>
      <w:r>
        <w:rPr>
          <w:i/>
        </w:rPr>
        <w:tab/>
        <w:t>Tác giả</w:t>
      </w:r>
      <w:r w:rsidR="0074376B">
        <w:rPr>
          <w:i/>
        </w:rPr>
        <w:t xml:space="preserve"> 2</w:t>
      </w:r>
    </w:p>
    <w:p w14:paraId="7327670C" w14:textId="77777777" w:rsidR="00905DF9" w:rsidRDefault="00905DF9" w:rsidP="00905DF9">
      <w:pPr>
        <w:ind w:left="2835" w:right="168"/>
        <w:jc w:val="center"/>
        <w:rPr>
          <w:i/>
        </w:rPr>
      </w:pPr>
      <w:r>
        <w:rPr>
          <w:i/>
        </w:rPr>
        <w:t>(Ký tên và ghi rõ họ tên)</w:t>
      </w:r>
      <w:r w:rsidRPr="00F60FFD">
        <w:rPr>
          <w:i/>
        </w:rPr>
        <w:t xml:space="preserve"> </w:t>
      </w:r>
      <w:r>
        <w:rPr>
          <w:i/>
        </w:rPr>
        <w:tab/>
      </w:r>
      <w:r>
        <w:rPr>
          <w:i/>
        </w:rPr>
        <w:tab/>
        <w:t>(Ký tên và ghi rõ họ tên)</w:t>
      </w:r>
    </w:p>
    <w:p w14:paraId="25A2F49B" w14:textId="77777777" w:rsidR="00A62C5C" w:rsidRDefault="00A62C5C" w:rsidP="00905DF9">
      <w:pPr>
        <w:ind w:left="2835" w:right="168"/>
        <w:jc w:val="center"/>
        <w:rPr>
          <w:iCs/>
        </w:rPr>
      </w:pPr>
    </w:p>
    <w:p w14:paraId="393B5B7A" w14:textId="77777777" w:rsidR="00A62C5C" w:rsidRDefault="00A62C5C" w:rsidP="00905DF9">
      <w:pPr>
        <w:ind w:left="2835" w:right="168"/>
        <w:jc w:val="center"/>
        <w:rPr>
          <w:iCs/>
        </w:rPr>
      </w:pPr>
    </w:p>
    <w:p w14:paraId="796C9C29" w14:textId="02C6E097" w:rsidR="00905DF9" w:rsidRPr="00FA3864" w:rsidRDefault="00905DF9" w:rsidP="00905DF9">
      <w:pPr>
        <w:ind w:left="2835" w:right="168"/>
        <w:jc w:val="center"/>
        <w:rPr>
          <w:iCs/>
        </w:rPr>
      </w:pPr>
      <w:r w:rsidRPr="00FA3864">
        <w:rPr>
          <w:iCs/>
        </w:rPr>
        <w:t>Lê Thành Đăng Khoa</w:t>
      </w:r>
      <w:r w:rsidRPr="00F60FFD">
        <w:rPr>
          <w:iCs/>
        </w:rPr>
        <w:t xml:space="preserve"> </w:t>
      </w:r>
      <w:proofErr w:type="gramStart"/>
      <w:r>
        <w:rPr>
          <w:iCs/>
        </w:rPr>
        <w:tab/>
      </w:r>
      <w:r w:rsidR="00C622A6">
        <w:rPr>
          <w:iCs/>
        </w:rPr>
        <w:t xml:space="preserve">  </w:t>
      </w:r>
      <w:r>
        <w:rPr>
          <w:iCs/>
        </w:rPr>
        <w:tab/>
      </w:r>
      <w:proofErr w:type="gramEnd"/>
      <w:r w:rsidR="00C622A6">
        <w:rPr>
          <w:iCs/>
        </w:rPr>
        <w:t xml:space="preserve">      </w:t>
      </w:r>
      <w:r w:rsidRPr="00FA3864">
        <w:rPr>
          <w:iCs/>
        </w:rPr>
        <w:t>Nguyễn Tiến Phát</w:t>
      </w:r>
    </w:p>
    <w:p w14:paraId="30D32AF8" w14:textId="77777777" w:rsidR="00905DF9" w:rsidRDefault="00905DF9">
      <w:pPr>
        <w:spacing w:line="240" w:lineRule="auto"/>
        <w:jc w:val="left"/>
        <w:rPr>
          <w:b/>
          <w:sz w:val="28"/>
          <w:szCs w:val="28"/>
        </w:rPr>
      </w:pPr>
      <w:r>
        <w:br w:type="page"/>
      </w:r>
    </w:p>
    <w:p w14:paraId="5DB176C1" w14:textId="56AFC987" w:rsidR="00087F17" w:rsidRDefault="00087F17" w:rsidP="00F60FFD">
      <w:pPr>
        <w:pStyle w:val="Heading1"/>
        <w:jc w:val="center"/>
      </w:pPr>
      <w:bookmarkStart w:id="4" w:name="_Toc90120772"/>
      <w:r>
        <w:lastRenderedPageBreak/>
        <w:t>PHẦN ĐÁNH GIÁ CỦA GIẢNG VIÊN</w:t>
      </w:r>
      <w:bookmarkEnd w:id="4"/>
    </w:p>
    <w:p w14:paraId="7C25B39C" w14:textId="0A3E9755" w:rsidR="00087F17" w:rsidRDefault="00087F17" w:rsidP="00087F17">
      <w:pPr>
        <w:pStyle w:val="BodyText"/>
        <w:spacing w:before="4"/>
        <w:rPr>
          <w:b/>
          <w:sz w:val="27"/>
        </w:rPr>
      </w:pPr>
      <w:r>
        <w:rPr>
          <w:noProof/>
          <w:sz w:val="28"/>
        </w:rPr>
        <mc:AlternateContent>
          <mc:Choice Requires="wps">
            <w:drawing>
              <wp:anchor distT="0" distB="0" distL="0" distR="0" simplePos="0" relativeHeight="251663360" behindDoc="1" locked="0" layoutInCell="1" allowOverlap="1" wp14:anchorId="106FB1B9" wp14:editId="07CE23C3">
                <wp:simplePos x="0" y="0"/>
                <wp:positionH relativeFrom="page">
                  <wp:posOffset>1260475</wp:posOffset>
                </wp:positionH>
                <wp:positionV relativeFrom="paragraph">
                  <wp:posOffset>229235</wp:posOffset>
                </wp:positionV>
                <wp:extent cx="5785485" cy="1270"/>
                <wp:effectExtent l="0" t="0" r="0" b="0"/>
                <wp:wrapTopAndBottom/>
                <wp:docPr id="12"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EAAFC9" id="Freeform: Shape 12" o:spid="_x0000_s1026" style="position:absolute;margin-left:99.25pt;margin-top:18.05pt;width:455.5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" path="m,l9111,e" filled="f" strokeweight=".22522mm">
                <v:path arrowok="t" o:connecttype="custom" o:connectlocs="0,0;5785485,0" o:connectangles="0,0"/>
                <w10:wrap type="topAndBottom" anchorx="page"/>
              </v:shape>
            </w:pict>
          </mc:Fallback>
        </mc:AlternateContent>
      </w:r>
      <w:r>
        <w:rPr>
          <w:noProof/>
          <w:sz w:val="28"/>
        </w:rPr>
        <mc:AlternateContent>
          <mc:Choice Requires="wps">
            <w:drawing>
              <wp:anchor distT="0" distB="0" distL="0" distR="0" simplePos="0" relativeHeight="251664384" behindDoc="1" locked="0" layoutInCell="1" allowOverlap="1" wp14:anchorId="2801C779" wp14:editId="20987CB3">
                <wp:simplePos x="0" y="0"/>
                <wp:positionH relativeFrom="page">
                  <wp:posOffset>1260475</wp:posOffset>
                </wp:positionH>
                <wp:positionV relativeFrom="paragraph">
                  <wp:posOffset>499110</wp:posOffset>
                </wp:positionV>
                <wp:extent cx="5785485" cy="1270"/>
                <wp:effectExtent l="0" t="0" r="0" b="0"/>
                <wp:wrapTopAndBottom/>
                <wp:docPr id="11" name="Freeform: 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56533" id="Freeform: Shape 11" o:spid="_x0000_s1026" style="position:absolute;margin-left:99.25pt;margin-top:39.3pt;width:455.5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" path="m,l9111,e" filled="f" strokeweight=".22522mm">
                <v:path arrowok="t" o:connecttype="custom" o:connectlocs="0,0;5785485,0" o:connectangles="0,0"/>
                <w10:wrap type="topAndBottom" anchorx="page"/>
              </v:shape>
            </w:pict>
          </mc:Fallback>
        </mc:AlternateContent>
      </w:r>
      <w:r>
        <w:rPr>
          <w:noProof/>
          <w:sz w:val="28"/>
        </w:rPr>
        <mc:AlternateContent>
          <mc:Choice Requires="wps">
            <w:drawing>
              <wp:anchor distT="0" distB="0" distL="0" distR="0" simplePos="0" relativeHeight="251665408" behindDoc="1" locked="0" layoutInCell="1" allowOverlap="1" wp14:anchorId="674E2873" wp14:editId="6B0C53F6">
                <wp:simplePos x="0" y="0"/>
                <wp:positionH relativeFrom="page">
                  <wp:posOffset>1260475</wp:posOffset>
                </wp:positionH>
                <wp:positionV relativeFrom="paragraph">
                  <wp:posOffset>767715</wp:posOffset>
                </wp:positionV>
                <wp:extent cx="5785485" cy="1270"/>
                <wp:effectExtent l="0" t="0" r="0" b="0"/>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B5FA3" id="Freeform: Shape 10" o:spid="_x0000_s1026" style="position:absolute;margin-left:99.25pt;margin-top:60.45pt;width:455.5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" path="m,l9111,e" filled="f" strokeweight=".22522mm">
                <v:path arrowok="t" o:connecttype="custom" o:connectlocs="0,0;5785485,0" o:connectangles="0,0"/>
                <w10:wrap type="topAndBottom" anchorx="page"/>
              </v:shape>
            </w:pict>
          </mc:Fallback>
        </mc:AlternateContent>
      </w:r>
      <w:r>
        <w:rPr>
          <w:noProof/>
          <w:sz w:val="28"/>
        </w:rPr>
        <mc:AlternateContent>
          <mc:Choice Requires="wps">
            <w:drawing>
              <wp:anchor distT="0" distB="0" distL="0" distR="0" simplePos="0" relativeHeight="251666432" behindDoc="1" locked="0" layoutInCell="1" allowOverlap="1" wp14:anchorId="3C72A629" wp14:editId="68C02393">
                <wp:simplePos x="0" y="0"/>
                <wp:positionH relativeFrom="page">
                  <wp:posOffset>1260475</wp:posOffset>
                </wp:positionH>
                <wp:positionV relativeFrom="paragraph">
                  <wp:posOffset>1035685</wp:posOffset>
                </wp:positionV>
                <wp:extent cx="5785485" cy="1270"/>
                <wp:effectExtent l="0" t="0" r="0" b="0"/>
                <wp:wrapTopAndBottom/>
                <wp:docPr id="9"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39C75" id="Freeform: Shape 9" o:spid="_x0000_s1026" style="position:absolute;margin-left:99.25pt;margin-top:81.55pt;width:455.55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" path="m,l9111,e" filled="f" strokeweight=".22522mm">
                <v:path arrowok="t" o:connecttype="custom" o:connectlocs="0,0;5785485,0" o:connectangles="0,0"/>
                <w10:wrap type="topAndBottom" anchorx="page"/>
              </v:shape>
            </w:pict>
          </mc:Fallback>
        </mc:AlternateContent>
      </w:r>
      <w:r>
        <w:rPr>
          <w:noProof/>
          <w:sz w:val="28"/>
        </w:rPr>
        <mc:AlternateContent>
          <mc:Choice Requires="wps">
            <w:drawing>
              <wp:anchor distT="0" distB="0" distL="0" distR="0" simplePos="0" relativeHeight="251667456" behindDoc="1" locked="0" layoutInCell="1" allowOverlap="1" wp14:anchorId="155D3954" wp14:editId="7CC3312F">
                <wp:simplePos x="0" y="0"/>
                <wp:positionH relativeFrom="page">
                  <wp:posOffset>1260475</wp:posOffset>
                </wp:positionH>
                <wp:positionV relativeFrom="paragraph">
                  <wp:posOffset>1305560</wp:posOffset>
                </wp:positionV>
                <wp:extent cx="5789295" cy="1270"/>
                <wp:effectExtent l="0" t="0" r="0" b="0"/>
                <wp:wrapTopAndBottom/>
                <wp:docPr id="8"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9295" cy="1270"/>
                        </a:xfrm>
                        <a:custGeom>
                          <a:avLst/>
                          <a:gdLst>
                            <a:gd name="T0" fmla="+- 0 1985 1985"/>
                            <a:gd name="T1" fmla="*/ T0 w 9117"/>
                            <a:gd name="T2" fmla="+- 0 6462 1985"/>
                            <a:gd name="T3" fmla="*/ T2 w 9117"/>
                            <a:gd name="T4" fmla="+- 0 6467 1985"/>
                            <a:gd name="T5" fmla="*/ T4 w 9117"/>
                            <a:gd name="T6" fmla="+- 0 11102 1985"/>
                            <a:gd name="T7" fmla="*/ T6 w 9117"/>
                          </a:gdLst>
                          <a:ahLst/>
                          <a:cxnLst>
                            <a:cxn ang="0">
                              <a:pos x="T1" y="0"/>
                            </a:cxn>
                            <a:cxn ang="0">
                              <a:pos x="T3" y="0"/>
                            </a:cxn>
                            <a:cxn ang="0">
                              <a:pos x="T5" y="0"/>
                            </a:cxn>
                            <a:cxn ang="0">
                              <a:pos x="T7" y="0"/>
                            </a:cxn>
                          </a:cxnLst>
                          <a:rect l="0" t="0" r="r" b="b"/>
                          <a:pathLst>
                            <a:path w="9117">
                              <a:moveTo>
                                <a:pt x="0" y="0"/>
                              </a:moveTo>
                              <a:lnTo>
                                <a:pt x="4477" y="0"/>
                              </a:lnTo>
                              <a:moveTo>
                                <a:pt x="4482" y="0"/>
                              </a:moveTo>
                              <a:lnTo>
                                <a:pt x="9117"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E9B19" id="Freeform: Shape 8" o:spid="_x0000_s1026" style="position:absolute;margin-left:99.25pt;margin-top:102.8pt;width:455.8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" path="m,l4477,t5,l9117,e" filled="f" strokeweight=".22522mm">
                <v:path arrowok="t" o:connecttype="custom" o:connectlocs="0,0;2842895,0;2846070,0;5789295,0" o:connectangles="0,0,0,0"/>
                <w10:wrap type="topAndBottom" anchorx="page"/>
              </v:shape>
            </w:pict>
          </mc:Fallback>
        </mc:AlternateContent>
      </w:r>
      <w:r>
        <w:rPr>
          <w:noProof/>
          <w:sz w:val="28"/>
        </w:rPr>
        <mc:AlternateContent>
          <mc:Choice Requires="wps">
            <w:drawing>
              <wp:anchor distT="0" distB="0" distL="0" distR="0" simplePos="0" relativeHeight="251668480" behindDoc="1" locked="0" layoutInCell="1" allowOverlap="1" wp14:anchorId="346D1B77" wp14:editId="58321214">
                <wp:simplePos x="0" y="0"/>
                <wp:positionH relativeFrom="page">
                  <wp:posOffset>1260475</wp:posOffset>
                </wp:positionH>
                <wp:positionV relativeFrom="paragraph">
                  <wp:posOffset>1573530</wp:posOffset>
                </wp:positionV>
                <wp:extent cx="5785485" cy="1270"/>
                <wp:effectExtent l="0" t="0" r="0" b="0"/>
                <wp:wrapTopAndBottom/>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C4E8A" id="Freeform: Shape 7" o:spid="_x0000_s1026" style="position:absolute;margin-left:99.25pt;margin-top:123.9pt;width:455.5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" path="m,l9111,e" filled="f" strokeweight=".22522mm">
                <v:path arrowok="t" o:connecttype="custom" o:connectlocs="0,0;5785485,0" o:connectangles="0,0"/>
                <w10:wrap type="topAndBottom" anchorx="page"/>
              </v:shape>
            </w:pict>
          </mc:Fallback>
        </mc:AlternateContent>
      </w:r>
      <w:r>
        <w:rPr>
          <w:noProof/>
          <w:sz w:val="28"/>
        </w:rPr>
        <mc:AlternateContent>
          <mc:Choice Requires="wps">
            <w:drawing>
              <wp:anchor distT="0" distB="0" distL="0" distR="0" simplePos="0" relativeHeight="251669504" behindDoc="1" locked="0" layoutInCell="1" allowOverlap="1" wp14:anchorId="58C376CD" wp14:editId="1A7D3D66">
                <wp:simplePos x="0" y="0"/>
                <wp:positionH relativeFrom="page">
                  <wp:posOffset>1260475</wp:posOffset>
                </wp:positionH>
                <wp:positionV relativeFrom="paragraph">
                  <wp:posOffset>1844040</wp:posOffset>
                </wp:positionV>
                <wp:extent cx="5785485" cy="1270"/>
                <wp:effectExtent l="0" t="0" r="0" b="0"/>
                <wp:wrapTopAndBottom/>
                <wp:docPr id="6"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2B168" id="Freeform: Shape 6" o:spid="_x0000_s1026" style="position:absolute;margin-left:99.25pt;margin-top:145.2pt;width:455.55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" path="m,l9111,e" filled="f" strokeweight=".22522mm">
                <v:path arrowok="t" o:connecttype="custom" o:connectlocs="0,0;5785485,0" o:connectangles="0,0"/>
                <w10:wrap type="topAndBottom" anchorx="page"/>
              </v:shape>
            </w:pict>
          </mc:Fallback>
        </mc:AlternateContent>
      </w:r>
    </w:p>
    <w:p w14:paraId="4D685E48" w14:textId="77777777" w:rsidR="00087F17" w:rsidRDefault="00087F17" w:rsidP="00087F17">
      <w:pPr>
        <w:pStyle w:val="BodyText"/>
        <w:spacing w:before="9"/>
        <w:rPr>
          <w:b/>
          <w:sz w:val="29"/>
        </w:rPr>
      </w:pPr>
    </w:p>
    <w:p w14:paraId="37F5DEAD" w14:textId="77777777" w:rsidR="00087F17" w:rsidRDefault="00087F17" w:rsidP="00087F17">
      <w:pPr>
        <w:pStyle w:val="BodyText"/>
        <w:spacing w:before="6"/>
        <w:rPr>
          <w:b/>
          <w:sz w:val="29"/>
        </w:rPr>
      </w:pPr>
    </w:p>
    <w:p w14:paraId="6E6C699D" w14:textId="77777777" w:rsidR="00087F17" w:rsidRDefault="00087F17" w:rsidP="00087F17">
      <w:pPr>
        <w:pStyle w:val="BodyText"/>
        <w:spacing w:before="6"/>
        <w:rPr>
          <w:b/>
          <w:sz w:val="29"/>
        </w:rPr>
      </w:pPr>
    </w:p>
    <w:p w14:paraId="501C92E9" w14:textId="77777777" w:rsidR="00087F17" w:rsidRDefault="00087F17" w:rsidP="00087F17">
      <w:pPr>
        <w:pStyle w:val="BodyText"/>
        <w:spacing w:before="9"/>
        <w:rPr>
          <w:b/>
          <w:sz w:val="29"/>
        </w:rPr>
      </w:pPr>
    </w:p>
    <w:p w14:paraId="733CDD9E" w14:textId="77777777" w:rsidR="00087F17" w:rsidRDefault="00087F17" w:rsidP="00087F17">
      <w:pPr>
        <w:pStyle w:val="BodyText"/>
        <w:spacing w:before="6"/>
        <w:rPr>
          <w:b/>
          <w:sz w:val="29"/>
        </w:rPr>
      </w:pPr>
    </w:p>
    <w:p w14:paraId="010EE299" w14:textId="77777777" w:rsidR="00087F17" w:rsidRDefault="00087F17" w:rsidP="00087F17">
      <w:pPr>
        <w:pStyle w:val="BodyText"/>
        <w:spacing w:before="9"/>
        <w:rPr>
          <w:b/>
          <w:sz w:val="29"/>
        </w:rPr>
      </w:pPr>
    </w:p>
    <w:p w14:paraId="3317C626" w14:textId="77777777" w:rsidR="00087F17" w:rsidRDefault="00087F17" w:rsidP="00087F17">
      <w:pPr>
        <w:pStyle w:val="BodyText"/>
        <w:spacing w:before="10"/>
        <w:rPr>
          <w:b/>
          <w:sz w:val="11"/>
        </w:rPr>
      </w:pPr>
    </w:p>
    <w:p w14:paraId="4F24A019" w14:textId="04BB843B" w:rsidR="00087F17" w:rsidRPr="00F5497B" w:rsidRDefault="00087F17" w:rsidP="00525422">
      <w:pPr>
        <w:pStyle w:val="BodyText"/>
        <w:tabs>
          <w:tab w:val="left" w:pos="8592"/>
          <w:tab w:val="left" w:pos="9072"/>
        </w:tabs>
        <w:spacing w:before="89" w:line="276" w:lineRule="auto"/>
        <w:ind w:left="4962" w:right="-138"/>
        <w:jc w:val="center"/>
        <w:rPr>
          <w:i/>
          <w:iCs/>
          <w:spacing w:val="-6"/>
          <w:lang w:val="en-US"/>
        </w:rPr>
      </w:pPr>
      <w:r w:rsidRPr="00087F17">
        <w:rPr>
          <w:i/>
          <w:iCs/>
        </w:rPr>
        <w:t xml:space="preserve">Tp. Hồ </w:t>
      </w:r>
      <w:r w:rsidRPr="00087F17">
        <w:rPr>
          <w:i/>
          <w:iCs/>
          <w:spacing w:val="-2"/>
        </w:rPr>
        <w:t>Chí</w:t>
      </w:r>
      <w:r w:rsidRPr="00087F17">
        <w:rPr>
          <w:i/>
          <w:iCs/>
          <w:spacing w:val="-4"/>
        </w:rPr>
        <w:t xml:space="preserve"> </w:t>
      </w:r>
      <w:r w:rsidRPr="00087F17">
        <w:rPr>
          <w:i/>
          <w:iCs/>
        </w:rPr>
        <w:t>Minh,</w:t>
      </w:r>
      <w:r w:rsidRPr="00087F17">
        <w:rPr>
          <w:i/>
          <w:iCs/>
          <w:spacing w:val="-2"/>
        </w:rPr>
        <w:t xml:space="preserve"> </w:t>
      </w:r>
      <w:r w:rsidRPr="00087F17">
        <w:rPr>
          <w:i/>
          <w:iCs/>
        </w:rPr>
        <w:t>ngày</w:t>
      </w:r>
      <w:r w:rsidR="00F5497B">
        <w:rPr>
          <w:i/>
          <w:iCs/>
          <w:lang w:val="en-US"/>
        </w:rPr>
        <w:t xml:space="preserve">   </w:t>
      </w:r>
      <w:r w:rsidRPr="00087F17">
        <w:rPr>
          <w:i/>
          <w:iCs/>
          <w:lang w:val="en-US"/>
        </w:rPr>
        <w:t xml:space="preserve"> </w:t>
      </w:r>
      <w:r w:rsidRPr="00087F17">
        <w:rPr>
          <w:i/>
          <w:iCs/>
        </w:rPr>
        <w:t>tháng</w:t>
      </w:r>
      <w:r w:rsidRPr="00087F17">
        <w:rPr>
          <w:i/>
          <w:iCs/>
          <w:lang w:val="en-US"/>
        </w:rPr>
        <w:t xml:space="preserve"> </w:t>
      </w:r>
      <w:r w:rsidR="00F5497B">
        <w:rPr>
          <w:i/>
          <w:iCs/>
          <w:lang w:val="en-US"/>
        </w:rPr>
        <w:t xml:space="preserve">   </w:t>
      </w:r>
      <w:r w:rsidRPr="00087F17">
        <w:rPr>
          <w:i/>
          <w:iCs/>
          <w:spacing w:val="-6"/>
        </w:rPr>
        <w:t>năm</w:t>
      </w:r>
      <w:r w:rsidR="00F5497B">
        <w:rPr>
          <w:i/>
          <w:iCs/>
          <w:spacing w:val="-6"/>
          <w:lang w:val="en-US"/>
        </w:rPr>
        <w:t xml:space="preserve">   </w:t>
      </w:r>
    </w:p>
    <w:p w14:paraId="2CC4036E" w14:textId="47D18674" w:rsidR="00087F17" w:rsidRDefault="00F5497B" w:rsidP="00525422">
      <w:pPr>
        <w:tabs>
          <w:tab w:val="left" w:pos="5245"/>
        </w:tabs>
        <w:ind w:left="5529" w:right="310"/>
        <w:jc w:val="center"/>
        <w:rPr>
          <w:i/>
        </w:rPr>
      </w:pPr>
      <w:r>
        <w:rPr>
          <w:i/>
        </w:rPr>
        <w:t xml:space="preserve">  </w:t>
      </w:r>
      <w:r w:rsidR="00087F17">
        <w:rPr>
          <w:i/>
        </w:rPr>
        <w:t>(Ký tên và ghi rõ họ tên)</w:t>
      </w:r>
    </w:p>
    <w:p w14:paraId="0C83ADB2" w14:textId="32AB3A44" w:rsidR="00535FC8" w:rsidRDefault="00535FC8" w:rsidP="00087F17">
      <w:pPr>
        <w:ind w:left="5103" w:right="310"/>
        <w:jc w:val="center"/>
        <w:rPr>
          <w:i/>
        </w:rPr>
      </w:pPr>
    </w:p>
    <w:p w14:paraId="6DE709CF" w14:textId="53703280" w:rsidR="00535FC8" w:rsidRDefault="00535FC8" w:rsidP="00087F17">
      <w:pPr>
        <w:ind w:left="5103" w:right="310"/>
        <w:jc w:val="center"/>
        <w:rPr>
          <w:i/>
        </w:rPr>
      </w:pPr>
    </w:p>
    <w:p w14:paraId="124E2C59" w14:textId="5C080F9F" w:rsidR="00535FC8" w:rsidRDefault="00535FC8" w:rsidP="00087F17">
      <w:pPr>
        <w:ind w:left="5103" w:right="310"/>
        <w:jc w:val="center"/>
        <w:rPr>
          <w:i/>
        </w:rPr>
      </w:pPr>
    </w:p>
    <w:p w14:paraId="3C4C36EE" w14:textId="52E41F14" w:rsidR="00535FC8" w:rsidRDefault="00535FC8" w:rsidP="00087F17">
      <w:pPr>
        <w:ind w:left="5103" w:right="310"/>
        <w:jc w:val="center"/>
        <w:rPr>
          <w:i/>
        </w:rPr>
      </w:pPr>
    </w:p>
    <w:p w14:paraId="14891B35" w14:textId="6AE58B08" w:rsidR="00535FC8" w:rsidRDefault="00535FC8" w:rsidP="00087F17">
      <w:pPr>
        <w:ind w:left="5103" w:right="310"/>
        <w:jc w:val="center"/>
        <w:rPr>
          <w:i/>
        </w:rPr>
      </w:pPr>
    </w:p>
    <w:p w14:paraId="03139664" w14:textId="217D1DC5" w:rsidR="00535FC8" w:rsidRDefault="00535FC8" w:rsidP="00087F17">
      <w:pPr>
        <w:ind w:left="5103" w:right="310"/>
        <w:jc w:val="center"/>
        <w:rPr>
          <w:i/>
        </w:rPr>
      </w:pPr>
    </w:p>
    <w:p w14:paraId="57EBE52F" w14:textId="0FC42C05" w:rsidR="00535FC8" w:rsidRDefault="00535FC8" w:rsidP="00087F17">
      <w:pPr>
        <w:ind w:left="5103" w:right="310"/>
        <w:jc w:val="center"/>
        <w:rPr>
          <w:i/>
        </w:rPr>
      </w:pPr>
    </w:p>
    <w:p w14:paraId="73D97D87" w14:textId="79B18958" w:rsidR="00535FC8" w:rsidRDefault="00535FC8" w:rsidP="00087F17">
      <w:pPr>
        <w:ind w:left="5103" w:right="310"/>
        <w:jc w:val="center"/>
        <w:rPr>
          <w:i/>
        </w:rPr>
      </w:pPr>
    </w:p>
    <w:p w14:paraId="2AEEE4FD" w14:textId="29D386AB" w:rsidR="00535FC8" w:rsidRDefault="00535FC8" w:rsidP="00087F17">
      <w:pPr>
        <w:ind w:left="5103" w:right="310"/>
        <w:jc w:val="center"/>
        <w:rPr>
          <w:i/>
        </w:rPr>
      </w:pPr>
    </w:p>
    <w:p w14:paraId="32E20FE9" w14:textId="2589238E" w:rsidR="00535FC8" w:rsidRDefault="00535FC8" w:rsidP="00087F17">
      <w:pPr>
        <w:ind w:left="5103" w:right="310"/>
        <w:jc w:val="center"/>
        <w:rPr>
          <w:i/>
        </w:rPr>
      </w:pPr>
    </w:p>
    <w:p w14:paraId="1925C41F" w14:textId="58E1A251" w:rsidR="00535FC8" w:rsidRDefault="00535FC8" w:rsidP="00087F17">
      <w:pPr>
        <w:ind w:left="5103" w:right="310"/>
        <w:jc w:val="center"/>
        <w:rPr>
          <w:i/>
        </w:rPr>
      </w:pPr>
    </w:p>
    <w:p w14:paraId="631CDB16" w14:textId="650DB6C7" w:rsidR="00535FC8" w:rsidRDefault="00535FC8" w:rsidP="00087F17">
      <w:pPr>
        <w:ind w:left="5103" w:right="310"/>
        <w:jc w:val="center"/>
        <w:rPr>
          <w:i/>
        </w:rPr>
      </w:pPr>
    </w:p>
    <w:p w14:paraId="5A29DDB0" w14:textId="132A8A46" w:rsidR="00535FC8" w:rsidRDefault="00535FC8" w:rsidP="00087F17">
      <w:pPr>
        <w:ind w:left="5103" w:right="310"/>
        <w:jc w:val="center"/>
        <w:rPr>
          <w:i/>
        </w:rPr>
      </w:pPr>
    </w:p>
    <w:p w14:paraId="62075108" w14:textId="4DBC8330" w:rsidR="00535FC8" w:rsidRDefault="00535FC8" w:rsidP="00087F17">
      <w:pPr>
        <w:ind w:left="5103" w:right="310"/>
        <w:jc w:val="center"/>
        <w:rPr>
          <w:i/>
        </w:rPr>
      </w:pPr>
    </w:p>
    <w:p w14:paraId="540195C3" w14:textId="5BDB4510" w:rsidR="00535FC8" w:rsidRDefault="00535FC8">
      <w:pPr>
        <w:spacing w:line="240" w:lineRule="auto"/>
        <w:jc w:val="left"/>
        <w:rPr>
          <w:i/>
        </w:rPr>
      </w:pPr>
      <w:r>
        <w:rPr>
          <w:i/>
        </w:rPr>
        <w:br w:type="page"/>
      </w:r>
    </w:p>
    <w:p w14:paraId="2EB98D20" w14:textId="43189295" w:rsidR="00535FC8" w:rsidRDefault="00535FC8" w:rsidP="00F60FFD">
      <w:pPr>
        <w:pStyle w:val="Heading1"/>
        <w:jc w:val="center"/>
      </w:pPr>
      <w:bookmarkStart w:id="5" w:name="_Toc90120773"/>
      <w:r>
        <w:lastRenderedPageBreak/>
        <w:t>MỤC LỤC</w:t>
      </w:r>
      <w:bookmarkEnd w:id="5"/>
    </w:p>
    <w:sdt>
      <w:sdtPr>
        <w:rPr>
          <w:rFonts w:ascii="Times New Roman" w:eastAsia="Times New Roman" w:hAnsi="Times New Roman" w:cs="Times New Roman"/>
          <w:color w:val="auto"/>
          <w:sz w:val="26"/>
          <w:szCs w:val="24"/>
        </w:rPr>
        <w:id w:val="-1665700857"/>
        <w:docPartObj>
          <w:docPartGallery w:val="Table of Contents"/>
          <w:docPartUnique/>
        </w:docPartObj>
      </w:sdtPr>
      <w:sdtEndPr>
        <w:rPr>
          <w:b/>
          <w:bCs/>
          <w:noProof/>
        </w:rPr>
      </w:sdtEndPr>
      <w:sdtContent>
        <w:p w14:paraId="1C30EF58" w14:textId="1421C1A7" w:rsidR="00694E00" w:rsidRDefault="00694E00">
          <w:pPr>
            <w:pStyle w:val="TOCHeading"/>
          </w:pPr>
        </w:p>
        <w:p w14:paraId="71804C05" w14:textId="1C9BF43B" w:rsidR="00BC729B" w:rsidRDefault="00694E00">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0120770" w:history="1">
            <w:r w:rsidR="00BC729B" w:rsidRPr="00EF7E4C">
              <w:rPr>
                <w:rStyle w:val="Hyperlink"/>
                <w:b/>
                <w:noProof/>
              </w:rPr>
              <w:t>LỜI CẢM ƠN</w:t>
            </w:r>
            <w:r w:rsidR="00BC729B">
              <w:rPr>
                <w:noProof/>
                <w:webHidden/>
              </w:rPr>
              <w:tab/>
            </w:r>
            <w:r w:rsidR="00BC729B">
              <w:rPr>
                <w:noProof/>
                <w:webHidden/>
              </w:rPr>
              <w:fldChar w:fldCharType="begin"/>
            </w:r>
            <w:r w:rsidR="00BC729B">
              <w:rPr>
                <w:noProof/>
                <w:webHidden/>
              </w:rPr>
              <w:instrText xml:space="preserve"> PAGEREF _Toc90120770 \h </w:instrText>
            </w:r>
            <w:r w:rsidR="00BC729B">
              <w:rPr>
                <w:noProof/>
                <w:webHidden/>
              </w:rPr>
            </w:r>
            <w:r w:rsidR="00BC729B">
              <w:rPr>
                <w:noProof/>
                <w:webHidden/>
              </w:rPr>
              <w:fldChar w:fldCharType="separate"/>
            </w:r>
            <w:r w:rsidR="00082298">
              <w:rPr>
                <w:noProof/>
                <w:webHidden/>
              </w:rPr>
              <w:t>2</w:t>
            </w:r>
            <w:r w:rsidR="00BC729B">
              <w:rPr>
                <w:noProof/>
                <w:webHidden/>
              </w:rPr>
              <w:fldChar w:fldCharType="end"/>
            </w:r>
          </w:hyperlink>
        </w:p>
        <w:p w14:paraId="61F15187" w14:textId="61BF4091" w:rsidR="00BC729B" w:rsidRDefault="00FA18C7">
          <w:pPr>
            <w:pStyle w:val="TOC1"/>
            <w:tabs>
              <w:tab w:val="right" w:leader="dot" w:pos="9350"/>
            </w:tabs>
            <w:rPr>
              <w:rFonts w:asciiTheme="minorHAnsi" w:eastAsiaTheme="minorEastAsia" w:hAnsiTheme="minorHAnsi" w:cstheme="minorBidi"/>
              <w:noProof/>
              <w:sz w:val="22"/>
              <w:szCs w:val="22"/>
            </w:rPr>
          </w:pPr>
          <w:hyperlink w:anchor="_Toc90120771" w:history="1">
            <w:r w:rsidR="00BC729B" w:rsidRPr="00EF7E4C">
              <w:rPr>
                <w:rStyle w:val="Hyperlink"/>
                <w:noProof/>
              </w:rPr>
              <w:t>BÁO CÁO ĐƯỢC HOÀN THÀNH</w:t>
            </w:r>
            <w:r w:rsidR="00BC729B">
              <w:rPr>
                <w:noProof/>
                <w:webHidden/>
              </w:rPr>
              <w:tab/>
            </w:r>
            <w:r w:rsidR="00BC729B">
              <w:rPr>
                <w:noProof/>
                <w:webHidden/>
              </w:rPr>
              <w:fldChar w:fldCharType="begin"/>
            </w:r>
            <w:r w:rsidR="00BC729B">
              <w:rPr>
                <w:noProof/>
                <w:webHidden/>
              </w:rPr>
              <w:instrText xml:space="preserve"> PAGEREF _Toc90120771 \h </w:instrText>
            </w:r>
            <w:r w:rsidR="00BC729B">
              <w:rPr>
                <w:noProof/>
                <w:webHidden/>
              </w:rPr>
            </w:r>
            <w:r w:rsidR="00BC729B">
              <w:rPr>
                <w:noProof/>
                <w:webHidden/>
              </w:rPr>
              <w:fldChar w:fldCharType="separate"/>
            </w:r>
            <w:r w:rsidR="00082298">
              <w:rPr>
                <w:noProof/>
                <w:webHidden/>
              </w:rPr>
              <w:t>3</w:t>
            </w:r>
            <w:r w:rsidR="00BC729B">
              <w:rPr>
                <w:noProof/>
                <w:webHidden/>
              </w:rPr>
              <w:fldChar w:fldCharType="end"/>
            </w:r>
          </w:hyperlink>
        </w:p>
        <w:p w14:paraId="01D18FAC" w14:textId="4D5617FE" w:rsidR="00BC729B" w:rsidRDefault="00FA18C7">
          <w:pPr>
            <w:pStyle w:val="TOC1"/>
            <w:tabs>
              <w:tab w:val="right" w:leader="dot" w:pos="9350"/>
            </w:tabs>
            <w:rPr>
              <w:rFonts w:asciiTheme="minorHAnsi" w:eastAsiaTheme="minorEastAsia" w:hAnsiTheme="minorHAnsi" w:cstheme="minorBidi"/>
              <w:noProof/>
              <w:sz w:val="22"/>
              <w:szCs w:val="22"/>
            </w:rPr>
          </w:pPr>
          <w:hyperlink w:anchor="_Toc90120772" w:history="1">
            <w:r w:rsidR="00BC729B" w:rsidRPr="00EF7E4C">
              <w:rPr>
                <w:rStyle w:val="Hyperlink"/>
                <w:noProof/>
              </w:rPr>
              <w:t>PHẦN ĐÁNH GIÁ CỦA GIẢNG VIÊN</w:t>
            </w:r>
            <w:r w:rsidR="00BC729B">
              <w:rPr>
                <w:noProof/>
                <w:webHidden/>
              </w:rPr>
              <w:tab/>
            </w:r>
            <w:r w:rsidR="00BC729B">
              <w:rPr>
                <w:noProof/>
                <w:webHidden/>
              </w:rPr>
              <w:fldChar w:fldCharType="begin"/>
            </w:r>
            <w:r w:rsidR="00BC729B">
              <w:rPr>
                <w:noProof/>
                <w:webHidden/>
              </w:rPr>
              <w:instrText xml:space="preserve"> PAGEREF _Toc90120772 \h </w:instrText>
            </w:r>
            <w:r w:rsidR="00BC729B">
              <w:rPr>
                <w:noProof/>
                <w:webHidden/>
              </w:rPr>
            </w:r>
            <w:r w:rsidR="00BC729B">
              <w:rPr>
                <w:noProof/>
                <w:webHidden/>
              </w:rPr>
              <w:fldChar w:fldCharType="separate"/>
            </w:r>
            <w:r w:rsidR="00082298">
              <w:rPr>
                <w:noProof/>
                <w:webHidden/>
              </w:rPr>
              <w:t>4</w:t>
            </w:r>
            <w:r w:rsidR="00BC729B">
              <w:rPr>
                <w:noProof/>
                <w:webHidden/>
              </w:rPr>
              <w:fldChar w:fldCharType="end"/>
            </w:r>
          </w:hyperlink>
        </w:p>
        <w:p w14:paraId="5F8174FA" w14:textId="7A4FB8A5" w:rsidR="00BC729B" w:rsidRDefault="00FA18C7">
          <w:pPr>
            <w:pStyle w:val="TOC1"/>
            <w:tabs>
              <w:tab w:val="right" w:leader="dot" w:pos="9350"/>
            </w:tabs>
            <w:rPr>
              <w:rFonts w:asciiTheme="minorHAnsi" w:eastAsiaTheme="minorEastAsia" w:hAnsiTheme="minorHAnsi" w:cstheme="minorBidi"/>
              <w:noProof/>
              <w:sz w:val="22"/>
              <w:szCs w:val="22"/>
            </w:rPr>
          </w:pPr>
          <w:hyperlink w:anchor="_Toc90120773" w:history="1">
            <w:r w:rsidR="00BC729B" w:rsidRPr="00EF7E4C">
              <w:rPr>
                <w:rStyle w:val="Hyperlink"/>
                <w:noProof/>
              </w:rPr>
              <w:t>MỤC LỤC</w:t>
            </w:r>
            <w:r w:rsidR="00BC729B">
              <w:rPr>
                <w:noProof/>
                <w:webHidden/>
              </w:rPr>
              <w:tab/>
            </w:r>
            <w:r w:rsidR="00BC729B">
              <w:rPr>
                <w:noProof/>
                <w:webHidden/>
              </w:rPr>
              <w:fldChar w:fldCharType="begin"/>
            </w:r>
            <w:r w:rsidR="00BC729B">
              <w:rPr>
                <w:noProof/>
                <w:webHidden/>
              </w:rPr>
              <w:instrText xml:space="preserve"> PAGEREF _Toc90120773 \h </w:instrText>
            </w:r>
            <w:r w:rsidR="00BC729B">
              <w:rPr>
                <w:noProof/>
                <w:webHidden/>
              </w:rPr>
            </w:r>
            <w:r w:rsidR="00BC729B">
              <w:rPr>
                <w:noProof/>
                <w:webHidden/>
              </w:rPr>
              <w:fldChar w:fldCharType="separate"/>
            </w:r>
            <w:r w:rsidR="00082298">
              <w:rPr>
                <w:noProof/>
                <w:webHidden/>
              </w:rPr>
              <w:t>5</w:t>
            </w:r>
            <w:r w:rsidR="00BC729B">
              <w:rPr>
                <w:noProof/>
                <w:webHidden/>
              </w:rPr>
              <w:fldChar w:fldCharType="end"/>
            </w:r>
          </w:hyperlink>
        </w:p>
        <w:p w14:paraId="04717D35" w14:textId="3B28FA54" w:rsidR="00BC729B" w:rsidRDefault="00FA18C7">
          <w:pPr>
            <w:pStyle w:val="TOC1"/>
            <w:tabs>
              <w:tab w:val="right" w:leader="dot" w:pos="9350"/>
            </w:tabs>
            <w:rPr>
              <w:rFonts w:asciiTheme="minorHAnsi" w:eastAsiaTheme="minorEastAsia" w:hAnsiTheme="minorHAnsi" w:cstheme="minorBidi"/>
              <w:noProof/>
              <w:sz w:val="22"/>
              <w:szCs w:val="22"/>
            </w:rPr>
          </w:pPr>
          <w:hyperlink w:anchor="_Toc90120774" w:history="1">
            <w:r w:rsidR="00BC729B" w:rsidRPr="00EF7E4C">
              <w:rPr>
                <w:rStyle w:val="Hyperlink"/>
                <w:noProof/>
              </w:rPr>
              <w:t>DANH MỤC HÌNH</w:t>
            </w:r>
            <w:r w:rsidR="00BC729B">
              <w:rPr>
                <w:noProof/>
                <w:webHidden/>
              </w:rPr>
              <w:tab/>
            </w:r>
            <w:r w:rsidR="00BC729B">
              <w:rPr>
                <w:noProof/>
                <w:webHidden/>
              </w:rPr>
              <w:fldChar w:fldCharType="begin"/>
            </w:r>
            <w:r w:rsidR="00BC729B">
              <w:rPr>
                <w:noProof/>
                <w:webHidden/>
              </w:rPr>
              <w:instrText xml:space="preserve"> PAGEREF _Toc90120774 \h </w:instrText>
            </w:r>
            <w:r w:rsidR="00BC729B">
              <w:rPr>
                <w:noProof/>
                <w:webHidden/>
              </w:rPr>
            </w:r>
            <w:r w:rsidR="00BC729B">
              <w:rPr>
                <w:noProof/>
                <w:webHidden/>
              </w:rPr>
              <w:fldChar w:fldCharType="separate"/>
            </w:r>
            <w:r w:rsidR="00082298">
              <w:rPr>
                <w:noProof/>
                <w:webHidden/>
              </w:rPr>
              <w:t>7</w:t>
            </w:r>
            <w:r w:rsidR="00BC729B">
              <w:rPr>
                <w:noProof/>
                <w:webHidden/>
              </w:rPr>
              <w:fldChar w:fldCharType="end"/>
            </w:r>
          </w:hyperlink>
        </w:p>
        <w:p w14:paraId="10DD1154" w14:textId="741B0A34" w:rsidR="00BC729B" w:rsidRDefault="00FA18C7">
          <w:pPr>
            <w:pStyle w:val="TOC1"/>
            <w:tabs>
              <w:tab w:val="right" w:leader="dot" w:pos="9350"/>
            </w:tabs>
            <w:rPr>
              <w:rFonts w:asciiTheme="minorHAnsi" w:eastAsiaTheme="minorEastAsia" w:hAnsiTheme="minorHAnsi" w:cstheme="minorBidi"/>
              <w:noProof/>
              <w:sz w:val="22"/>
              <w:szCs w:val="22"/>
            </w:rPr>
          </w:pPr>
          <w:hyperlink w:anchor="_Toc90120775" w:history="1">
            <w:r w:rsidR="00BC729B" w:rsidRPr="00EF7E4C">
              <w:rPr>
                <w:rStyle w:val="Hyperlink"/>
                <w:noProof/>
              </w:rPr>
              <w:t>NỘI</w:t>
            </w:r>
            <w:r w:rsidR="00BC729B" w:rsidRPr="00EF7E4C">
              <w:rPr>
                <w:rStyle w:val="Hyperlink"/>
                <w:noProof/>
                <w:spacing w:val="-7"/>
              </w:rPr>
              <w:t xml:space="preserve"> </w:t>
            </w:r>
            <w:r w:rsidR="00BC729B" w:rsidRPr="00EF7E4C">
              <w:rPr>
                <w:rStyle w:val="Hyperlink"/>
                <w:noProof/>
              </w:rPr>
              <w:t>DUNG</w:t>
            </w:r>
            <w:r w:rsidR="00BC729B">
              <w:rPr>
                <w:noProof/>
                <w:webHidden/>
              </w:rPr>
              <w:tab/>
            </w:r>
            <w:r w:rsidR="00BC729B">
              <w:rPr>
                <w:noProof/>
                <w:webHidden/>
              </w:rPr>
              <w:fldChar w:fldCharType="begin"/>
            </w:r>
            <w:r w:rsidR="00BC729B">
              <w:rPr>
                <w:noProof/>
                <w:webHidden/>
              </w:rPr>
              <w:instrText xml:space="preserve"> PAGEREF _Toc90120775 \h </w:instrText>
            </w:r>
            <w:r w:rsidR="00BC729B">
              <w:rPr>
                <w:noProof/>
                <w:webHidden/>
              </w:rPr>
            </w:r>
            <w:r w:rsidR="00BC729B">
              <w:rPr>
                <w:noProof/>
                <w:webHidden/>
              </w:rPr>
              <w:fldChar w:fldCharType="separate"/>
            </w:r>
            <w:r w:rsidR="00082298">
              <w:rPr>
                <w:noProof/>
                <w:webHidden/>
              </w:rPr>
              <w:t>8</w:t>
            </w:r>
            <w:r w:rsidR="00BC729B">
              <w:rPr>
                <w:noProof/>
                <w:webHidden/>
              </w:rPr>
              <w:fldChar w:fldCharType="end"/>
            </w:r>
          </w:hyperlink>
        </w:p>
        <w:p w14:paraId="0BEE8A67" w14:textId="18ED967A" w:rsidR="00BC729B" w:rsidRDefault="00FA18C7">
          <w:pPr>
            <w:pStyle w:val="TOC1"/>
            <w:tabs>
              <w:tab w:val="right" w:leader="dot" w:pos="9350"/>
            </w:tabs>
            <w:rPr>
              <w:rFonts w:asciiTheme="minorHAnsi" w:eastAsiaTheme="minorEastAsia" w:hAnsiTheme="minorHAnsi" w:cstheme="minorBidi"/>
              <w:noProof/>
              <w:sz w:val="22"/>
              <w:szCs w:val="22"/>
            </w:rPr>
          </w:pPr>
          <w:hyperlink w:anchor="_Toc90120776" w:history="1">
            <w:r w:rsidR="00BC729B" w:rsidRPr="00EF7E4C">
              <w:rPr>
                <w:rStyle w:val="Hyperlink"/>
                <w:noProof/>
              </w:rPr>
              <w:t>Chương 1 - Một số khái niệm cơ bản về Unity</w:t>
            </w:r>
            <w:r w:rsidR="00BC729B">
              <w:rPr>
                <w:noProof/>
                <w:webHidden/>
              </w:rPr>
              <w:tab/>
            </w:r>
            <w:r w:rsidR="00BC729B">
              <w:rPr>
                <w:noProof/>
                <w:webHidden/>
              </w:rPr>
              <w:fldChar w:fldCharType="begin"/>
            </w:r>
            <w:r w:rsidR="00BC729B">
              <w:rPr>
                <w:noProof/>
                <w:webHidden/>
              </w:rPr>
              <w:instrText xml:space="preserve"> PAGEREF _Toc90120776 \h </w:instrText>
            </w:r>
            <w:r w:rsidR="00BC729B">
              <w:rPr>
                <w:noProof/>
                <w:webHidden/>
              </w:rPr>
            </w:r>
            <w:r w:rsidR="00BC729B">
              <w:rPr>
                <w:noProof/>
                <w:webHidden/>
              </w:rPr>
              <w:fldChar w:fldCharType="separate"/>
            </w:r>
            <w:r w:rsidR="00082298">
              <w:rPr>
                <w:noProof/>
                <w:webHidden/>
              </w:rPr>
              <w:t>8</w:t>
            </w:r>
            <w:r w:rsidR="00BC729B">
              <w:rPr>
                <w:noProof/>
                <w:webHidden/>
              </w:rPr>
              <w:fldChar w:fldCharType="end"/>
            </w:r>
          </w:hyperlink>
        </w:p>
        <w:p w14:paraId="59403E73" w14:textId="75615CF9"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77" w:history="1">
            <w:r w:rsidR="00BC729B" w:rsidRPr="00EF7E4C">
              <w:rPr>
                <w:rStyle w:val="Hyperlink"/>
                <w:noProof/>
              </w:rPr>
              <w:t>1.1</w:t>
            </w:r>
            <w:r w:rsidR="00BC729B">
              <w:rPr>
                <w:rFonts w:asciiTheme="minorHAnsi" w:eastAsiaTheme="minorEastAsia" w:hAnsiTheme="minorHAnsi" w:cstheme="minorBidi"/>
                <w:noProof/>
                <w:sz w:val="22"/>
                <w:szCs w:val="22"/>
              </w:rPr>
              <w:tab/>
            </w:r>
            <w:r w:rsidR="00BC729B" w:rsidRPr="00EF7E4C">
              <w:rPr>
                <w:rStyle w:val="Hyperlink"/>
                <w:noProof/>
              </w:rPr>
              <w:t>GameObject</w:t>
            </w:r>
            <w:r w:rsidR="00BC729B">
              <w:rPr>
                <w:noProof/>
                <w:webHidden/>
              </w:rPr>
              <w:tab/>
            </w:r>
            <w:r w:rsidR="00BC729B">
              <w:rPr>
                <w:noProof/>
                <w:webHidden/>
              </w:rPr>
              <w:fldChar w:fldCharType="begin"/>
            </w:r>
            <w:r w:rsidR="00BC729B">
              <w:rPr>
                <w:noProof/>
                <w:webHidden/>
              </w:rPr>
              <w:instrText xml:space="preserve"> PAGEREF _Toc90120777 \h </w:instrText>
            </w:r>
            <w:r w:rsidR="00BC729B">
              <w:rPr>
                <w:noProof/>
                <w:webHidden/>
              </w:rPr>
            </w:r>
            <w:r w:rsidR="00BC729B">
              <w:rPr>
                <w:noProof/>
                <w:webHidden/>
              </w:rPr>
              <w:fldChar w:fldCharType="separate"/>
            </w:r>
            <w:r w:rsidR="00082298">
              <w:rPr>
                <w:noProof/>
                <w:webHidden/>
              </w:rPr>
              <w:t>8</w:t>
            </w:r>
            <w:r w:rsidR="00BC729B">
              <w:rPr>
                <w:noProof/>
                <w:webHidden/>
              </w:rPr>
              <w:fldChar w:fldCharType="end"/>
            </w:r>
          </w:hyperlink>
        </w:p>
        <w:p w14:paraId="10A8A1FD" w14:textId="220F3821"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78" w:history="1">
            <w:r w:rsidR="00BC729B" w:rsidRPr="00EF7E4C">
              <w:rPr>
                <w:rStyle w:val="Hyperlink"/>
                <w:noProof/>
                <w:bdr w:val="none" w:sz="0" w:space="0" w:color="auto" w:frame="1"/>
              </w:rPr>
              <w:t>1.2</w:t>
            </w:r>
            <w:r w:rsidR="00BC729B">
              <w:rPr>
                <w:rFonts w:asciiTheme="minorHAnsi" w:eastAsiaTheme="minorEastAsia" w:hAnsiTheme="minorHAnsi" w:cstheme="minorBidi"/>
                <w:noProof/>
                <w:sz w:val="22"/>
                <w:szCs w:val="22"/>
              </w:rPr>
              <w:tab/>
            </w:r>
            <w:r w:rsidR="00BC729B" w:rsidRPr="00EF7E4C">
              <w:rPr>
                <w:rStyle w:val="Hyperlink"/>
                <w:noProof/>
                <w:bdr w:val="none" w:sz="0" w:space="0" w:color="auto" w:frame="1"/>
              </w:rPr>
              <w:t>Component</w:t>
            </w:r>
            <w:r w:rsidR="00BC729B">
              <w:rPr>
                <w:noProof/>
                <w:webHidden/>
              </w:rPr>
              <w:tab/>
            </w:r>
            <w:r w:rsidR="00BC729B">
              <w:rPr>
                <w:noProof/>
                <w:webHidden/>
              </w:rPr>
              <w:fldChar w:fldCharType="begin"/>
            </w:r>
            <w:r w:rsidR="00BC729B">
              <w:rPr>
                <w:noProof/>
                <w:webHidden/>
              </w:rPr>
              <w:instrText xml:space="preserve"> PAGEREF _Toc90120778 \h </w:instrText>
            </w:r>
            <w:r w:rsidR="00BC729B">
              <w:rPr>
                <w:noProof/>
                <w:webHidden/>
              </w:rPr>
            </w:r>
            <w:r w:rsidR="00BC729B">
              <w:rPr>
                <w:noProof/>
                <w:webHidden/>
              </w:rPr>
              <w:fldChar w:fldCharType="separate"/>
            </w:r>
            <w:r w:rsidR="00082298">
              <w:rPr>
                <w:noProof/>
                <w:webHidden/>
              </w:rPr>
              <w:t>8</w:t>
            </w:r>
            <w:r w:rsidR="00BC729B">
              <w:rPr>
                <w:noProof/>
                <w:webHidden/>
              </w:rPr>
              <w:fldChar w:fldCharType="end"/>
            </w:r>
          </w:hyperlink>
        </w:p>
        <w:p w14:paraId="305B2314" w14:textId="512571D7"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79" w:history="1">
            <w:r w:rsidR="00BC729B" w:rsidRPr="00EF7E4C">
              <w:rPr>
                <w:rStyle w:val="Hyperlink"/>
                <w:noProof/>
              </w:rPr>
              <w:t>1.3</w:t>
            </w:r>
            <w:r w:rsidR="00BC729B">
              <w:rPr>
                <w:rFonts w:asciiTheme="minorHAnsi" w:eastAsiaTheme="minorEastAsia" w:hAnsiTheme="minorHAnsi" w:cstheme="minorBidi"/>
                <w:noProof/>
                <w:sz w:val="22"/>
                <w:szCs w:val="22"/>
              </w:rPr>
              <w:tab/>
            </w:r>
            <w:r w:rsidR="00BC729B" w:rsidRPr="00EF7E4C">
              <w:rPr>
                <w:rStyle w:val="Hyperlink"/>
                <w:noProof/>
              </w:rPr>
              <w:t>Scenes</w:t>
            </w:r>
            <w:r w:rsidR="00BC729B">
              <w:rPr>
                <w:noProof/>
                <w:webHidden/>
              </w:rPr>
              <w:tab/>
            </w:r>
            <w:r w:rsidR="00BC729B">
              <w:rPr>
                <w:noProof/>
                <w:webHidden/>
              </w:rPr>
              <w:fldChar w:fldCharType="begin"/>
            </w:r>
            <w:r w:rsidR="00BC729B">
              <w:rPr>
                <w:noProof/>
                <w:webHidden/>
              </w:rPr>
              <w:instrText xml:space="preserve"> PAGEREF _Toc90120779 \h </w:instrText>
            </w:r>
            <w:r w:rsidR="00BC729B">
              <w:rPr>
                <w:noProof/>
                <w:webHidden/>
              </w:rPr>
            </w:r>
            <w:r w:rsidR="00BC729B">
              <w:rPr>
                <w:noProof/>
                <w:webHidden/>
              </w:rPr>
              <w:fldChar w:fldCharType="separate"/>
            </w:r>
            <w:r w:rsidR="00082298">
              <w:rPr>
                <w:noProof/>
                <w:webHidden/>
              </w:rPr>
              <w:t>8</w:t>
            </w:r>
            <w:r w:rsidR="00BC729B">
              <w:rPr>
                <w:noProof/>
                <w:webHidden/>
              </w:rPr>
              <w:fldChar w:fldCharType="end"/>
            </w:r>
          </w:hyperlink>
        </w:p>
        <w:p w14:paraId="335D8AA3" w14:textId="585B73E2"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80" w:history="1">
            <w:r w:rsidR="00BC729B" w:rsidRPr="00EF7E4C">
              <w:rPr>
                <w:rStyle w:val="Hyperlink"/>
                <w:noProof/>
              </w:rPr>
              <w:t>1.4</w:t>
            </w:r>
            <w:r w:rsidR="00BC729B">
              <w:rPr>
                <w:rFonts w:asciiTheme="minorHAnsi" w:eastAsiaTheme="minorEastAsia" w:hAnsiTheme="minorHAnsi" w:cstheme="minorBidi"/>
                <w:noProof/>
                <w:sz w:val="22"/>
                <w:szCs w:val="22"/>
              </w:rPr>
              <w:tab/>
            </w:r>
            <w:r w:rsidR="00BC729B" w:rsidRPr="00EF7E4C">
              <w:rPr>
                <w:rStyle w:val="Hyperlink"/>
                <w:noProof/>
              </w:rPr>
              <w:t>Scripts</w:t>
            </w:r>
            <w:r w:rsidR="00BC729B">
              <w:rPr>
                <w:noProof/>
                <w:webHidden/>
              </w:rPr>
              <w:tab/>
            </w:r>
            <w:r w:rsidR="00BC729B">
              <w:rPr>
                <w:noProof/>
                <w:webHidden/>
              </w:rPr>
              <w:fldChar w:fldCharType="begin"/>
            </w:r>
            <w:r w:rsidR="00BC729B">
              <w:rPr>
                <w:noProof/>
                <w:webHidden/>
              </w:rPr>
              <w:instrText xml:space="preserve"> PAGEREF _Toc90120780 \h </w:instrText>
            </w:r>
            <w:r w:rsidR="00BC729B">
              <w:rPr>
                <w:noProof/>
                <w:webHidden/>
              </w:rPr>
            </w:r>
            <w:r w:rsidR="00BC729B">
              <w:rPr>
                <w:noProof/>
                <w:webHidden/>
              </w:rPr>
              <w:fldChar w:fldCharType="separate"/>
            </w:r>
            <w:r w:rsidR="00082298">
              <w:rPr>
                <w:noProof/>
                <w:webHidden/>
              </w:rPr>
              <w:t>9</w:t>
            </w:r>
            <w:r w:rsidR="00BC729B">
              <w:rPr>
                <w:noProof/>
                <w:webHidden/>
              </w:rPr>
              <w:fldChar w:fldCharType="end"/>
            </w:r>
          </w:hyperlink>
        </w:p>
        <w:p w14:paraId="269C56EC" w14:textId="1B161494"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81" w:history="1">
            <w:r w:rsidR="00BC729B" w:rsidRPr="00EF7E4C">
              <w:rPr>
                <w:rStyle w:val="Hyperlink"/>
                <w:noProof/>
              </w:rPr>
              <w:t>1.5</w:t>
            </w:r>
            <w:r w:rsidR="00BC729B">
              <w:rPr>
                <w:rFonts w:asciiTheme="minorHAnsi" w:eastAsiaTheme="minorEastAsia" w:hAnsiTheme="minorHAnsi" w:cstheme="minorBidi"/>
                <w:noProof/>
                <w:sz w:val="22"/>
                <w:szCs w:val="22"/>
              </w:rPr>
              <w:tab/>
            </w:r>
            <w:r w:rsidR="00BC729B" w:rsidRPr="00EF7E4C">
              <w:rPr>
                <w:rStyle w:val="Hyperlink"/>
                <w:noProof/>
              </w:rPr>
              <w:t>Prefabs</w:t>
            </w:r>
            <w:r w:rsidR="00BC729B">
              <w:rPr>
                <w:noProof/>
                <w:webHidden/>
              </w:rPr>
              <w:tab/>
            </w:r>
            <w:r w:rsidR="00BC729B">
              <w:rPr>
                <w:noProof/>
                <w:webHidden/>
              </w:rPr>
              <w:fldChar w:fldCharType="begin"/>
            </w:r>
            <w:r w:rsidR="00BC729B">
              <w:rPr>
                <w:noProof/>
                <w:webHidden/>
              </w:rPr>
              <w:instrText xml:space="preserve"> PAGEREF _Toc90120781 \h </w:instrText>
            </w:r>
            <w:r w:rsidR="00BC729B">
              <w:rPr>
                <w:noProof/>
                <w:webHidden/>
              </w:rPr>
            </w:r>
            <w:r w:rsidR="00BC729B">
              <w:rPr>
                <w:noProof/>
                <w:webHidden/>
              </w:rPr>
              <w:fldChar w:fldCharType="separate"/>
            </w:r>
            <w:r w:rsidR="00082298">
              <w:rPr>
                <w:noProof/>
                <w:webHidden/>
              </w:rPr>
              <w:t>9</w:t>
            </w:r>
            <w:r w:rsidR="00BC729B">
              <w:rPr>
                <w:noProof/>
                <w:webHidden/>
              </w:rPr>
              <w:fldChar w:fldCharType="end"/>
            </w:r>
          </w:hyperlink>
        </w:p>
        <w:p w14:paraId="56BF6F0E" w14:textId="23D98F53"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82" w:history="1">
            <w:r w:rsidR="00BC729B" w:rsidRPr="00EF7E4C">
              <w:rPr>
                <w:rStyle w:val="Hyperlink"/>
                <w:noProof/>
              </w:rPr>
              <w:t>1.6</w:t>
            </w:r>
            <w:r w:rsidR="00BC729B">
              <w:rPr>
                <w:rFonts w:asciiTheme="minorHAnsi" w:eastAsiaTheme="minorEastAsia" w:hAnsiTheme="minorHAnsi" w:cstheme="minorBidi"/>
                <w:noProof/>
                <w:sz w:val="22"/>
                <w:szCs w:val="22"/>
              </w:rPr>
              <w:tab/>
            </w:r>
            <w:r w:rsidR="00BC729B" w:rsidRPr="00EF7E4C">
              <w:rPr>
                <w:rStyle w:val="Hyperlink"/>
                <w:noProof/>
              </w:rPr>
              <w:t>Sprite</w:t>
            </w:r>
            <w:r w:rsidR="00BC729B">
              <w:rPr>
                <w:noProof/>
                <w:webHidden/>
              </w:rPr>
              <w:tab/>
            </w:r>
            <w:r w:rsidR="00BC729B">
              <w:rPr>
                <w:noProof/>
                <w:webHidden/>
              </w:rPr>
              <w:fldChar w:fldCharType="begin"/>
            </w:r>
            <w:r w:rsidR="00BC729B">
              <w:rPr>
                <w:noProof/>
                <w:webHidden/>
              </w:rPr>
              <w:instrText xml:space="preserve"> PAGEREF _Toc90120782 \h </w:instrText>
            </w:r>
            <w:r w:rsidR="00BC729B">
              <w:rPr>
                <w:noProof/>
                <w:webHidden/>
              </w:rPr>
            </w:r>
            <w:r w:rsidR="00BC729B">
              <w:rPr>
                <w:noProof/>
                <w:webHidden/>
              </w:rPr>
              <w:fldChar w:fldCharType="separate"/>
            </w:r>
            <w:r w:rsidR="00082298">
              <w:rPr>
                <w:noProof/>
                <w:webHidden/>
              </w:rPr>
              <w:t>9</w:t>
            </w:r>
            <w:r w:rsidR="00BC729B">
              <w:rPr>
                <w:noProof/>
                <w:webHidden/>
              </w:rPr>
              <w:fldChar w:fldCharType="end"/>
            </w:r>
          </w:hyperlink>
        </w:p>
        <w:p w14:paraId="09144554" w14:textId="24DCC4A7"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83" w:history="1">
            <w:r w:rsidR="00BC729B" w:rsidRPr="00EF7E4C">
              <w:rPr>
                <w:rStyle w:val="Hyperlink"/>
                <w:noProof/>
              </w:rPr>
              <w:t>1.7</w:t>
            </w:r>
            <w:r w:rsidR="00BC729B">
              <w:rPr>
                <w:rFonts w:asciiTheme="minorHAnsi" w:eastAsiaTheme="minorEastAsia" w:hAnsiTheme="minorHAnsi" w:cstheme="minorBidi"/>
                <w:noProof/>
                <w:sz w:val="22"/>
                <w:szCs w:val="22"/>
              </w:rPr>
              <w:tab/>
            </w:r>
            <w:r w:rsidR="00BC729B" w:rsidRPr="00EF7E4C">
              <w:rPr>
                <w:rStyle w:val="Hyperlink"/>
                <w:noProof/>
              </w:rPr>
              <w:t>Camera</w:t>
            </w:r>
            <w:r w:rsidR="00BC729B">
              <w:rPr>
                <w:noProof/>
                <w:webHidden/>
              </w:rPr>
              <w:tab/>
            </w:r>
            <w:r w:rsidR="00BC729B">
              <w:rPr>
                <w:noProof/>
                <w:webHidden/>
              </w:rPr>
              <w:fldChar w:fldCharType="begin"/>
            </w:r>
            <w:r w:rsidR="00BC729B">
              <w:rPr>
                <w:noProof/>
                <w:webHidden/>
              </w:rPr>
              <w:instrText xml:space="preserve"> PAGEREF _Toc90120783 \h </w:instrText>
            </w:r>
            <w:r w:rsidR="00BC729B">
              <w:rPr>
                <w:noProof/>
                <w:webHidden/>
              </w:rPr>
            </w:r>
            <w:r w:rsidR="00BC729B">
              <w:rPr>
                <w:noProof/>
                <w:webHidden/>
              </w:rPr>
              <w:fldChar w:fldCharType="separate"/>
            </w:r>
            <w:r w:rsidR="00082298">
              <w:rPr>
                <w:noProof/>
                <w:webHidden/>
              </w:rPr>
              <w:t>10</w:t>
            </w:r>
            <w:r w:rsidR="00BC729B">
              <w:rPr>
                <w:noProof/>
                <w:webHidden/>
              </w:rPr>
              <w:fldChar w:fldCharType="end"/>
            </w:r>
          </w:hyperlink>
        </w:p>
        <w:p w14:paraId="69B467CD" w14:textId="3DE536A9"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84" w:history="1">
            <w:r w:rsidR="00BC729B" w:rsidRPr="00EF7E4C">
              <w:rPr>
                <w:rStyle w:val="Hyperlink"/>
                <w:noProof/>
              </w:rPr>
              <w:t>1.8</w:t>
            </w:r>
            <w:r w:rsidR="00BC729B">
              <w:rPr>
                <w:rFonts w:asciiTheme="minorHAnsi" w:eastAsiaTheme="minorEastAsia" w:hAnsiTheme="minorHAnsi" w:cstheme="minorBidi"/>
                <w:noProof/>
                <w:sz w:val="22"/>
                <w:szCs w:val="22"/>
              </w:rPr>
              <w:tab/>
            </w:r>
            <w:r w:rsidR="00BC729B" w:rsidRPr="00EF7E4C">
              <w:rPr>
                <w:rStyle w:val="Hyperlink"/>
                <w:noProof/>
              </w:rPr>
              <w:t>Light</w:t>
            </w:r>
            <w:r w:rsidR="00BC729B">
              <w:rPr>
                <w:noProof/>
                <w:webHidden/>
              </w:rPr>
              <w:tab/>
            </w:r>
            <w:r w:rsidR="00BC729B">
              <w:rPr>
                <w:noProof/>
                <w:webHidden/>
              </w:rPr>
              <w:fldChar w:fldCharType="begin"/>
            </w:r>
            <w:r w:rsidR="00BC729B">
              <w:rPr>
                <w:noProof/>
                <w:webHidden/>
              </w:rPr>
              <w:instrText xml:space="preserve"> PAGEREF _Toc90120784 \h </w:instrText>
            </w:r>
            <w:r w:rsidR="00BC729B">
              <w:rPr>
                <w:noProof/>
                <w:webHidden/>
              </w:rPr>
            </w:r>
            <w:r w:rsidR="00BC729B">
              <w:rPr>
                <w:noProof/>
                <w:webHidden/>
              </w:rPr>
              <w:fldChar w:fldCharType="separate"/>
            </w:r>
            <w:r w:rsidR="00082298">
              <w:rPr>
                <w:noProof/>
                <w:webHidden/>
              </w:rPr>
              <w:t>10</w:t>
            </w:r>
            <w:r w:rsidR="00BC729B">
              <w:rPr>
                <w:noProof/>
                <w:webHidden/>
              </w:rPr>
              <w:fldChar w:fldCharType="end"/>
            </w:r>
          </w:hyperlink>
        </w:p>
        <w:p w14:paraId="48FF1DD5" w14:textId="4082B6EF"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85" w:history="1">
            <w:r w:rsidR="00BC729B" w:rsidRPr="00EF7E4C">
              <w:rPr>
                <w:rStyle w:val="Hyperlink"/>
                <w:noProof/>
              </w:rPr>
              <w:t>1.9</w:t>
            </w:r>
            <w:r w:rsidR="00BC729B">
              <w:rPr>
                <w:rFonts w:asciiTheme="minorHAnsi" w:eastAsiaTheme="minorEastAsia" w:hAnsiTheme="minorHAnsi" w:cstheme="minorBidi"/>
                <w:noProof/>
                <w:sz w:val="22"/>
                <w:szCs w:val="22"/>
              </w:rPr>
              <w:tab/>
            </w:r>
            <w:r w:rsidR="00BC729B" w:rsidRPr="00EF7E4C">
              <w:rPr>
                <w:rStyle w:val="Hyperlink"/>
                <w:noProof/>
              </w:rPr>
              <w:t>Animation</w:t>
            </w:r>
            <w:r w:rsidR="00BC729B">
              <w:rPr>
                <w:noProof/>
                <w:webHidden/>
              </w:rPr>
              <w:tab/>
            </w:r>
            <w:r w:rsidR="00BC729B">
              <w:rPr>
                <w:noProof/>
                <w:webHidden/>
              </w:rPr>
              <w:fldChar w:fldCharType="begin"/>
            </w:r>
            <w:r w:rsidR="00BC729B">
              <w:rPr>
                <w:noProof/>
                <w:webHidden/>
              </w:rPr>
              <w:instrText xml:space="preserve"> PAGEREF _Toc90120785 \h </w:instrText>
            </w:r>
            <w:r w:rsidR="00BC729B">
              <w:rPr>
                <w:noProof/>
                <w:webHidden/>
              </w:rPr>
            </w:r>
            <w:r w:rsidR="00BC729B">
              <w:rPr>
                <w:noProof/>
                <w:webHidden/>
              </w:rPr>
              <w:fldChar w:fldCharType="separate"/>
            </w:r>
            <w:r w:rsidR="00082298">
              <w:rPr>
                <w:noProof/>
                <w:webHidden/>
              </w:rPr>
              <w:t>10</w:t>
            </w:r>
            <w:r w:rsidR="00BC729B">
              <w:rPr>
                <w:noProof/>
                <w:webHidden/>
              </w:rPr>
              <w:fldChar w:fldCharType="end"/>
            </w:r>
          </w:hyperlink>
        </w:p>
        <w:p w14:paraId="7E283F9A" w14:textId="22D318AD"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86" w:history="1">
            <w:r w:rsidR="00BC729B" w:rsidRPr="00EF7E4C">
              <w:rPr>
                <w:rStyle w:val="Hyperlink"/>
                <w:noProof/>
              </w:rPr>
              <w:t>1.10</w:t>
            </w:r>
            <w:r w:rsidR="00BC729B">
              <w:rPr>
                <w:rFonts w:asciiTheme="minorHAnsi" w:eastAsiaTheme="minorEastAsia" w:hAnsiTheme="minorHAnsi" w:cstheme="minorBidi"/>
                <w:noProof/>
                <w:sz w:val="22"/>
                <w:szCs w:val="22"/>
              </w:rPr>
              <w:tab/>
            </w:r>
            <w:r w:rsidR="00BC729B" w:rsidRPr="00EF7E4C">
              <w:rPr>
                <w:rStyle w:val="Hyperlink"/>
                <w:noProof/>
              </w:rPr>
              <w:t>Sounds</w:t>
            </w:r>
            <w:r w:rsidR="00BC729B">
              <w:rPr>
                <w:noProof/>
                <w:webHidden/>
              </w:rPr>
              <w:tab/>
            </w:r>
            <w:r w:rsidR="00BC729B">
              <w:rPr>
                <w:noProof/>
                <w:webHidden/>
              </w:rPr>
              <w:fldChar w:fldCharType="begin"/>
            </w:r>
            <w:r w:rsidR="00BC729B">
              <w:rPr>
                <w:noProof/>
                <w:webHidden/>
              </w:rPr>
              <w:instrText xml:space="preserve"> PAGEREF _Toc90120786 \h </w:instrText>
            </w:r>
            <w:r w:rsidR="00BC729B">
              <w:rPr>
                <w:noProof/>
                <w:webHidden/>
              </w:rPr>
            </w:r>
            <w:r w:rsidR="00BC729B">
              <w:rPr>
                <w:noProof/>
                <w:webHidden/>
              </w:rPr>
              <w:fldChar w:fldCharType="separate"/>
            </w:r>
            <w:r w:rsidR="00082298">
              <w:rPr>
                <w:noProof/>
                <w:webHidden/>
              </w:rPr>
              <w:t>11</w:t>
            </w:r>
            <w:r w:rsidR="00BC729B">
              <w:rPr>
                <w:noProof/>
                <w:webHidden/>
              </w:rPr>
              <w:fldChar w:fldCharType="end"/>
            </w:r>
          </w:hyperlink>
        </w:p>
        <w:p w14:paraId="691D053B" w14:textId="51AF7C44"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87" w:history="1">
            <w:r w:rsidR="00BC729B" w:rsidRPr="00EF7E4C">
              <w:rPr>
                <w:rStyle w:val="Hyperlink"/>
                <w:noProof/>
              </w:rPr>
              <w:t>1.11</w:t>
            </w:r>
            <w:r w:rsidR="00BC729B">
              <w:rPr>
                <w:rFonts w:asciiTheme="minorHAnsi" w:eastAsiaTheme="minorEastAsia" w:hAnsiTheme="minorHAnsi" w:cstheme="minorBidi"/>
                <w:noProof/>
                <w:sz w:val="22"/>
                <w:szCs w:val="22"/>
              </w:rPr>
              <w:tab/>
            </w:r>
            <w:r w:rsidR="00BC729B" w:rsidRPr="00EF7E4C">
              <w:rPr>
                <w:rStyle w:val="Hyperlink"/>
                <w:noProof/>
              </w:rPr>
              <w:t>Light, Rigidbody, Collider trong Component</w:t>
            </w:r>
            <w:r w:rsidR="00BC729B">
              <w:rPr>
                <w:noProof/>
                <w:webHidden/>
              </w:rPr>
              <w:tab/>
            </w:r>
            <w:r w:rsidR="00BC729B">
              <w:rPr>
                <w:noProof/>
                <w:webHidden/>
              </w:rPr>
              <w:fldChar w:fldCharType="begin"/>
            </w:r>
            <w:r w:rsidR="00BC729B">
              <w:rPr>
                <w:noProof/>
                <w:webHidden/>
              </w:rPr>
              <w:instrText xml:space="preserve"> PAGEREF _Toc90120787 \h </w:instrText>
            </w:r>
            <w:r w:rsidR="00BC729B">
              <w:rPr>
                <w:noProof/>
                <w:webHidden/>
              </w:rPr>
            </w:r>
            <w:r w:rsidR="00BC729B">
              <w:rPr>
                <w:noProof/>
                <w:webHidden/>
              </w:rPr>
              <w:fldChar w:fldCharType="separate"/>
            </w:r>
            <w:r w:rsidR="00082298">
              <w:rPr>
                <w:noProof/>
                <w:webHidden/>
              </w:rPr>
              <w:t>11</w:t>
            </w:r>
            <w:r w:rsidR="00BC729B">
              <w:rPr>
                <w:noProof/>
                <w:webHidden/>
              </w:rPr>
              <w:fldChar w:fldCharType="end"/>
            </w:r>
          </w:hyperlink>
        </w:p>
        <w:p w14:paraId="195EA63E" w14:textId="127BEDBE" w:rsidR="00BC729B" w:rsidRDefault="00FA18C7">
          <w:pPr>
            <w:pStyle w:val="TOC3"/>
            <w:tabs>
              <w:tab w:val="left" w:pos="2310"/>
              <w:tab w:val="right" w:leader="dot" w:pos="9350"/>
            </w:tabs>
            <w:rPr>
              <w:rFonts w:asciiTheme="minorHAnsi" w:eastAsiaTheme="minorEastAsia" w:hAnsiTheme="minorHAnsi" w:cstheme="minorBidi"/>
              <w:noProof/>
              <w:sz w:val="22"/>
              <w:szCs w:val="22"/>
            </w:rPr>
          </w:pPr>
          <w:hyperlink w:anchor="_Toc90120788" w:history="1">
            <w:r w:rsidR="00BC729B" w:rsidRPr="00EF7E4C">
              <w:rPr>
                <w:rStyle w:val="Hyperlink"/>
                <w:noProof/>
              </w:rPr>
              <w:t>1.11.1</w:t>
            </w:r>
            <w:r w:rsidR="00BC729B">
              <w:rPr>
                <w:rFonts w:asciiTheme="minorHAnsi" w:eastAsiaTheme="minorEastAsia" w:hAnsiTheme="minorHAnsi" w:cstheme="minorBidi"/>
                <w:noProof/>
                <w:sz w:val="22"/>
                <w:szCs w:val="22"/>
              </w:rPr>
              <w:tab/>
            </w:r>
            <w:r w:rsidR="00BC729B" w:rsidRPr="00EF7E4C">
              <w:rPr>
                <w:rStyle w:val="Hyperlink"/>
                <w:noProof/>
              </w:rPr>
              <w:t>Light Component</w:t>
            </w:r>
            <w:r w:rsidR="00BC729B">
              <w:rPr>
                <w:noProof/>
                <w:webHidden/>
              </w:rPr>
              <w:tab/>
            </w:r>
            <w:r w:rsidR="00BC729B">
              <w:rPr>
                <w:noProof/>
                <w:webHidden/>
              </w:rPr>
              <w:fldChar w:fldCharType="begin"/>
            </w:r>
            <w:r w:rsidR="00BC729B">
              <w:rPr>
                <w:noProof/>
                <w:webHidden/>
              </w:rPr>
              <w:instrText xml:space="preserve"> PAGEREF _Toc90120788 \h </w:instrText>
            </w:r>
            <w:r w:rsidR="00BC729B">
              <w:rPr>
                <w:noProof/>
                <w:webHidden/>
              </w:rPr>
            </w:r>
            <w:r w:rsidR="00BC729B">
              <w:rPr>
                <w:noProof/>
                <w:webHidden/>
              </w:rPr>
              <w:fldChar w:fldCharType="separate"/>
            </w:r>
            <w:r w:rsidR="00082298">
              <w:rPr>
                <w:noProof/>
                <w:webHidden/>
              </w:rPr>
              <w:t>11</w:t>
            </w:r>
            <w:r w:rsidR="00BC729B">
              <w:rPr>
                <w:noProof/>
                <w:webHidden/>
              </w:rPr>
              <w:fldChar w:fldCharType="end"/>
            </w:r>
          </w:hyperlink>
        </w:p>
        <w:p w14:paraId="5F1C4B06" w14:textId="6987154F" w:rsidR="00BC729B" w:rsidRDefault="00FA18C7">
          <w:pPr>
            <w:pStyle w:val="TOC3"/>
            <w:tabs>
              <w:tab w:val="left" w:pos="2310"/>
              <w:tab w:val="right" w:leader="dot" w:pos="9350"/>
            </w:tabs>
            <w:rPr>
              <w:rFonts w:asciiTheme="minorHAnsi" w:eastAsiaTheme="minorEastAsia" w:hAnsiTheme="minorHAnsi" w:cstheme="minorBidi"/>
              <w:noProof/>
              <w:sz w:val="22"/>
              <w:szCs w:val="22"/>
            </w:rPr>
          </w:pPr>
          <w:hyperlink w:anchor="_Toc90120789" w:history="1">
            <w:r w:rsidR="00BC729B" w:rsidRPr="00EF7E4C">
              <w:rPr>
                <w:rStyle w:val="Hyperlink"/>
                <w:noProof/>
              </w:rPr>
              <w:t>1.11.2</w:t>
            </w:r>
            <w:r w:rsidR="00BC729B">
              <w:rPr>
                <w:rFonts w:asciiTheme="minorHAnsi" w:eastAsiaTheme="minorEastAsia" w:hAnsiTheme="minorHAnsi" w:cstheme="minorBidi"/>
                <w:noProof/>
                <w:sz w:val="22"/>
                <w:szCs w:val="22"/>
              </w:rPr>
              <w:tab/>
            </w:r>
            <w:r w:rsidR="00BC729B" w:rsidRPr="00EF7E4C">
              <w:rPr>
                <w:rStyle w:val="Hyperlink"/>
                <w:noProof/>
              </w:rPr>
              <w:t>Rigidbody Component</w:t>
            </w:r>
            <w:r w:rsidR="00BC729B">
              <w:rPr>
                <w:noProof/>
                <w:webHidden/>
              </w:rPr>
              <w:tab/>
            </w:r>
            <w:r w:rsidR="00BC729B">
              <w:rPr>
                <w:noProof/>
                <w:webHidden/>
              </w:rPr>
              <w:fldChar w:fldCharType="begin"/>
            </w:r>
            <w:r w:rsidR="00BC729B">
              <w:rPr>
                <w:noProof/>
                <w:webHidden/>
              </w:rPr>
              <w:instrText xml:space="preserve"> PAGEREF _Toc90120789 \h </w:instrText>
            </w:r>
            <w:r w:rsidR="00BC729B">
              <w:rPr>
                <w:noProof/>
                <w:webHidden/>
              </w:rPr>
            </w:r>
            <w:r w:rsidR="00BC729B">
              <w:rPr>
                <w:noProof/>
                <w:webHidden/>
              </w:rPr>
              <w:fldChar w:fldCharType="separate"/>
            </w:r>
            <w:r w:rsidR="00082298">
              <w:rPr>
                <w:noProof/>
                <w:webHidden/>
              </w:rPr>
              <w:t>12</w:t>
            </w:r>
            <w:r w:rsidR="00BC729B">
              <w:rPr>
                <w:noProof/>
                <w:webHidden/>
              </w:rPr>
              <w:fldChar w:fldCharType="end"/>
            </w:r>
          </w:hyperlink>
        </w:p>
        <w:p w14:paraId="5B770F5A" w14:textId="603C909C" w:rsidR="00BC729B" w:rsidRDefault="00FA18C7">
          <w:pPr>
            <w:pStyle w:val="TOC3"/>
            <w:tabs>
              <w:tab w:val="left" w:pos="2310"/>
              <w:tab w:val="right" w:leader="dot" w:pos="9350"/>
            </w:tabs>
            <w:rPr>
              <w:rFonts w:asciiTheme="minorHAnsi" w:eastAsiaTheme="minorEastAsia" w:hAnsiTheme="minorHAnsi" w:cstheme="minorBidi"/>
              <w:noProof/>
              <w:sz w:val="22"/>
              <w:szCs w:val="22"/>
            </w:rPr>
          </w:pPr>
          <w:hyperlink w:anchor="_Toc90120790" w:history="1">
            <w:r w:rsidR="00BC729B" w:rsidRPr="00EF7E4C">
              <w:rPr>
                <w:rStyle w:val="Hyperlink"/>
                <w:noProof/>
              </w:rPr>
              <w:t>1.11.3</w:t>
            </w:r>
            <w:r w:rsidR="00BC729B">
              <w:rPr>
                <w:rFonts w:asciiTheme="minorHAnsi" w:eastAsiaTheme="minorEastAsia" w:hAnsiTheme="minorHAnsi" w:cstheme="minorBidi"/>
                <w:noProof/>
                <w:sz w:val="22"/>
                <w:szCs w:val="22"/>
              </w:rPr>
              <w:tab/>
            </w:r>
            <w:r w:rsidR="00BC729B" w:rsidRPr="00EF7E4C">
              <w:rPr>
                <w:rStyle w:val="Hyperlink"/>
                <w:noProof/>
              </w:rPr>
              <w:t>Collider Component</w:t>
            </w:r>
            <w:r w:rsidR="00BC729B">
              <w:rPr>
                <w:noProof/>
                <w:webHidden/>
              </w:rPr>
              <w:tab/>
            </w:r>
            <w:r w:rsidR="00BC729B">
              <w:rPr>
                <w:noProof/>
                <w:webHidden/>
              </w:rPr>
              <w:fldChar w:fldCharType="begin"/>
            </w:r>
            <w:r w:rsidR="00BC729B">
              <w:rPr>
                <w:noProof/>
                <w:webHidden/>
              </w:rPr>
              <w:instrText xml:space="preserve"> PAGEREF _Toc90120790 \h </w:instrText>
            </w:r>
            <w:r w:rsidR="00BC729B">
              <w:rPr>
                <w:noProof/>
                <w:webHidden/>
              </w:rPr>
            </w:r>
            <w:r w:rsidR="00BC729B">
              <w:rPr>
                <w:noProof/>
                <w:webHidden/>
              </w:rPr>
              <w:fldChar w:fldCharType="separate"/>
            </w:r>
            <w:r w:rsidR="00082298">
              <w:rPr>
                <w:noProof/>
                <w:webHidden/>
              </w:rPr>
              <w:t>12</w:t>
            </w:r>
            <w:r w:rsidR="00BC729B">
              <w:rPr>
                <w:noProof/>
                <w:webHidden/>
              </w:rPr>
              <w:fldChar w:fldCharType="end"/>
            </w:r>
          </w:hyperlink>
        </w:p>
        <w:p w14:paraId="0194D84D" w14:textId="1109EF80" w:rsidR="00BC729B" w:rsidRDefault="00FA18C7">
          <w:pPr>
            <w:pStyle w:val="TOC1"/>
            <w:tabs>
              <w:tab w:val="right" w:leader="dot" w:pos="9350"/>
            </w:tabs>
            <w:rPr>
              <w:rFonts w:asciiTheme="minorHAnsi" w:eastAsiaTheme="minorEastAsia" w:hAnsiTheme="minorHAnsi" w:cstheme="minorBidi"/>
              <w:noProof/>
              <w:sz w:val="22"/>
              <w:szCs w:val="22"/>
            </w:rPr>
          </w:pPr>
          <w:hyperlink w:anchor="_Toc90120791" w:history="1">
            <w:r w:rsidR="00BC729B" w:rsidRPr="00EF7E4C">
              <w:rPr>
                <w:rStyle w:val="Hyperlink"/>
                <w:noProof/>
              </w:rPr>
              <w:t>Chương 2 - Giới thiệu game</w:t>
            </w:r>
            <w:r w:rsidR="00BC729B">
              <w:rPr>
                <w:noProof/>
                <w:webHidden/>
              </w:rPr>
              <w:tab/>
            </w:r>
            <w:r w:rsidR="00BC729B">
              <w:rPr>
                <w:noProof/>
                <w:webHidden/>
              </w:rPr>
              <w:fldChar w:fldCharType="begin"/>
            </w:r>
            <w:r w:rsidR="00BC729B">
              <w:rPr>
                <w:noProof/>
                <w:webHidden/>
              </w:rPr>
              <w:instrText xml:space="preserve"> PAGEREF _Toc90120791 \h </w:instrText>
            </w:r>
            <w:r w:rsidR="00BC729B">
              <w:rPr>
                <w:noProof/>
                <w:webHidden/>
              </w:rPr>
            </w:r>
            <w:r w:rsidR="00BC729B">
              <w:rPr>
                <w:noProof/>
                <w:webHidden/>
              </w:rPr>
              <w:fldChar w:fldCharType="separate"/>
            </w:r>
            <w:r w:rsidR="00082298">
              <w:rPr>
                <w:noProof/>
                <w:webHidden/>
              </w:rPr>
              <w:t>15</w:t>
            </w:r>
            <w:r w:rsidR="00BC729B">
              <w:rPr>
                <w:noProof/>
                <w:webHidden/>
              </w:rPr>
              <w:fldChar w:fldCharType="end"/>
            </w:r>
          </w:hyperlink>
        </w:p>
        <w:p w14:paraId="463AA4F7" w14:textId="3BFEC35E"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92" w:history="1">
            <w:r w:rsidR="00BC729B" w:rsidRPr="00EF7E4C">
              <w:rPr>
                <w:rStyle w:val="Hyperlink"/>
                <w:noProof/>
              </w:rPr>
              <w:t>2.1</w:t>
            </w:r>
            <w:r w:rsidR="00BC729B">
              <w:rPr>
                <w:rFonts w:asciiTheme="minorHAnsi" w:eastAsiaTheme="minorEastAsia" w:hAnsiTheme="minorHAnsi" w:cstheme="minorBidi"/>
                <w:noProof/>
                <w:sz w:val="22"/>
                <w:szCs w:val="22"/>
              </w:rPr>
              <w:tab/>
            </w:r>
            <w:r w:rsidR="00BC729B" w:rsidRPr="00EF7E4C">
              <w:rPr>
                <w:rStyle w:val="Hyperlink"/>
                <w:noProof/>
              </w:rPr>
              <w:t>Cốt truyện</w:t>
            </w:r>
            <w:r w:rsidR="00BC729B">
              <w:rPr>
                <w:noProof/>
                <w:webHidden/>
              </w:rPr>
              <w:tab/>
            </w:r>
            <w:r w:rsidR="00BC729B">
              <w:rPr>
                <w:noProof/>
                <w:webHidden/>
              </w:rPr>
              <w:fldChar w:fldCharType="begin"/>
            </w:r>
            <w:r w:rsidR="00BC729B">
              <w:rPr>
                <w:noProof/>
                <w:webHidden/>
              </w:rPr>
              <w:instrText xml:space="preserve"> PAGEREF _Toc90120792 \h </w:instrText>
            </w:r>
            <w:r w:rsidR="00BC729B">
              <w:rPr>
                <w:noProof/>
                <w:webHidden/>
              </w:rPr>
            </w:r>
            <w:r w:rsidR="00BC729B">
              <w:rPr>
                <w:noProof/>
                <w:webHidden/>
              </w:rPr>
              <w:fldChar w:fldCharType="separate"/>
            </w:r>
            <w:r w:rsidR="00082298">
              <w:rPr>
                <w:noProof/>
                <w:webHidden/>
              </w:rPr>
              <w:t>15</w:t>
            </w:r>
            <w:r w:rsidR="00BC729B">
              <w:rPr>
                <w:noProof/>
                <w:webHidden/>
              </w:rPr>
              <w:fldChar w:fldCharType="end"/>
            </w:r>
          </w:hyperlink>
        </w:p>
        <w:p w14:paraId="52D76AE7" w14:textId="2076B4F7"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93" w:history="1">
            <w:r w:rsidR="00BC729B" w:rsidRPr="00EF7E4C">
              <w:rPr>
                <w:rStyle w:val="Hyperlink"/>
                <w:noProof/>
              </w:rPr>
              <w:t>2.2</w:t>
            </w:r>
            <w:r w:rsidR="00BC729B">
              <w:rPr>
                <w:rFonts w:asciiTheme="minorHAnsi" w:eastAsiaTheme="minorEastAsia" w:hAnsiTheme="minorHAnsi" w:cstheme="minorBidi"/>
                <w:noProof/>
                <w:sz w:val="22"/>
                <w:szCs w:val="22"/>
              </w:rPr>
              <w:tab/>
            </w:r>
            <w:r w:rsidR="00BC729B" w:rsidRPr="00EF7E4C">
              <w:rPr>
                <w:rStyle w:val="Hyperlink"/>
                <w:noProof/>
              </w:rPr>
              <w:t>Cơ c</w:t>
            </w:r>
            <w:r w:rsidR="00BC729B" w:rsidRPr="00EF7E4C">
              <w:rPr>
                <w:rStyle w:val="Hyperlink"/>
                <w:noProof/>
              </w:rPr>
              <w:t>h</w:t>
            </w:r>
            <w:r w:rsidR="00BC729B" w:rsidRPr="00EF7E4C">
              <w:rPr>
                <w:rStyle w:val="Hyperlink"/>
                <w:noProof/>
              </w:rPr>
              <w:t>ế</w:t>
            </w:r>
            <w:r w:rsidR="00BC729B">
              <w:rPr>
                <w:noProof/>
                <w:webHidden/>
              </w:rPr>
              <w:tab/>
            </w:r>
            <w:r w:rsidR="00BC729B">
              <w:rPr>
                <w:noProof/>
                <w:webHidden/>
              </w:rPr>
              <w:fldChar w:fldCharType="begin"/>
            </w:r>
            <w:r w:rsidR="00BC729B">
              <w:rPr>
                <w:noProof/>
                <w:webHidden/>
              </w:rPr>
              <w:instrText xml:space="preserve"> PAGEREF _Toc90120793 \h </w:instrText>
            </w:r>
            <w:r w:rsidR="00BC729B">
              <w:rPr>
                <w:noProof/>
                <w:webHidden/>
              </w:rPr>
            </w:r>
            <w:r w:rsidR="00BC729B">
              <w:rPr>
                <w:noProof/>
                <w:webHidden/>
              </w:rPr>
              <w:fldChar w:fldCharType="separate"/>
            </w:r>
            <w:r w:rsidR="00082298">
              <w:rPr>
                <w:noProof/>
                <w:webHidden/>
              </w:rPr>
              <w:t>16</w:t>
            </w:r>
            <w:r w:rsidR="00BC729B">
              <w:rPr>
                <w:noProof/>
                <w:webHidden/>
              </w:rPr>
              <w:fldChar w:fldCharType="end"/>
            </w:r>
          </w:hyperlink>
        </w:p>
        <w:p w14:paraId="2D2CF6B0" w14:textId="4BEF34B3" w:rsidR="00BC729B" w:rsidRDefault="00FA18C7">
          <w:pPr>
            <w:pStyle w:val="TOC1"/>
            <w:tabs>
              <w:tab w:val="right" w:leader="dot" w:pos="9350"/>
            </w:tabs>
            <w:rPr>
              <w:rFonts w:asciiTheme="minorHAnsi" w:eastAsiaTheme="minorEastAsia" w:hAnsiTheme="minorHAnsi" w:cstheme="minorBidi"/>
              <w:noProof/>
              <w:sz w:val="22"/>
              <w:szCs w:val="22"/>
            </w:rPr>
          </w:pPr>
          <w:hyperlink w:anchor="_Toc90120794" w:history="1">
            <w:r w:rsidR="00BC729B" w:rsidRPr="00EF7E4C">
              <w:rPr>
                <w:rStyle w:val="Hyperlink"/>
                <w:noProof/>
              </w:rPr>
              <w:t>Chương 3 - Animation</w:t>
            </w:r>
            <w:r w:rsidR="00BC729B">
              <w:rPr>
                <w:noProof/>
                <w:webHidden/>
              </w:rPr>
              <w:tab/>
            </w:r>
            <w:r w:rsidR="00BC729B">
              <w:rPr>
                <w:noProof/>
                <w:webHidden/>
              </w:rPr>
              <w:fldChar w:fldCharType="begin"/>
            </w:r>
            <w:r w:rsidR="00BC729B">
              <w:rPr>
                <w:noProof/>
                <w:webHidden/>
              </w:rPr>
              <w:instrText xml:space="preserve"> PAGEREF _Toc90120794 \h </w:instrText>
            </w:r>
            <w:r w:rsidR="00BC729B">
              <w:rPr>
                <w:noProof/>
                <w:webHidden/>
              </w:rPr>
            </w:r>
            <w:r w:rsidR="00BC729B">
              <w:rPr>
                <w:noProof/>
                <w:webHidden/>
              </w:rPr>
              <w:fldChar w:fldCharType="separate"/>
            </w:r>
            <w:r w:rsidR="00082298">
              <w:rPr>
                <w:noProof/>
                <w:webHidden/>
              </w:rPr>
              <w:t>17</w:t>
            </w:r>
            <w:r w:rsidR="00BC729B">
              <w:rPr>
                <w:noProof/>
                <w:webHidden/>
              </w:rPr>
              <w:fldChar w:fldCharType="end"/>
            </w:r>
          </w:hyperlink>
        </w:p>
        <w:p w14:paraId="31007E74" w14:textId="5EA9F975"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95" w:history="1">
            <w:r w:rsidR="00BC729B" w:rsidRPr="00EF7E4C">
              <w:rPr>
                <w:rStyle w:val="Hyperlink"/>
                <w:noProof/>
              </w:rPr>
              <w:t>3.1</w:t>
            </w:r>
            <w:r w:rsidR="00BC729B">
              <w:rPr>
                <w:rFonts w:asciiTheme="minorHAnsi" w:eastAsiaTheme="minorEastAsia" w:hAnsiTheme="minorHAnsi" w:cstheme="minorBidi"/>
                <w:noProof/>
                <w:sz w:val="22"/>
                <w:szCs w:val="22"/>
              </w:rPr>
              <w:tab/>
            </w:r>
            <w:r w:rsidR="00BC729B" w:rsidRPr="00EF7E4C">
              <w:rPr>
                <w:rStyle w:val="Hyperlink"/>
                <w:noProof/>
              </w:rPr>
              <w:t>Phương pháp tạo animation</w:t>
            </w:r>
            <w:r w:rsidR="00BC729B">
              <w:rPr>
                <w:noProof/>
                <w:webHidden/>
              </w:rPr>
              <w:tab/>
            </w:r>
            <w:r w:rsidR="00BC729B">
              <w:rPr>
                <w:noProof/>
                <w:webHidden/>
              </w:rPr>
              <w:fldChar w:fldCharType="begin"/>
            </w:r>
            <w:r w:rsidR="00BC729B">
              <w:rPr>
                <w:noProof/>
                <w:webHidden/>
              </w:rPr>
              <w:instrText xml:space="preserve"> PAGEREF _Toc90120795 \h </w:instrText>
            </w:r>
            <w:r w:rsidR="00BC729B">
              <w:rPr>
                <w:noProof/>
                <w:webHidden/>
              </w:rPr>
            </w:r>
            <w:r w:rsidR="00BC729B">
              <w:rPr>
                <w:noProof/>
                <w:webHidden/>
              </w:rPr>
              <w:fldChar w:fldCharType="separate"/>
            </w:r>
            <w:r w:rsidR="00082298">
              <w:rPr>
                <w:noProof/>
                <w:webHidden/>
              </w:rPr>
              <w:t>17</w:t>
            </w:r>
            <w:r w:rsidR="00BC729B">
              <w:rPr>
                <w:noProof/>
                <w:webHidden/>
              </w:rPr>
              <w:fldChar w:fldCharType="end"/>
            </w:r>
          </w:hyperlink>
        </w:p>
        <w:p w14:paraId="7AFFEAAC" w14:textId="141221EE"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96" w:history="1">
            <w:r w:rsidR="00BC729B" w:rsidRPr="00EF7E4C">
              <w:rPr>
                <w:rStyle w:val="Hyperlink"/>
                <w:noProof/>
              </w:rPr>
              <w:t>3.2</w:t>
            </w:r>
            <w:r w:rsidR="00BC729B">
              <w:rPr>
                <w:rFonts w:asciiTheme="minorHAnsi" w:eastAsiaTheme="minorEastAsia" w:hAnsiTheme="minorHAnsi" w:cstheme="minorBidi"/>
                <w:noProof/>
                <w:sz w:val="22"/>
                <w:szCs w:val="22"/>
              </w:rPr>
              <w:tab/>
            </w:r>
            <w:r w:rsidR="00BC729B" w:rsidRPr="00EF7E4C">
              <w:rPr>
                <w:rStyle w:val="Hyperlink"/>
                <w:noProof/>
              </w:rPr>
              <w:t>Các trạng thái cơ bản của nhân vật</w:t>
            </w:r>
            <w:r w:rsidR="00BC729B">
              <w:rPr>
                <w:noProof/>
                <w:webHidden/>
              </w:rPr>
              <w:tab/>
            </w:r>
            <w:r w:rsidR="00BC729B">
              <w:rPr>
                <w:noProof/>
                <w:webHidden/>
              </w:rPr>
              <w:fldChar w:fldCharType="begin"/>
            </w:r>
            <w:r w:rsidR="00BC729B">
              <w:rPr>
                <w:noProof/>
                <w:webHidden/>
              </w:rPr>
              <w:instrText xml:space="preserve"> PAGEREF _Toc90120796 \h </w:instrText>
            </w:r>
            <w:r w:rsidR="00BC729B">
              <w:rPr>
                <w:noProof/>
                <w:webHidden/>
              </w:rPr>
            </w:r>
            <w:r w:rsidR="00BC729B">
              <w:rPr>
                <w:noProof/>
                <w:webHidden/>
              </w:rPr>
              <w:fldChar w:fldCharType="separate"/>
            </w:r>
            <w:r w:rsidR="00082298">
              <w:rPr>
                <w:noProof/>
                <w:webHidden/>
              </w:rPr>
              <w:t>17</w:t>
            </w:r>
            <w:r w:rsidR="00BC729B">
              <w:rPr>
                <w:noProof/>
                <w:webHidden/>
              </w:rPr>
              <w:fldChar w:fldCharType="end"/>
            </w:r>
          </w:hyperlink>
        </w:p>
        <w:p w14:paraId="46DAD413" w14:textId="6E6B6C5F"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797" w:history="1">
            <w:r w:rsidR="00BC729B" w:rsidRPr="00EF7E4C">
              <w:rPr>
                <w:rStyle w:val="Hyperlink"/>
                <w:noProof/>
              </w:rPr>
              <w:t>3.3</w:t>
            </w:r>
            <w:r w:rsidR="00BC729B">
              <w:rPr>
                <w:rFonts w:asciiTheme="minorHAnsi" w:eastAsiaTheme="minorEastAsia" w:hAnsiTheme="minorHAnsi" w:cstheme="minorBidi"/>
                <w:noProof/>
                <w:sz w:val="22"/>
                <w:szCs w:val="22"/>
              </w:rPr>
              <w:tab/>
            </w:r>
            <w:r w:rsidR="00BC729B" w:rsidRPr="00EF7E4C">
              <w:rPr>
                <w:rStyle w:val="Hyperlink"/>
                <w:noProof/>
              </w:rPr>
              <w:t>Chi tiết trạng thái nhân vật</w:t>
            </w:r>
            <w:r w:rsidR="00BC729B">
              <w:rPr>
                <w:noProof/>
                <w:webHidden/>
              </w:rPr>
              <w:tab/>
            </w:r>
            <w:r w:rsidR="00BC729B">
              <w:rPr>
                <w:noProof/>
                <w:webHidden/>
              </w:rPr>
              <w:fldChar w:fldCharType="begin"/>
            </w:r>
            <w:r w:rsidR="00BC729B">
              <w:rPr>
                <w:noProof/>
                <w:webHidden/>
              </w:rPr>
              <w:instrText xml:space="preserve"> PAGEREF _Toc90120797 \h </w:instrText>
            </w:r>
            <w:r w:rsidR="00BC729B">
              <w:rPr>
                <w:noProof/>
                <w:webHidden/>
              </w:rPr>
            </w:r>
            <w:r w:rsidR="00BC729B">
              <w:rPr>
                <w:noProof/>
                <w:webHidden/>
              </w:rPr>
              <w:fldChar w:fldCharType="separate"/>
            </w:r>
            <w:r w:rsidR="00082298">
              <w:rPr>
                <w:noProof/>
                <w:webHidden/>
              </w:rPr>
              <w:t>17</w:t>
            </w:r>
            <w:r w:rsidR="00BC729B">
              <w:rPr>
                <w:noProof/>
                <w:webHidden/>
              </w:rPr>
              <w:fldChar w:fldCharType="end"/>
            </w:r>
          </w:hyperlink>
        </w:p>
        <w:p w14:paraId="5406C607" w14:textId="13C99913" w:rsidR="00BC729B" w:rsidRDefault="00FA18C7">
          <w:pPr>
            <w:pStyle w:val="TOC3"/>
            <w:tabs>
              <w:tab w:val="left" w:pos="2180"/>
              <w:tab w:val="right" w:leader="dot" w:pos="9350"/>
            </w:tabs>
            <w:rPr>
              <w:rFonts w:asciiTheme="minorHAnsi" w:eastAsiaTheme="minorEastAsia" w:hAnsiTheme="minorHAnsi" w:cstheme="minorBidi"/>
              <w:noProof/>
              <w:sz w:val="22"/>
              <w:szCs w:val="22"/>
            </w:rPr>
          </w:pPr>
          <w:hyperlink w:anchor="_Toc90120798" w:history="1">
            <w:r w:rsidR="00BC729B" w:rsidRPr="00EF7E4C">
              <w:rPr>
                <w:rStyle w:val="Hyperlink"/>
                <w:noProof/>
              </w:rPr>
              <w:t>3.3.1</w:t>
            </w:r>
            <w:r w:rsidR="00BC729B">
              <w:rPr>
                <w:rFonts w:asciiTheme="minorHAnsi" w:eastAsiaTheme="minorEastAsia" w:hAnsiTheme="minorHAnsi" w:cstheme="minorBidi"/>
                <w:noProof/>
                <w:sz w:val="22"/>
                <w:szCs w:val="22"/>
              </w:rPr>
              <w:tab/>
            </w:r>
            <w:r w:rsidR="00BC729B" w:rsidRPr="00EF7E4C">
              <w:rPr>
                <w:rStyle w:val="Hyperlink"/>
                <w:noProof/>
              </w:rPr>
              <w:t>Azir</w:t>
            </w:r>
            <w:r w:rsidR="00BC729B">
              <w:rPr>
                <w:noProof/>
                <w:webHidden/>
              </w:rPr>
              <w:tab/>
            </w:r>
            <w:r w:rsidR="00BC729B">
              <w:rPr>
                <w:noProof/>
                <w:webHidden/>
              </w:rPr>
              <w:fldChar w:fldCharType="begin"/>
            </w:r>
            <w:r w:rsidR="00BC729B">
              <w:rPr>
                <w:noProof/>
                <w:webHidden/>
              </w:rPr>
              <w:instrText xml:space="preserve"> PAGEREF _Toc90120798 \h </w:instrText>
            </w:r>
            <w:r w:rsidR="00BC729B">
              <w:rPr>
                <w:noProof/>
                <w:webHidden/>
              </w:rPr>
            </w:r>
            <w:r w:rsidR="00BC729B">
              <w:rPr>
                <w:noProof/>
                <w:webHidden/>
              </w:rPr>
              <w:fldChar w:fldCharType="separate"/>
            </w:r>
            <w:r w:rsidR="00082298">
              <w:rPr>
                <w:noProof/>
                <w:webHidden/>
              </w:rPr>
              <w:t>17</w:t>
            </w:r>
            <w:r w:rsidR="00BC729B">
              <w:rPr>
                <w:noProof/>
                <w:webHidden/>
              </w:rPr>
              <w:fldChar w:fldCharType="end"/>
            </w:r>
          </w:hyperlink>
        </w:p>
        <w:p w14:paraId="22E7CE51" w14:textId="47D8149B" w:rsidR="00BC729B" w:rsidRDefault="00FA18C7">
          <w:pPr>
            <w:pStyle w:val="TOC3"/>
            <w:tabs>
              <w:tab w:val="left" w:pos="2180"/>
              <w:tab w:val="right" w:leader="dot" w:pos="9350"/>
            </w:tabs>
            <w:rPr>
              <w:rFonts w:asciiTheme="minorHAnsi" w:eastAsiaTheme="minorEastAsia" w:hAnsiTheme="minorHAnsi" w:cstheme="minorBidi"/>
              <w:noProof/>
              <w:sz w:val="22"/>
              <w:szCs w:val="22"/>
            </w:rPr>
          </w:pPr>
          <w:hyperlink w:anchor="_Toc90120799" w:history="1">
            <w:r w:rsidR="00BC729B" w:rsidRPr="00EF7E4C">
              <w:rPr>
                <w:rStyle w:val="Hyperlink"/>
                <w:noProof/>
              </w:rPr>
              <w:t>3.3.2</w:t>
            </w:r>
            <w:r w:rsidR="00BC729B">
              <w:rPr>
                <w:rFonts w:asciiTheme="minorHAnsi" w:eastAsiaTheme="minorEastAsia" w:hAnsiTheme="minorHAnsi" w:cstheme="minorBidi"/>
                <w:noProof/>
                <w:sz w:val="22"/>
                <w:szCs w:val="22"/>
              </w:rPr>
              <w:tab/>
            </w:r>
            <w:r w:rsidR="00BC729B" w:rsidRPr="00EF7E4C">
              <w:rPr>
                <w:rStyle w:val="Hyperlink"/>
                <w:noProof/>
              </w:rPr>
              <w:t>Hecarim</w:t>
            </w:r>
            <w:r w:rsidR="00BC729B">
              <w:rPr>
                <w:noProof/>
                <w:webHidden/>
              </w:rPr>
              <w:tab/>
            </w:r>
            <w:r w:rsidR="00BC729B">
              <w:rPr>
                <w:noProof/>
                <w:webHidden/>
              </w:rPr>
              <w:fldChar w:fldCharType="begin"/>
            </w:r>
            <w:r w:rsidR="00BC729B">
              <w:rPr>
                <w:noProof/>
                <w:webHidden/>
              </w:rPr>
              <w:instrText xml:space="preserve"> PAGEREF _Toc90120799 \h </w:instrText>
            </w:r>
            <w:r w:rsidR="00BC729B">
              <w:rPr>
                <w:noProof/>
                <w:webHidden/>
              </w:rPr>
            </w:r>
            <w:r w:rsidR="00BC729B">
              <w:rPr>
                <w:noProof/>
                <w:webHidden/>
              </w:rPr>
              <w:fldChar w:fldCharType="separate"/>
            </w:r>
            <w:r w:rsidR="00082298">
              <w:rPr>
                <w:noProof/>
                <w:webHidden/>
              </w:rPr>
              <w:t>20</w:t>
            </w:r>
            <w:r w:rsidR="00BC729B">
              <w:rPr>
                <w:noProof/>
                <w:webHidden/>
              </w:rPr>
              <w:fldChar w:fldCharType="end"/>
            </w:r>
          </w:hyperlink>
        </w:p>
        <w:p w14:paraId="31E2AFC0" w14:textId="2BA031DA" w:rsidR="00BC729B" w:rsidRDefault="00FA18C7">
          <w:pPr>
            <w:pStyle w:val="TOC1"/>
            <w:tabs>
              <w:tab w:val="right" w:leader="dot" w:pos="9350"/>
            </w:tabs>
            <w:rPr>
              <w:rFonts w:asciiTheme="minorHAnsi" w:eastAsiaTheme="minorEastAsia" w:hAnsiTheme="minorHAnsi" w:cstheme="minorBidi"/>
              <w:noProof/>
              <w:sz w:val="22"/>
              <w:szCs w:val="22"/>
            </w:rPr>
          </w:pPr>
          <w:hyperlink w:anchor="_Toc90120800" w:history="1">
            <w:r w:rsidR="00BC729B" w:rsidRPr="00EF7E4C">
              <w:rPr>
                <w:rStyle w:val="Hyperlink"/>
                <w:noProof/>
              </w:rPr>
              <w:t>Chương 4 - Sơ đồ trong game</w:t>
            </w:r>
            <w:r w:rsidR="00BC729B">
              <w:rPr>
                <w:noProof/>
                <w:webHidden/>
              </w:rPr>
              <w:tab/>
            </w:r>
            <w:r w:rsidR="00BC729B">
              <w:rPr>
                <w:noProof/>
                <w:webHidden/>
              </w:rPr>
              <w:fldChar w:fldCharType="begin"/>
            </w:r>
            <w:r w:rsidR="00BC729B">
              <w:rPr>
                <w:noProof/>
                <w:webHidden/>
              </w:rPr>
              <w:instrText xml:space="preserve"> PAGEREF _Toc90120800 \h </w:instrText>
            </w:r>
            <w:r w:rsidR="00BC729B">
              <w:rPr>
                <w:noProof/>
                <w:webHidden/>
              </w:rPr>
            </w:r>
            <w:r w:rsidR="00BC729B">
              <w:rPr>
                <w:noProof/>
                <w:webHidden/>
              </w:rPr>
              <w:fldChar w:fldCharType="separate"/>
            </w:r>
            <w:r w:rsidR="00082298">
              <w:rPr>
                <w:noProof/>
                <w:webHidden/>
              </w:rPr>
              <w:t>21</w:t>
            </w:r>
            <w:r w:rsidR="00BC729B">
              <w:rPr>
                <w:noProof/>
                <w:webHidden/>
              </w:rPr>
              <w:fldChar w:fldCharType="end"/>
            </w:r>
          </w:hyperlink>
        </w:p>
        <w:p w14:paraId="607D26AC" w14:textId="4DD37143"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01" w:history="1">
            <w:r w:rsidR="00BC729B" w:rsidRPr="00EF7E4C">
              <w:rPr>
                <w:rStyle w:val="Hyperlink"/>
                <w:noProof/>
              </w:rPr>
              <w:t>4.1</w:t>
            </w:r>
            <w:r w:rsidR="00BC729B">
              <w:rPr>
                <w:rFonts w:asciiTheme="minorHAnsi" w:eastAsiaTheme="minorEastAsia" w:hAnsiTheme="minorHAnsi" w:cstheme="minorBidi"/>
                <w:noProof/>
                <w:sz w:val="22"/>
                <w:szCs w:val="22"/>
              </w:rPr>
              <w:tab/>
            </w:r>
            <w:r w:rsidR="00BC729B" w:rsidRPr="00EF7E4C">
              <w:rPr>
                <w:rStyle w:val="Hyperlink"/>
                <w:noProof/>
              </w:rPr>
              <w:t>Sơ đồ chơ</w:t>
            </w:r>
            <w:r w:rsidR="00BC729B" w:rsidRPr="00EF7E4C">
              <w:rPr>
                <w:rStyle w:val="Hyperlink"/>
                <w:noProof/>
              </w:rPr>
              <w:t>i</w:t>
            </w:r>
            <w:r w:rsidR="00BC729B" w:rsidRPr="00EF7E4C">
              <w:rPr>
                <w:rStyle w:val="Hyperlink"/>
                <w:noProof/>
              </w:rPr>
              <w:t xml:space="preserve"> game</w:t>
            </w:r>
            <w:r w:rsidR="00BC729B">
              <w:rPr>
                <w:noProof/>
                <w:webHidden/>
              </w:rPr>
              <w:tab/>
            </w:r>
            <w:r w:rsidR="00BC729B">
              <w:rPr>
                <w:noProof/>
                <w:webHidden/>
              </w:rPr>
              <w:fldChar w:fldCharType="begin"/>
            </w:r>
            <w:r w:rsidR="00BC729B">
              <w:rPr>
                <w:noProof/>
                <w:webHidden/>
              </w:rPr>
              <w:instrText xml:space="preserve"> PAGEREF _Toc90120801 \h </w:instrText>
            </w:r>
            <w:r w:rsidR="00BC729B">
              <w:rPr>
                <w:noProof/>
                <w:webHidden/>
              </w:rPr>
            </w:r>
            <w:r w:rsidR="00BC729B">
              <w:rPr>
                <w:noProof/>
                <w:webHidden/>
              </w:rPr>
              <w:fldChar w:fldCharType="separate"/>
            </w:r>
            <w:r w:rsidR="00082298">
              <w:rPr>
                <w:noProof/>
                <w:webHidden/>
              </w:rPr>
              <w:t>21</w:t>
            </w:r>
            <w:r w:rsidR="00BC729B">
              <w:rPr>
                <w:noProof/>
                <w:webHidden/>
              </w:rPr>
              <w:fldChar w:fldCharType="end"/>
            </w:r>
          </w:hyperlink>
        </w:p>
        <w:p w14:paraId="3C419117" w14:textId="5FA1415E"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02" w:history="1">
            <w:r w:rsidR="00BC729B" w:rsidRPr="00EF7E4C">
              <w:rPr>
                <w:rStyle w:val="Hyperlink"/>
                <w:noProof/>
              </w:rPr>
              <w:t>4.2</w:t>
            </w:r>
            <w:r w:rsidR="00BC729B">
              <w:rPr>
                <w:rFonts w:asciiTheme="minorHAnsi" w:eastAsiaTheme="minorEastAsia" w:hAnsiTheme="minorHAnsi" w:cstheme="minorBidi"/>
                <w:noProof/>
                <w:sz w:val="22"/>
                <w:szCs w:val="22"/>
              </w:rPr>
              <w:tab/>
            </w:r>
            <w:r w:rsidR="00BC729B" w:rsidRPr="00EF7E4C">
              <w:rPr>
                <w:rStyle w:val="Hyperlink"/>
                <w:noProof/>
              </w:rPr>
              <w:t>Sơ đồ Animation</w:t>
            </w:r>
            <w:r w:rsidR="00BC729B">
              <w:rPr>
                <w:noProof/>
                <w:webHidden/>
              </w:rPr>
              <w:tab/>
            </w:r>
            <w:r w:rsidR="00BC729B">
              <w:rPr>
                <w:noProof/>
                <w:webHidden/>
              </w:rPr>
              <w:fldChar w:fldCharType="begin"/>
            </w:r>
            <w:r w:rsidR="00BC729B">
              <w:rPr>
                <w:noProof/>
                <w:webHidden/>
              </w:rPr>
              <w:instrText xml:space="preserve"> PAGEREF _Toc90120802 \h </w:instrText>
            </w:r>
            <w:r w:rsidR="00BC729B">
              <w:rPr>
                <w:noProof/>
                <w:webHidden/>
              </w:rPr>
            </w:r>
            <w:r w:rsidR="00BC729B">
              <w:rPr>
                <w:noProof/>
                <w:webHidden/>
              </w:rPr>
              <w:fldChar w:fldCharType="separate"/>
            </w:r>
            <w:r w:rsidR="00082298">
              <w:rPr>
                <w:noProof/>
                <w:webHidden/>
              </w:rPr>
              <w:t>22</w:t>
            </w:r>
            <w:r w:rsidR="00BC729B">
              <w:rPr>
                <w:noProof/>
                <w:webHidden/>
              </w:rPr>
              <w:fldChar w:fldCharType="end"/>
            </w:r>
          </w:hyperlink>
        </w:p>
        <w:p w14:paraId="3A67FBD1" w14:textId="194A46D4" w:rsidR="00BC729B" w:rsidRDefault="00FA18C7">
          <w:pPr>
            <w:pStyle w:val="TOC3"/>
            <w:tabs>
              <w:tab w:val="left" w:pos="2180"/>
              <w:tab w:val="right" w:leader="dot" w:pos="9350"/>
            </w:tabs>
            <w:rPr>
              <w:rFonts w:asciiTheme="minorHAnsi" w:eastAsiaTheme="minorEastAsia" w:hAnsiTheme="minorHAnsi" w:cstheme="minorBidi"/>
              <w:noProof/>
              <w:sz w:val="22"/>
              <w:szCs w:val="22"/>
            </w:rPr>
          </w:pPr>
          <w:hyperlink w:anchor="_Toc90120803" w:history="1">
            <w:r w:rsidR="00BC729B" w:rsidRPr="00EF7E4C">
              <w:rPr>
                <w:rStyle w:val="Hyperlink"/>
                <w:noProof/>
              </w:rPr>
              <w:t>4.2.1</w:t>
            </w:r>
            <w:r w:rsidR="00BC729B">
              <w:rPr>
                <w:rFonts w:asciiTheme="minorHAnsi" w:eastAsiaTheme="minorEastAsia" w:hAnsiTheme="minorHAnsi" w:cstheme="minorBidi"/>
                <w:noProof/>
                <w:sz w:val="22"/>
                <w:szCs w:val="22"/>
              </w:rPr>
              <w:tab/>
            </w:r>
            <w:r w:rsidR="00BC729B" w:rsidRPr="00EF7E4C">
              <w:rPr>
                <w:rStyle w:val="Hyperlink"/>
                <w:noProof/>
              </w:rPr>
              <w:t>Azir</w:t>
            </w:r>
            <w:r w:rsidR="00BC729B">
              <w:rPr>
                <w:noProof/>
                <w:webHidden/>
              </w:rPr>
              <w:tab/>
            </w:r>
            <w:r w:rsidR="00BC729B">
              <w:rPr>
                <w:noProof/>
                <w:webHidden/>
              </w:rPr>
              <w:fldChar w:fldCharType="begin"/>
            </w:r>
            <w:r w:rsidR="00BC729B">
              <w:rPr>
                <w:noProof/>
                <w:webHidden/>
              </w:rPr>
              <w:instrText xml:space="preserve"> PAGEREF _Toc90120803 \h </w:instrText>
            </w:r>
            <w:r w:rsidR="00BC729B">
              <w:rPr>
                <w:noProof/>
                <w:webHidden/>
              </w:rPr>
            </w:r>
            <w:r w:rsidR="00BC729B">
              <w:rPr>
                <w:noProof/>
                <w:webHidden/>
              </w:rPr>
              <w:fldChar w:fldCharType="separate"/>
            </w:r>
            <w:r w:rsidR="00082298">
              <w:rPr>
                <w:noProof/>
                <w:webHidden/>
              </w:rPr>
              <w:t>22</w:t>
            </w:r>
            <w:r w:rsidR="00BC729B">
              <w:rPr>
                <w:noProof/>
                <w:webHidden/>
              </w:rPr>
              <w:fldChar w:fldCharType="end"/>
            </w:r>
          </w:hyperlink>
        </w:p>
        <w:p w14:paraId="4234604F" w14:textId="01E7C0FD" w:rsidR="00BC729B" w:rsidRDefault="00FA18C7">
          <w:pPr>
            <w:pStyle w:val="TOC3"/>
            <w:tabs>
              <w:tab w:val="left" w:pos="2180"/>
              <w:tab w:val="right" w:leader="dot" w:pos="9350"/>
            </w:tabs>
            <w:rPr>
              <w:rFonts w:asciiTheme="minorHAnsi" w:eastAsiaTheme="minorEastAsia" w:hAnsiTheme="minorHAnsi" w:cstheme="minorBidi"/>
              <w:noProof/>
              <w:sz w:val="22"/>
              <w:szCs w:val="22"/>
            </w:rPr>
          </w:pPr>
          <w:hyperlink w:anchor="_Toc90120804" w:history="1">
            <w:r w:rsidR="00BC729B" w:rsidRPr="00EF7E4C">
              <w:rPr>
                <w:rStyle w:val="Hyperlink"/>
                <w:noProof/>
              </w:rPr>
              <w:t>4.2.2</w:t>
            </w:r>
            <w:r w:rsidR="00BC729B">
              <w:rPr>
                <w:rFonts w:asciiTheme="minorHAnsi" w:eastAsiaTheme="minorEastAsia" w:hAnsiTheme="minorHAnsi" w:cstheme="minorBidi"/>
                <w:noProof/>
                <w:sz w:val="22"/>
                <w:szCs w:val="22"/>
              </w:rPr>
              <w:tab/>
            </w:r>
            <w:r w:rsidR="00BC729B" w:rsidRPr="00EF7E4C">
              <w:rPr>
                <w:rStyle w:val="Hyperlink"/>
                <w:noProof/>
              </w:rPr>
              <w:t>Hecarim</w:t>
            </w:r>
            <w:r w:rsidR="00BC729B">
              <w:rPr>
                <w:noProof/>
                <w:webHidden/>
              </w:rPr>
              <w:tab/>
            </w:r>
            <w:r w:rsidR="00BC729B">
              <w:rPr>
                <w:noProof/>
                <w:webHidden/>
              </w:rPr>
              <w:fldChar w:fldCharType="begin"/>
            </w:r>
            <w:r w:rsidR="00BC729B">
              <w:rPr>
                <w:noProof/>
                <w:webHidden/>
              </w:rPr>
              <w:instrText xml:space="preserve"> PAGEREF _Toc90120804 \h </w:instrText>
            </w:r>
            <w:r w:rsidR="00BC729B">
              <w:rPr>
                <w:noProof/>
                <w:webHidden/>
              </w:rPr>
            </w:r>
            <w:r w:rsidR="00BC729B">
              <w:rPr>
                <w:noProof/>
                <w:webHidden/>
              </w:rPr>
              <w:fldChar w:fldCharType="separate"/>
            </w:r>
            <w:r w:rsidR="00082298">
              <w:rPr>
                <w:noProof/>
                <w:webHidden/>
              </w:rPr>
              <w:t>22</w:t>
            </w:r>
            <w:r w:rsidR="00BC729B">
              <w:rPr>
                <w:noProof/>
                <w:webHidden/>
              </w:rPr>
              <w:fldChar w:fldCharType="end"/>
            </w:r>
          </w:hyperlink>
        </w:p>
        <w:p w14:paraId="6E5F994D" w14:textId="57A7CEF5" w:rsidR="00BC729B" w:rsidRDefault="00FA18C7">
          <w:pPr>
            <w:pStyle w:val="TOC1"/>
            <w:tabs>
              <w:tab w:val="right" w:leader="dot" w:pos="9350"/>
            </w:tabs>
            <w:rPr>
              <w:rFonts w:asciiTheme="minorHAnsi" w:eastAsiaTheme="minorEastAsia" w:hAnsiTheme="minorHAnsi" w:cstheme="minorBidi"/>
              <w:noProof/>
              <w:sz w:val="22"/>
              <w:szCs w:val="22"/>
            </w:rPr>
          </w:pPr>
          <w:hyperlink w:anchor="_Toc90120805" w:history="1">
            <w:r w:rsidR="00BC729B" w:rsidRPr="00EF7E4C">
              <w:rPr>
                <w:rStyle w:val="Hyperlink"/>
                <w:noProof/>
              </w:rPr>
              <w:t>Chương 5 - Scripts</w:t>
            </w:r>
            <w:r w:rsidR="00BC729B">
              <w:rPr>
                <w:noProof/>
                <w:webHidden/>
              </w:rPr>
              <w:tab/>
            </w:r>
            <w:r w:rsidR="00BC729B">
              <w:rPr>
                <w:noProof/>
                <w:webHidden/>
              </w:rPr>
              <w:fldChar w:fldCharType="begin"/>
            </w:r>
            <w:r w:rsidR="00BC729B">
              <w:rPr>
                <w:noProof/>
                <w:webHidden/>
              </w:rPr>
              <w:instrText xml:space="preserve"> PAGEREF _Toc90120805 \h </w:instrText>
            </w:r>
            <w:r w:rsidR="00BC729B">
              <w:rPr>
                <w:noProof/>
                <w:webHidden/>
              </w:rPr>
            </w:r>
            <w:r w:rsidR="00BC729B">
              <w:rPr>
                <w:noProof/>
                <w:webHidden/>
              </w:rPr>
              <w:fldChar w:fldCharType="separate"/>
            </w:r>
            <w:r w:rsidR="00082298">
              <w:rPr>
                <w:noProof/>
                <w:webHidden/>
              </w:rPr>
              <w:t>23</w:t>
            </w:r>
            <w:r w:rsidR="00BC729B">
              <w:rPr>
                <w:noProof/>
                <w:webHidden/>
              </w:rPr>
              <w:fldChar w:fldCharType="end"/>
            </w:r>
          </w:hyperlink>
        </w:p>
        <w:p w14:paraId="648920AC" w14:textId="407EF178"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06" w:history="1">
            <w:r w:rsidR="00BC729B" w:rsidRPr="00EF7E4C">
              <w:rPr>
                <w:rStyle w:val="Hyperlink"/>
                <w:rFonts w:eastAsiaTheme="minorHAnsi"/>
                <w:noProof/>
              </w:rPr>
              <w:t>5.1</w:t>
            </w:r>
            <w:r w:rsidR="00BC729B">
              <w:rPr>
                <w:rFonts w:asciiTheme="minorHAnsi" w:eastAsiaTheme="minorEastAsia" w:hAnsiTheme="minorHAnsi" w:cstheme="minorBidi"/>
                <w:noProof/>
                <w:sz w:val="22"/>
                <w:szCs w:val="22"/>
              </w:rPr>
              <w:tab/>
            </w:r>
            <w:r w:rsidR="00BC729B" w:rsidRPr="00EF7E4C">
              <w:rPr>
                <w:rStyle w:val="Hyperlink"/>
                <w:rFonts w:eastAsiaTheme="minorHAnsi"/>
                <w:noProof/>
              </w:rPr>
              <w:t>Azircotrol: Điều khiển nhân vật xử lý va chạm và âm thanh</w:t>
            </w:r>
            <w:r w:rsidR="00BC729B">
              <w:rPr>
                <w:noProof/>
                <w:webHidden/>
              </w:rPr>
              <w:tab/>
            </w:r>
            <w:r w:rsidR="00BC729B">
              <w:rPr>
                <w:noProof/>
                <w:webHidden/>
              </w:rPr>
              <w:fldChar w:fldCharType="begin"/>
            </w:r>
            <w:r w:rsidR="00BC729B">
              <w:rPr>
                <w:noProof/>
                <w:webHidden/>
              </w:rPr>
              <w:instrText xml:space="preserve"> PAGEREF _Toc90120806 \h </w:instrText>
            </w:r>
            <w:r w:rsidR="00BC729B">
              <w:rPr>
                <w:noProof/>
                <w:webHidden/>
              </w:rPr>
            </w:r>
            <w:r w:rsidR="00BC729B">
              <w:rPr>
                <w:noProof/>
                <w:webHidden/>
              </w:rPr>
              <w:fldChar w:fldCharType="separate"/>
            </w:r>
            <w:r w:rsidR="00082298">
              <w:rPr>
                <w:noProof/>
                <w:webHidden/>
              </w:rPr>
              <w:t>23</w:t>
            </w:r>
            <w:r w:rsidR="00BC729B">
              <w:rPr>
                <w:noProof/>
                <w:webHidden/>
              </w:rPr>
              <w:fldChar w:fldCharType="end"/>
            </w:r>
          </w:hyperlink>
        </w:p>
        <w:p w14:paraId="7BB75081" w14:textId="306DB1B1"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07" w:history="1">
            <w:r w:rsidR="00BC729B" w:rsidRPr="00EF7E4C">
              <w:rPr>
                <w:rStyle w:val="Hyperlink"/>
                <w:noProof/>
              </w:rPr>
              <w:t>5.2</w:t>
            </w:r>
            <w:r w:rsidR="00BC729B">
              <w:rPr>
                <w:rFonts w:asciiTheme="minorHAnsi" w:eastAsiaTheme="minorEastAsia" w:hAnsiTheme="minorHAnsi" w:cstheme="minorBidi"/>
                <w:noProof/>
                <w:sz w:val="22"/>
                <w:szCs w:val="22"/>
              </w:rPr>
              <w:tab/>
            </w:r>
            <w:r w:rsidR="00BC729B" w:rsidRPr="00EF7E4C">
              <w:rPr>
                <w:rStyle w:val="Hyperlink"/>
                <w:rFonts w:eastAsiaTheme="minorHAnsi"/>
                <w:noProof/>
              </w:rPr>
              <w:t>Aziratk: Hàm gọi và triệu hồi đòn tấn công của nhân vật</w:t>
            </w:r>
            <w:r w:rsidR="00BC729B">
              <w:rPr>
                <w:noProof/>
                <w:webHidden/>
              </w:rPr>
              <w:tab/>
            </w:r>
            <w:r w:rsidR="00BC729B">
              <w:rPr>
                <w:noProof/>
                <w:webHidden/>
              </w:rPr>
              <w:fldChar w:fldCharType="begin"/>
            </w:r>
            <w:r w:rsidR="00BC729B">
              <w:rPr>
                <w:noProof/>
                <w:webHidden/>
              </w:rPr>
              <w:instrText xml:space="preserve"> PAGEREF _Toc90120807 \h </w:instrText>
            </w:r>
            <w:r w:rsidR="00BC729B">
              <w:rPr>
                <w:noProof/>
                <w:webHidden/>
              </w:rPr>
            </w:r>
            <w:r w:rsidR="00BC729B">
              <w:rPr>
                <w:noProof/>
                <w:webHidden/>
              </w:rPr>
              <w:fldChar w:fldCharType="separate"/>
            </w:r>
            <w:r w:rsidR="00082298">
              <w:rPr>
                <w:noProof/>
                <w:webHidden/>
              </w:rPr>
              <w:t>27</w:t>
            </w:r>
            <w:r w:rsidR="00BC729B">
              <w:rPr>
                <w:noProof/>
                <w:webHidden/>
              </w:rPr>
              <w:fldChar w:fldCharType="end"/>
            </w:r>
          </w:hyperlink>
        </w:p>
        <w:p w14:paraId="429865E4" w14:textId="5F5667CE"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08" w:history="1">
            <w:r w:rsidR="00BC729B" w:rsidRPr="00EF7E4C">
              <w:rPr>
                <w:rStyle w:val="Hyperlink"/>
                <w:rFonts w:eastAsiaTheme="minorHAnsi"/>
                <w:noProof/>
              </w:rPr>
              <w:t>5.3</w:t>
            </w:r>
            <w:r w:rsidR="00BC729B">
              <w:rPr>
                <w:rFonts w:asciiTheme="minorHAnsi" w:eastAsiaTheme="minorEastAsia" w:hAnsiTheme="minorHAnsi" w:cstheme="minorBidi"/>
                <w:noProof/>
                <w:sz w:val="22"/>
                <w:szCs w:val="22"/>
              </w:rPr>
              <w:tab/>
            </w:r>
            <w:r w:rsidR="00BC729B" w:rsidRPr="00EF7E4C">
              <w:rPr>
                <w:rStyle w:val="Hyperlink"/>
                <w:rFonts w:eastAsiaTheme="minorHAnsi"/>
                <w:noProof/>
              </w:rPr>
              <w:t>Skill: Gọi về kĩ năng và phá hủy kĩ năng</w:t>
            </w:r>
            <w:r w:rsidR="00BC729B">
              <w:rPr>
                <w:noProof/>
                <w:webHidden/>
              </w:rPr>
              <w:tab/>
            </w:r>
            <w:r w:rsidR="00BC729B">
              <w:rPr>
                <w:noProof/>
                <w:webHidden/>
              </w:rPr>
              <w:fldChar w:fldCharType="begin"/>
            </w:r>
            <w:r w:rsidR="00BC729B">
              <w:rPr>
                <w:noProof/>
                <w:webHidden/>
              </w:rPr>
              <w:instrText xml:space="preserve"> PAGEREF _Toc90120808 \h </w:instrText>
            </w:r>
            <w:r w:rsidR="00BC729B">
              <w:rPr>
                <w:noProof/>
                <w:webHidden/>
              </w:rPr>
            </w:r>
            <w:r w:rsidR="00BC729B">
              <w:rPr>
                <w:noProof/>
                <w:webHidden/>
              </w:rPr>
              <w:fldChar w:fldCharType="separate"/>
            </w:r>
            <w:r w:rsidR="00082298">
              <w:rPr>
                <w:noProof/>
                <w:webHidden/>
              </w:rPr>
              <w:t>28</w:t>
            </w:r>
            <w:r w:rsidR="00BC729B">
              <w:rPr>
                <w:noProof/>
                <w:webHidden/>
              </w:rPr>
              <w:fldChar w:fldCharType="end"/>
            </w:r>
          </w:hyperlink>
        </w:p>
        <w:p w14:paraId="6B89AD93" w14:textId="750C7796"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09" w:history="1">
            <w:r w:rsidR="00BC729B" w:rsidRPr="00EF7E4C">
              <w:rPr>
                <w:rStyle w:val="Hyperlink"/>
                <w:noProof/>
              </w:rPr>
              <w:t>5.4</w:t>
            </w:r>
            <w:r w:rsidR="00BC729B">
              <w:rPr>
                <w:rFonts w:asciiTheme="minorHAnsi" w:eastAsiaTheme="minorEastAsia" w:hAnsiTheme="minorHAnsi" w:cstheme="minorBidi"/>
                <w:noProof/>
                <w:sz w:val="22"/>
                <w:szCs w:val="22"/>
              </w:rPr>
              <w:tab/>
            </w:r>
            <w:r w:rsidR="00BC729B" w:rsidRPr="00EF7E4C">
              <w:rPr>
                <w:rStyle w:val="Hyperlink"/>
                <w:rFonts w:eastAsiaTheme="minorHAnsi"/>
                <w:noProof/>
              </w:rPr>
              <w:t>Cameracotrol: Điều hướng máy quay theo nhân vật và cố định máy quay</w:t>
            </w:r>
            <w:r w:rsidR="00BC729B">
              <w:rPr>
                <w:noProof/>
                <w:webHidden/>
              </w:rPr>
              <w:tab/>
            </w:r>
            <w:r w:rsidR="00BC729B">
              <w:rPr>
                <w:noProof/>
                <w:webHidden/>
              </w:rPr>
              <w:fldChar w:fldCharType="begin"/>
            </w:r>
            <w:r w:rsidR="00BC729B">
              <w:rPr>
                <w:noProof/>
                <w:webHidden/>
              </w:rPr>
              <w:instrText xml:space="preserve"> PAGEREF _Toc90120809 \h </w:instrText>
            </w:r>
            <w:r w:rsidR="00BC729B">
              <w:rPr>
                <w:noProof/>
                <w:webHidden/>
              </w:rPr>
            </w:r>
            <w:r w:rsidR="00BC729B">
              <w:rPr>
                <w:noProof/>
                <w:webHidden/>
              </w:rPr>
              <w:fldChar w:fldCharType="separate"/>
            </w:r>
            <w:r w:rsidR="00082298">
              <w:rPr>
                <w:noProof/>
                <w:webHidden/>
              </w:rPr>
              <w:t>29</w:t>
            </w:r>
            <w:r w:rsidR="00BC729B">
              <w:rPr>
                <w:noProof/>
                <w:webHidden/>
              </w:rPr>
              <w:fldChar w:fldCharType="end"/>
            </w:r>
          </w:hyperlink>
        </w:p>
        <w:p w14:paraId="1BD4C0C3" w14:textId="1D1C12D0"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10" w:history="1">
            <w:r w:rsidR="00BC729B" w:rsidRPr="00EF7E4C">
              <w:rPr>
                <w:rStyle w:val="Hyperlink"/>
                <w:rFonts w:eastAsiaTheme="minorHAnsi"/>
                <w:noProof/>
              </w:rPr>
              <w:t>5.5</w:t>
            </w:r>
            <w:r w:rsidR="00BC729B">
              <w:rPr>
                <w:rFonts w:asciiTheme="minorHAnsi" w:eastAsiaTheme="minorEastAsia" w:hAnsiTheme="minorHAnsi" w:cstheme="minorBidi"/>
                <w:noProof/>
                <w:sz w:val="22"/>
                <w:szCs w:val="22"/>
              </w:rPr>
              <w:tab/>
            </w:r>
            <w:r w:rsidR="00BC729B" w:rsidRPr="00EF7E4C">
              <w:rPr>
                <w:rStyle w:val="Hyperlink"/>
                <w:rFonts w:eastAsiaTheme="minorHAnsi"/>
                <w:noProof/>
              </w:rPr>
              <w:t>Trieuhoi: Dùng để sinh ra mod trong màn 2</w:t>
            </w:r>
            <w:r w:rsidR="00BC729B">
              <w:rPr>
                <w:noProof/>
                <w:webHidden/>
              </w:rPr>
              <w:tab/>
            </w:r>
            <w:r w:rsidR="00BC729B">
              <w:rPr>
                <w:noProof/>
                <w:webHidden/>
              </w:rPr>
              <w:fldChar w:fldCharType="begin"/>
            </w:r>
            <w:r w:rsidR="00BC729B">
              <w:rPr>
                <w:noProof/>
                <w:webHidden/>
              </w:rPr>
              <w:instrText xml:space="preserve"> PAGEREF _Toc90120810 \h </w:instrText>
            </w:r>
            <w:r w:rsidR="00BC729B">
              <w:rPr>
                <w:noProof/>
                <w:webHidden/>
              </w:rPr>
            </w:r>
            <w:r w:rsidR="00BC729B">
              <w:rPr>
                <w:noProof/>
                <w:webHidden/>
              </w:rPr>
              <w:fldChar w:fldCharType="separate"/>
            </w:r>
            <w:r w:rsidR="00082298">
              <w:rPr>
                <w:noProof/>
                <w:webHidden/>
              </w:rPr>
              <w:t>30</w:t>
            </w:r>
            <w:r w:rsidR="00BC729B">
              <w:rPr>
                <w:noProof/>
                <w:webHidden/>
              </w:rPr>
              <w:fldChar w:fldCharType="end"/>
            </w:r>
          </w:hyperlink>
        </w:p>
        <w:p w14:paraId="4BF3C318" w14:textId="0110236D"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11" w:history="1">
            <w:r w:rsidR="00BC729B" w:rsidRPr="00EF7E4C">
              <w:rPr>
                <w:rStyle w:val="Hyperlink"/>
                <w:rFonts w:eastAsiaTheme="minorHAnsi"/>
                <w:noProof/>
              </w:rPr>
              <w:t>5.6</w:t>
            </w:r>
            <w:r w:rsidR="00BC729B">
              <w:rPr>
                <w:rFonts w:asciiTheme="minorHAnsi" w:eastAsiaTheme="minorEastAsia" w:hAnsiTheme="minorHAnsi" w:cstheme="minorBidi"/>
                <w:noProof/>
                <w:sz w:val="22"/>
                <w:szCs w:val="22"/>
              </w:rPr>
              <w:tab/>
            </w:r>
            <w:r w:rsidR="00BC729B" w:rsidRPr="00EF7E4C">
              <w:rPr>
                <w:rStyle w:val="Hyperlink"/>
                <w:rFonts w:eastAsiaTheme="minorHAnsi"/>
                <w:noProof/>
              </w:rPr>
              <w:t>Modcotrol: Xử lý va chạm và âm thanh của mod</w:t>
            </w:r>
            <w:r w:rsidR="00BC729B">
              <w:rPr>
                <w:noProof/>
                <w:webHidden/>
              </w:rPr>
              <w:tab/>
            </w:r>
            <w:r w:rsidR="00BC729B">
              <w:rPr>
                <w:noProof/>
                <w:webHidden/>
              </w:rPr>
              <w:fldChar w:fldCharType="begin"/>
            </w:r>
            <w:r w:rsidR="00BC729B">
              <w:rPr>
                <w:noProof/>
                <w:webHidden/>
              </w:rPr>
              <w:instrText xml:space="preserve"> PAGEREF _Toc90120811 \h </w:instrText>
            </w:r>
            <w:r w:rsidR="00BC729B">
              <w:rPr>
                <w:noProof/>
                <w:webHidden/>
              </w:rPr>
            </w:r>
            <w:r w:rsidR="00BC729B">
              <w:rPr>
                <w:noProof/>
                <w:webHidden/>
              </w:rPr>
              <w:fldChar w:fldCharType="separate"/>
            </w:r>
            <w:r w:rsidR="00082298">
              <w:rPr>
                <w:noProof/>
                <w:webHidden/>
              </w:rPr>
              <w:t>31</w:t>
            </w:r>
            <w:r w:rsidR="00BC729B">
              <w:rPr>
                <w:noProof/>
                <w:webHidden/>
              </w:rPr>
              <w:fldChar w:fldCharType="end"/>
            </w:r>
          </w:hyperlink>
        </w:p>
        <w:p w14:paraId="619049C8" w14:textId="2234D667"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12" w:history="1">
            <w:r w:rsidR="00BC729B" w:rsidRPr="00EF7E4C">
              <w:rPr>
                <w:rStyle w:val="Hyperlink"/>
                <w:rFonts w:eastAsiaTheme="minorHAnsi"/>
                <w:noProof/>
              </w:rPr>
              <w:t>5.7</w:t>
            </w:r>
            <w:r w:rsidR="00BC729B">
              <w:rPr>
                <w:rFonts w:asciiTheme="minorHAnsi" w:eastAsiaTheme="minorEastAsia" w:hAnsiTheme="minorHAnsi" w:cstheme="minorBidi"/>
                <w:noProof/>
                <w:sz w:val="22"/>
                <w:szCs w:val="22"/>
              </w:rPr>
              <w:tab/>
            </w:r>
            <w:r w:rsidR="00BC729B" w:rsidRPr="00EF7E4C">
              <w:rPr>
                <w:rStyle w:val="Hyperlink"/>
                <w:rFonts w:eastAsiaTheme="minorHAnsi"/>
                <w:noProof/>
              </w:rPr>
              <w:t>Menugame: Dùng để tương tác với Menu Game</w:t>
            </w:r>
            <w:r w:rsidR="00BC729B">
              <w:rPr>
                <w:noProof/>
                <w:webHidden/>
              </w:rPr>
              <w:tab/>
            </w:r>
            <w:r w:rsidR="00BC729B">
              <w:rPr>
                <w:noProof/>
                <w:webHidden/>
              </w:rPr>
              <w:fldChar w:fldCharType="begin"/>
            </w:r>
            <w:r w:rsidR="00BC729B">
              <w:rPr>
                <w:noProof/>
                <w:webHidden/>
              </w:rPr>
              <w:instrText xml:space="preserve"> PAGEREF _Toc90120812 \h </w:instrText>
            </w:r>
            <w:r w:rsidR="00BC729B">
              <w:rPr>
                <w:noProof/>
                <w:webHidden/>
              </w:rPr>
            </w:r>
            <w:r w:rsidR="00BC729B">
              <w:rPr>
                <w:noProof/>
                <w:webHidden/>
              </w:rPr>
              <w:fldChar w:fldCharType="separate"/>
            </w:r>
            <w:r w:rsidR="00082298">
              <w:rPr>
                <w:noProof/>
                <w:webHidden/>
              </w:rPr>
              <w:t>34</w:t>
            </w:r>
            <w:r w:rsidR="00BC729B">
              <w:rPr>
                <w:noProof/>
                <w:webHidden/>
              </w:rPr>
              <w:fldChar w:fldCharType="end"/>
            </w:r>
          </w:hyperlink>
        </w:p>
        <w:p w14:paraId="776B643B" w14:textId="2BF87FD1"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13" w:history="1">
            <w:r w:rsidR="00BC729B" w:rsidRPr="00EF7E4C">
              <w:rPr>
                <w:rStyle w:val="Hyperlink"/>
                <w:rFonts w:eastAsiaTheme="minorHAnsi"/>
                <w:noProof/>
              </w:rPr>
              <w:t>5.8</w:t>
            </w:r>
            <w:r w:rsidR="00BC729B">
              <w:rPr>
                <w:rFonts w:asciiTheme="minorHAnsi" w:eastAsiaTheme="minorEastAsia" w:hAnsiTheme="minorHAnsi" w:cstheme="minorBidi"/>
                <w:noProof/>
                <w:sz w:val="22"/>
                <w:szCs w:val="22"/>
              </w:rPr>
              <w:tab/>
            </w:r>
            <w:r w:rsidR="00BC729B" w:rsidRPr="00EF7E4C">
              <w:rPr>
                <w:rStyle w:val="Hyperlink"/>
                <w:rFonts w:eastAsiaTheme="minorHAnsi"/>
                <w:noProof/>
              </w:rPr>
              <w:t>Gameplaycotrol: Màn hình khi dừng game</w:t>
            </w:r>
            <w:r w:rsidR="00BC729B">
              <w:rPr>
                <w:noProof/>
                <w:webHidden/>
              </w:rPr>
              <w:tab/>
            </w:r>
            <w:r w:rsidR="00BC729B">
              <w:rPr>
                <w:noProof/>
                <w:webHidden/>
              </w:rPr>
              <w:fldChar w:fldCharType="begin"/>
            </w:r>
            <w:r w:rsidR="00BC729B">
              <w:rPr>
                <w:noProof/>
                <w:webHidden/>
              </w:rPr>
              <w:instrText xml:space="preserve"> PAGEREF _Toc90120813 \h </w:instrText>
            </w:r>
            <w:r w:rsidR="00BC729B">
              <w:rPr>
                <w:noProof/>
                <w:webHidden/>
              </w:rPr>
            </w:r>
            <w:r w:rsidR="00BC729B">
              <w:rPr>
                <w:noProof/>
                <w:webHidden/>
              </w:rPr>
              <w:fldChar w:fldCharType="separate"/>
            </w:r>
            <w:r w:rsidR="00082298">
              <w:rPr>
                <w:noProof/>
                <w:webHidden/>
              </w:rPr>
              <w:t>35</w:t>
            </w:r>
            <w:r w:rsidR="00BC729B">
              <w:rPr>
                <w:noProof/>
                <w:webHidden/>
              </w:rPr>
              <w:fldChar w:fldCharType="end"/>
            </w:r>
          </w:hyperlink>
        </w:p>
        <w:p w14:paraId="6DF11ED2" w14:textId="44C16F06"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14" w:history="1">
            <w:r w:rsidR="00BC729B" w:rsidRPr="00EF7E4C">
              <w:rPr>
                <w:rStyle w:val="Hyperlink"/>
                <w:rFonts w:eastAsiaTheme="minorHAnsi"/>
                <w:noProof/>
                <w:lang w:val="vi-VN"/>
              </w:rPr>
              <w:t>5.9</w:t>
            </w:r>
            <w:r w:rsidR="00BC729B">
              <w:rPr>
                <w:rFonts w:asciiTheme="minorHAnsi" w:eastAsiaTheme="minorEastAsia" w:hAnsiTheme="minorHAnsi" w:cstheme="minorBidi"/>
                <w:noProof/>
                <w:sz w:val="22"/>
                <w:szCs w:val="22"/>
              </w:rPr>
              <w:tab/>
            </w:r>
            <w:r w:rsidR="00BC729B" w:rsidRPr="00EF7E4C">
              <w:rPr>
                <w:rStyle w:val="Hyperlink"/>
                <w:rFonts w:eastAsiaTheme="minorHAnsi"/>
                <w:noProof/>
              </w:rPr>
              <w:t>Backtomenu: Hiện kết thúc game và quay lại màn hình chính</w:t>
            </w:r>
            <w:r w:rsidR="00BC729B">
              <w:rPr>
                <w:noProof/>
                <w:webHidden/>
              </w:rPr>
              <w:tab/>
            </w:r>
            <w:r w:rsidR="00BC729B">
              <w:rPr>
                <w:noProof/>
                <w:webHidden/>
              </w:rPr>
              <w:fldChar w:fldCharType="begin"/>
            </w:r>
            <w:r w:rsidR="00BC729B">
              <w:rPr>
                <w:noProof/>
                <w:webHidden/>
              </w:rPr>
              <w:instrText xml:space="preserve"> PAGEREF _Toc90120814 \h </w:instrText>
            </w:r>
            <w:r w:rsidR="00BC729B">
              <w:rPr>
                <w:noProof/>
                <w:webHidden/>
              </w:rPr>
            </w:r>
            <w:r w:rsidR="00BC729B">
              <w:rPr>
                <w:noProof/>
                <w:webHidden/>
              </w:rPr>
              <w:fldChar w:fldCharType="separate"/>
            </w:r>
            <w:r w:rsidR="00082298">
              <w:rPr>
                <w:noProof/>
                <w:webHidden/>
              </w:rPr>
              <w:t>36</w:t>
            </w:r>
            <w:r w:rsidR="00BC729B">
              <w:rPr>
                <w:noProof/>
                <w:webHidden/>
              </w:rPr>
              <w:fldChar w:fldCharType="end"/>
            </w:r>
          </w:hyperlink>
        </w:p>
        <w:p w14:paraId="56385400" w14:textId="13FB0887"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15" w:history="1">
            <w:r w:rsidR="00BC729B" w:rsidRPr="00EF7E4C">
              <w:rPr>
                <w:rStyle w:val="Hyperlink"/>
                <w:rFonts w:eastAsiaTheme="minorHAnsi"/>
                <w:noProof/>
              </w:rPr>
              <w:t>5.10</w:t>
            </w:r>
            <w:r w:rsidR="00BC729B">
              <w:rPr>
                <w:rFonts w:asciiTheme="minorHAnsi" w:eastAsiaTheme="minorEastAsia" w:hAnsiTheme="minorHAnsi" w:cstheme="minorBidi"/>
                <w:noProof/>
                <w:sz w:val="22"/>
                <w:szCs w:val="22"/>
              </w:rPr>
              <w:tab/>
            </w:r>
            <w:r w:rsidR="00BC729B" w:rsidRPr="00EF7E4C">
              <w:rPr>
                <w:rStyle w:val="Hyperlink"/>
                <w:rFonts w:eastAsiaTheme="minorHAnsi"/>
                <w:noProof/>
              </w:rPr>
              <w:t>Nextlevel: Chuyển sang màn chơi tiếp theo</w:t>
            </w:r>
            <w:r w:rsidR="00BC729B">
              <w:rPr>
                <w:noProof/>
                <w:webHidden/>
              </w:rPr>
              <w:tab/>
            </w:r>
            <w:r w:rsidR="00BC729B">
              <w:rPr>
                <w:noProof/>
                <w:webHidden/>
              </w:rPr>
              <w:fldChar w:fldCharType="begin"/>
            </w:r>
            <w:r w:rsidR="00BC729B">
              <w:rPr>
                <w:noProof/>
                <w:webHidden/>
              </w:rPr>
              <w:instrText xml:space="preserve"> PAGEREF _Toc90120815 \h </w:instrText>
            </w:r>
            <w:r w:rsidR="00BC729B">
              <w:rPr>
                <w:noProof/>
                <w:webHidden/>
              </w:rPr>
            </w:r>
            <w:r w:rsidR="00BC729B">
              <w:rPr>
                <w:noProof/>
                <w:webHidden/>
              </w:rPr>
              <w:fldChar w:fldCharType="separate"/>
            </w:r>
            <w:r w:rsidR="00082298">
              <w:rPr>
                <w:noProof/>
                <w:webHidden/>
              </w:rPr>
              <w:t>37</w:t>
            </w:r>
            <w:r w:rsidR="00BC729B">
              <w:rPr>
                <w:noProof/>
                <w:webHidden/>
              </w:rPr>
              <w:fldChar w:fldCharType="end"/>
            </w:r>
          </w:hyperlink>
        </w:p>
        <w:p w14:paraId="49FB6BA0" w14:textId="5832A98E" w:rsidR="00BC729B" w:rsidRDefault="00FA18C7">
          <w:pPr>
            <w:pStyle w:val="TOC2"/>
            <w:tabs>
              <w:tab w:val="left" w:pos="1440"/>
              <w:tab w:val="right" w:leader="dot" w:pos="9350"/>
            </w:tabs>
            <w:rPr>
              <w:rFonts w:asciiTheme="minorHAnsi" w:eastAsiaTheme="minorEastAsia" w:hAnsiTheme="minorHAnsi" w:cstheme="minorBidi"/>
              <w:noProof/>
              <w:sz w:val="22"/>
              <w:szCs w:val="22"/>
            </w:rPr>
          </w:pPr>
          <w:hyperlink w:anchor="_Toc90120816" w:history="1">
            <w:r w:rsidR="00BC729B" w:rsidRPr="00EF7E4C">
              <w:rPr>
                <w:rStyle w:val="Hyperlink"/>
                <w:rFonts w:eastAsiaTheme="minorHAnsi"/>
                <w:noProof/>
              </w:rPr>
              <w:t>5.11</w:t>
            </w:r>
            <w:r w:rsidR="00BC729B">
              <w:rPr>
                <w:rFonts w:asciiTheme="minorHAnsi" w:eastAsiaTheme="minorEastAsia" w:hAnsiTheme="minorHAnsi" w:cstheme="minorBidi"/>
                <w:noProof/>
                <w:sz w:val="22"/>
                <w:szCs w:val="22"/>
              </w:rPr>
              <w:tab/>
            </w:r>
            <w:r w:rsidR="00BC729B" w:rsidRPr="00EF7E4C">
              <w:rPr>
                <w:rStyle w:val="Hyperlink"/>
                <w:rFonts w:eastAsiaTheme="minorHAnsi"/>
                <w:noProof/>
              </w:rPr>
              <w:t>Wingame: Dùng để kết thúc game và chuyển qua màn hình kết thúc</w:t>
            </w:r>
            <w:r w:rsidR="00BC729B">
              <w:rPr>
                <w:noProof/>
                <w:webHidden/>
              </w:rPr>
              <w:tab/>
            </w:r>
            <w:r w:rsidR="00BC729B">
              <w:rPr>
                <w:noProof/>
                <w:webHidden/>
              </w:rPr>
              <w:fldChar w:fldCharType="begin"/>
            </w:r>
            <w:r w:rsidR="00BC729B">
              <w:rPr>
                <w:noProof/>
                <w:webHidden/>
              </w:rPr>
              <w:instrText xml:space="preserve"> PAGEREF _Toc90120816 \h </w:instrText>
            </w:r>
            <w:r w:rsidR="00BC729B">
              <w:rPr>
                <w:noProof/>
                <w:webHidden/>
              </w:rPr>
            </w:r>
            <w:r w:rsidR="00BC729B">
              <w:rPr>
                <w:noProof/>
                <w:webHidden/>
              </w:rPr>
              <w:fldChar w:fldCharType="separate"/>
            </w:r>
            <w:r w:rsidR="00082298">
              <w:rPr>
                <w:noProof/>
                <w:webHidden/>
              </w:rPr>
              <w:t>38</w:t>
            </w:r>
            <w:r w:rsidR="00BC729B">
              <w:rPr>
                <w:noProof/>
                <w:webHidden/>
              </w:rPr>
              <w:fldChar w:fldCharType="end"/>
            </w:r>
          </w:hyperlink>
        </w:p>
        <w:p w14:paraId="4D5CBAFB" w14:textId="450BD43C" w:rsidR="00BC729B" w:rsidRDefault="00FA18C7">
          <w:pPr>
            <w:pStyle w:val="TOC1"/>
            <w:tabs>
              <w:tab w:val="right" w:leader="dot" w:pos="9350"/>
            </w:tabs>
            <w:rPr>
              <w:rFonts w:asciiTheme="minorHAnsi" w:eastAsiaTheme="minorEastAsia" w:hAnsiTheme="minorHAnsi" w:cstheme="minorBidi"/>
              <w:noProof/>
              <w:sz w:val="22"/>
              <w:szCs w:val="22"/>
            </w:rPr>
          </w:pPr>
          <w:hyperlink w:anchor="_Toc90120817" w:history="1">
            <w:r w:rsidR="00BC729B" w:rsidRPr="00EF7E4C">
              <w:rPr>
                <w:rStyle w:val="Hyperlink"/>
                <w:noProof/>
              </w:rPr>
              <w:t>TÀI LIỆU THAM KHẢO</w:t>
            </w:r>
            <w:r w:rsidR="00BC729B">
              <w:rPr>
                <w:noProof/>
                <w:webHidden/>
              </w:rPr>
              <w:tab/>
            </w:r>
            <w:r w:rsidR="00BC729B">
              <w:rPr>
                <w:noProof/>
                <w:webHidden/>
              </w:rPr>
              <w:fldChar w:fldCharType="begin"/>
            </w:r>
            <w:r w:rsidR="00BC729B">
              <w:rPr>
                <w:noProof/>
                <w:webHidden/>
              </w:rPr>
              <w:instrText xml:space="preserve"> PAGEREF _Toc90120817 \h </w:instrText>
            </w:r>
            <w:r w:rsidR="00BC729B">
              <w:rPr>
                <w:noProof/>
                <w:webHidden/>
              </w:rPr>
            </w:r>
            <w:r w:rsidR="00BC729B">
              <w:rPr>
                <w:noProof/>
                <w:webHidden/>
              </w:rPr>
              <w:fldChar w:fldCharType="separate"/>
            </w:r>
            <w:r w:rsidR="00082298">
              <w:rPr>
                <w:noProof/>
                <w:webHidden/>
              </w:rPr>
              <w:t>39</w:t>
            </w:r>
            <w:r w:rsidR="00BC729B">
              <w:rPr>
                <w:noProof/>
                <w:webHidden/>
              </w:rPr>
              <w:fldChar w:fldCharType="end"/>
            </w:r>
          </w:hyperlink>
        </w:p>
        <w:p w14:paraId="1C5ACF8C" w14:textId="797E1190" w:rsidR="00694E00" w:rsidRDefault="00694E00">
          <w:r>
            <w:rPr>
              <w:b/>
              <w:bCs/>
              <w:noProof/>
            </w:rPr>
            <w:fldChar w:fldCharType="end"/>
          </w:r>
        </w:p>
      </w:sdtContent>
    </w:sdt>
    <w:p w14:paraId="290BBE96" w14:textId="429B48CC" w:rsidR="00535FC8" w:rsidRDefault="00535FC8" w:rsidP="00535FC8">
      <w:pPr>
        <w:pStyle w:val="Default"/>
      </w:pPr>
    </w:p>
    <w:p w14:paraId="71EC2179" w14:textId="77777777" w:rsidR="000C4B35" w:rsidRDefault="000C4B35">
      <w:pPr>
        <w:spacing w:line="240" w:lineRule="auto"/>
        <w:jc w:val="left"/>
        <w:rPr>
          <w:b/>
          <w:sz w:val="28"/>
          <w:szCs w:val="28"/>
        </w:rPr>
      </w:pPr>
      <w:r>
        <w:br w:type="page"/>
      </w:r>
    </w:p>
    <w:p w14:paraId="5B012B43" w14:textId="460CBE44" w:rsidR="00535FC8" w:rsidRPr="00202993" w:rsidRDefault="00535FC8" w:rsidP="0074376B">
      <w:pPr>
        <w:pStyle w:val="Heading1"/>
        <w:jc w:val="center"/>
        <w:rPr>
          <w:color w:val="000000"/>
          <w:sz w:val="24"/>
        </w:rPr>
      </w:pPr>
      <w:bookmarkStart w:id="6" w:name="_Toc90120774"/>
      <w:r>
        <w:lastRenderedPageBreak/>
        <w:t>DANH MỤC HÌNH</w:t>
      </w:r>
      <w:bookmarkEnd w:id="6"/>
    </w:p>
    <w:p w14:paraId="002B3478" w14:textId="562F9F94" w:rsidR="00F16C5A" w:rsidRDefault="00F16C5A">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0122587" w:history="1">
        <w:r w:rsidRPr="00A96E97">
          <w:rPr>
            <w:rStyle w:val="Hyperlink"/>
            <w:noProof/>
          </w:rPr>
          <w:t>Hình 1 Transform trong Unity</w:t>
        </w:r>
        <w:r>
          <w:rPr>
            <w:noProof/>
            <w:webHidden/>
          </w:rPr>
          <w:tab/>
        </w:r>
        <w:r>
          <w:rPr>
            <w:noProof/>
            <w:webHidden/>
          </w:rPr>
          <w:fldChar w:fldCharType="begin"/>
        </w:r>
        <w:r>
          <w:rPr>
            <w:noProof/>
            <w:webHidden/>
          </w:rPr>
          <w:instrText xml:space="preserve"> PAGEREF _Toc90122587 \h </w:instrText>
        </w:r>
        <w:r>
          <w:rPr>
            <w:noProof/>
            <w:webHidden/>
          </w:rPr>
        </w:r>
        <w:r>
          <w:rPr>
            <w:noProof/>
            <w:webHidden/>
          </w:rPr>
          <w:fldChar w:fldCharType="separate"/>
        </w:r>
        <w:r w:rsidR="00082298">
          <w:rPr>
            <w:noProof/>
            <w:webHidden/>
          </w:rPr>
          <w:t>8</w:t>
        </w:r>
        <w:r>
          <w:rPr>
            <w:noProof/>
            <w:webHidden/>
          </w:rPr>
          <w:fldChar w:fldCharType="end"/>
        </w:r>
      </w:hyperlink>
    </w:p>
    <w:p w14:paraId="1488A0DC" w14:textId="1DD6D7AF"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88" w:history="1">
        <w:r w:rsidRPr="00A96E97">
          <w:rPr>
            <w:rStyle w:val="Hyperlink"/>
            <w:noProof/>
          </w:rPr>
          <w:t>Hình 2 Scenes trong game Hành trình Shurima</w:t>
        </w:r>
        <w:r>
          <w:rPr>
            <w:noProof/>
            <w:webHidden/>
          </w:rPr>
          <w:tab/>
        </w:r>
        <w:r>
          <w:rPr>
            <w:noProof/>
            <w:webHidden/>
          </w:rPr>
          <w:fldChar w:fldCharType="begin"/>
        </w:r>
        <w:r>
          <w:rPr>
            <w:noProof/>
            <w:webHidden/>
          </w:rPr>
          <w:instrText xml:space="preserve"> PAGEREF _Toc90122588 \h </w:instrText>
        </w:r>
        <w:r>
          <w:rPr>
            <w:noProof/>
            <w:webHidden/>
          </w:rPr>
        </w:r>
        <w:r>
          <w:rPr>
            <w:noProof/>
            <w:webHidden/>
          </w:rPr>
          <w:fldChar w:fldCharType="separate"/>
        </w:r>
        <w:r w:rsidR="00082298">
          <w:rPr>
            <w:noProof/>
            <w:webHidden/>
          </w:rPr>
          <w:t>9</w:t>
        </w:r>
        <w:r>
          <w:rPr>
            <w:noProof/>
            <w:webHidden/>
          </w:rPr>
          <w:fldChar w:fldCharType="end"/>
        </w:r>
      </w:hyperlink>
    </w:p>
    <w:p w14:paraId="588FD36A" w14:textId="330FA94B"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89" w:history="1">
        <w:r w:rsidRPr="00A96E97">
          <w:rPr>
            <w:rStyle w:val="Hyperlink"/>
            <w:noProof/>
          </w:rPr>
          <w:t>Hình 3 Sprite Hecarim trong game Hành trình Shurima</w:t>
        </w:r>
        <w:r>
          <w:rPr>
            <w:noProof/>
            <w:webHidden/>
          </w:rPr>
          <w:tab/>
        </w:r>
        <w:r>
          <w:rPr>
            <w:noProof/>
            <w:webHidden/>
          </w:rPr>
          <w:fldChar w:fldCharType="begin"/>
        </w:r>
        <w:r>
          <w:rPr>
            <w:noProof/>
            <w:webHidden/>
          </w:rPr>
          <w:instrText xml:space="preserve"> PAGEREF _Toc90122589 \h </w:instrText>
        </w:r>
        <w:r>
          <w:rPr>
            <w:noProof/>
            <w:webHidden/>
          </w:rPr>
        </w:r>
        <w:r>
          <w:rPr>
            <w:noProof/>
            <w:webHidden/>
          </w:rPr>
          <w:fldChar w:fldCharType="separate"/>
        </w:r>
        <w:r w:rsidR="00082298">
          <w:rPr>
            <w:noProof/>
            <w:webHidden/>
          </w:rPr>
          <w:t>10</w:t>
        </w:r>
        <w:r>
          <w:rPr>
            <w:noProof/>
            <w:webHidden/>
          </w:rPr>
          <w:fldChar w:fldCharType="end"/>
        </w:r>
      </w:hyperlink>
    </w:p>
    <w:p w14:paraId="20AE7A42" w14:textId="40E710B9"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90" w:history="1">
        <w:r w:rsidRPr="00A96E97">
          <w:rPr>
            <w:rStyle w:val="Hyperlink"/>
            <w:noProof/>
          </w:rPr>
          <w:t>Hình 4 Animation Azir trong game Hành trình Shurima</w:t>
        </w:r>
        <w:r>
          <w:rPr>
            <w:noProof/>
            <w:webHidden/>
          </w:rPr>
          <w:tab/>
        </w:r>
        <w:r>
          <w:rPr>
            <w:noProof/>
            <w:webHidden/>
          </w:rPr>
          <w:fldChar w:fldCharType="begin"/>
        </w:r>
        <w:r>
          <w:rPr>
            <w:noProof/>
            <w:webHidden/>
          </w:rPr>
          <w:instrText xml:space="preserve"> PAGEREF _Toc90122590 \h </w:instrText>
        </w:r>
        <w:r>
          <w:rPr>
            <w:noProof/>
            <w:webHidden/>
          </w:rPr>
        </w:r>
        <w:r>
          <w:rPr>
            <w:noProof/>
            <w:webHidden/>
          </w:rPr>
          <w:fldChar w:fldCharType="separate"/>
        </w:r>
        <w:r w:rsidR="00082298">
          <w:rPr>
            <w:noProof/>
            <w:webHidden/>
          </w:rPr>
          <w:t>11</w:t>
        </w:r>
        <w:r>
          <w:rPr>
            <w:noProof/>
            <w:webHidden/>
          </w:rPr>
          <w:fldChar w:fldCharType="end"/>
        </w:r>
      </w:hyperlink>
    </w:p>
    <w:p w14:paraId="6094FF7B" w14:textId="77923ACB"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91" w:history="1">
        <w:r w:rsidRPr="00A96E97">
          <w:rPr>
            <w:rStyle w:val="Hyperlink"/>
            <w:noProof/>
          </w:rPr>
          <w:t>Hình 5  Rigidbody trong Unity</w:t>
        </w:r>
        <w:r>
          <w:rPr>
            <w:noProof/>
            <w:webHidden/>
          </w:rPr>
          <w:tab/>
        </w:r>
        <w:r>
          <w:rPr>
            <w:noProof/>
            <w:webHidden/>
          </w:rPr>
          <w:fldChar w:fldCharType="begin"/>
        </w:r>
        <w:r>
          <w:rPr>
            <w:noProof/>
            <w:webHidden/>
          </w:rPr>
          <w:instrText xml:space="preserve"> PAGEREF _Toc90122591 \h </w:instrText>
        </w:r>
        <w:r>
          <w:rPr>
            <w:noProof/>
            <w:webHidden/>
          </w:rPr>
        </w:r>
        <w:r>
          <w:rPr>
            <w:noProof/>
            <w:webHidden/>
          </w:rPr>
          <w:fldChar w:fldCharType="separate"/>
        </w:r>
        <w:r w:rsidR="00082298">
          <w:rPr>
            <w:noProof/>
            <w:webHidden/>
          </w:rPr>
          <w:t>12</w:t>
        </w:r>
        <w:r>
          <w:rPr>
            <w:noProof/>
            <w:webHidden/>
          </w:rPr>
          <w:fldChar w:fldCharType="end"/>
        </w:r>
      </w:hyperlink>
    </w:p>
    <w:p w14:paraId="4F19F2CA" w14:textId="04CBCF72"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92" w:history="1">
        <w:r w:rsidRPr="00A96E97">
          <w:rPr>
            <w:rStyle w:val="Hyperlink"/>
            <w:noProof/>
          </w:rPr>
          <w:t>Hình 6 Azir attack</w:t>
        </w:r>
        <w:r>
          <w:rPr>
            <w:noProof/>
            <w:webHidden/>
          </w:rPr>
          <w:tab/>
        </w:r>
        <w:r>
          <w:rPr>
            <w:noProof/>
            <w:webHidden/>
          </w:rPr>
          <w:fldChar w:fldCharType="begin"/>
        </w:r>
        <w:r>
          <w:rPr>
            <w:noProof/>
            <w:webHidden/>
          </w:rPr>
          <w:instrText xml:space="preserve"> PAGEREF _Toc90122592 \h </w:instrText>
        </w:r>
        <w:r>
          <w:rPr>
            <w:noProof/>
            <w:webHidden/>
          </w:rPr>
        </w:r>
        <w:r>
          <w:rPr>
            <w:noProof/>
            <w:webHidden/>
          </w:rPr>
          <w:fldChar w:fldCharType="separate"/>
        </w:r>
        <w:r w:rsidR="00082298">
          <w:rPr>
            <w:noProof/>
            <w:webHidden/>
          </w:rPr>
          <w:t>18</w:t>
        </w:r>
        <w:r>
          <w:rPr>
            <w:noProof/>
            <w:webHidden/>
          </w:rPr>
          <w:fldChar w:fldCharType="end"/>
        </w:r>
      </w:hyperlink>
    </w:p>
    <w:p w14:paraId="318418CF" w14:textId="0FDC30BC"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93" w:history="1">
        <w:r w:rsidRPr="00A96E97">
          <w:rPr>
            <w:rStyle w:val="Hyperlink"/>
            <w:noProof/>
          </w:rPr>
          <w:t>Hình 7 Azir death</w:t>
        </w:r>
        <w:r>
          <w:rPr>
            <w:noProof/>
            <w:webHidden/>
          </w:rPr>
          <w:tab/>
        </w:r>
        <w:r>
          <w:rPr>
            <w:noProof/>
            <w:webHidden/>
          </w:rPr>
          <w:fldChar w:fldCharType="begin"/>
        </w:r>
        <w:r>
          <w:rPr>
            <w:noProof/>
            <w:webHidden/>
          </w:rPr>
          <w:instrText xml:space="preserve"> PAGEREF _Toc90122593 \h </w:instrText>
        </w:r>
        <w:r>
          <w:rPr>
            <w:noProof/>
            <w:webHidden/>
          </w:rPr>
        </w:r>
        <w:r>
          <w:rPr>
            <w:noProof/>
            <w:webHidden/>
          </w:rPr>
          <w:fldChar w:fldCharType="separate"/>
        </w:r>
        <w:r w:rsidR="00082298">
          <w:rPr>
            <w:noProof/>
            <w:webHidden/>
          </w:rPr>
          <w:t>18</w:t>
        </w:r>
        <w:r>
          <w:rPr>
            <w:noProof/>
            <w:webHidden/>
          </w:rPr>
          <w:fldChar w:fldCharType="end"/>
        </w:r>
      </w:hyperlink>
    </w:p>
    <w:p w14:paraId="33B8867B" w14:textId="5C022106"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94" w:history="1">
        <w:r w:rsidRPr="00A96E97">
          <w:rPr>
            <w:rStyle w:val="Hyperlink"/>
            <w:noProof/>
          </w:rPr>
          <w:t>Hình 8 Azir idle</w:t>
        </w:r>
        <w:r>
          <w:rPr>
            <w:noProof/>
            <w:webHidden/>
          </w:rPr>
          <w:tab/>
        </w:r>
        <w:r>
          <w:rPr>
            <w:noProof/>
            <w:webHidden/>
          </w:rPr>
          <w:fldChar w:fldCharType="begin"/>
        </w:r>
        <w:r>
          <w:rPr>
            <w:noProof/>
            <w:webHidden/>
          </w:rPr>
          <w:instrText xml:space="preserve"> PAGEREF _Toc90122594 \h </w:instrText>
        </w:r>
        <w:r>
          <w:rPr>
            <w:noProof/>
            <w:webHidden/>
          </w:rPr>
        </w:r>
        <w:r>
          <w:rPr>
            <w:noProof/>
            <w:webHidden/>
          </w:rPr>
          <w:fldChar w:fldCharType="separate"/>
        </w:r>
        <w:r w:rsidR="00082298">
          <w:rPr>
            <w:noProof/>
            <w:webHidden/>
          </w:rPr>
          <w:t>19</w:t>
        </w:r>
        <w:r>
          <w:rPr>
            <w:noProof/>
            <w:webHidden/>
          </w:rPr>
          <w:fldChar w:fldCharType="end"/>
        </w:r>
      </w:hyperlink>
    </w:p>
    <w:p w14:paraId="490BE8E3" w14:textId="6C35B0B7"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95" w:history="1">
        <w:r w:rsidRPr="00A96E97">
          <w:rPr>
            <w:rStyle w:val="Hyperlink"/>
            <w:noProof/>
          </w:rPr>
          <w:t>Hình 9 Azir run</w:t>
        </w:r>
        <w:r>
          <w:rPr>
            <w:noProof/>
            <w:webHidden/>
          </w:rPr>
          <w:tab/>
        </w:r>
        <w:r>
          <w:rPr>
            <w:noProof/>
            <w:webHidden/>
          </w:rPr>
          <w:fldChar w:fldCharType="begin"/>
        </w:r>
        <w:r>
          <w:rPr>
            <w:noProof/>
            <w:webHidden/>
          </w:rPr>
          <w:instrText xml:space="preserve"> PAGEREF _Toc90122595 \h </w:instrText>
        </w:r>
        <w:r>
          <w:rPr>
            <w:noProof/>
            <w:webHidden/>
          </w:rPr>
        </w:r>
        <w:r>
          <w:rPr>
            <w:noProof/>
            <w:webHidden/>
          </w:rPr>
          <w:fldChar w:fldCharType="separate"/>
        </w:r>
        <w:r w:rsidR="00082298">
          <w:rPr>
            <w:noProof/>
            <w:webHidden/>
          </w:rPr>
          <w:t>19</w:t>
        </w:r>
        <w:r>
          <w:rPr>
            <w:noProof/>
            <w:webHidden/>
          </w:rPr>
          <w:fldChar w:fldCharType="end"/>
        </w:r>
      </w:hyperlink>
    </w:p>
    <w:p w14:paraId="68F21BE3" w14:textId="5DE20631"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96" w:history="1">
        <w:r w:rsidRPr="00A96E97">
          <w:rPr>
            <w:rStyle w:val="Hyperlink"/>
            <w:noProof/>
          </w:rPr>
          <w:t>Hình 10  Azir jump</w:t>
        </w:r>
        <w:r>
          <w:rPr>
            <w:noProof/>
            <w:webHidden/>
          </w:rPr>
          <w:tab/>
        </w:r>
        <w:r>
          <w:rPr>
            <w:noProof/>
            <w:webHidden/>
          </w:rPr>
          <w:fldChar w:fldCharType="begin"/>
        </w:r>
        <w:r>
          <w:rPr>
            <w:noProof/>
            <w:webHidden/>
          </w:rPr>
          <w:instrText xml:space="preserve"> PAGEREF _Toc90122596 \h </w:instrText>
        </w:r>
        <w:r>
          <w:rPr>
            <w:noProof/>
            <w:webHidden/>
          </w:rPr>
        </w:r>
        <w:r>
          <w:rPr>
            <w:noProof/>
            <w:webHidden/>
          </w:rPr>
          <w:fldChar w:fldCharType="separate"/>
        </w:r>
        <w:r w:rsidR="00082298">
          <w:rPr>
            <w:noProof/>
            <w:webHidden/>
          </w:rPr>
          <w:t>20</w:t>
        </w:r>
        <w:r>
          <w:rPr>
            <w:noProof/>
            <w:webHidden/>
          </w:rPr>
          <w:fldChar w:fldCharType="end"/>
        </w:r>
      </w:hyperlink>
    </w:p>
    <w:p w14:paraId="2B24C1FC" w14:textId="7F8C0969"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97" w:history="1">
        <w:r w:rsidRPr="00A96E97">
          <w:rPr>
            <w:rStyle w:val="Hyperlink"/>
            <w:noProof/>
          </w:rPr>
          <w:t>Hình 11 Hecarim death</w:t>
        </w:r>
        <w:r>
          <w:rPr>
            <w:noProof/>
            <w:webHidden/>
          </w:rPr>
          <w:tab/>
        </w:r>
        <w:r>
          <w:rPr>
            <w:noProof/>
            <w:webHidden/>
          </w:rPr>
          <w:fldChar w:fldCharType="begin"/>
        </w:r>
        <w:r>
          <w:rPr>
            <w:noProof/>
            <w:webHidden/>
          </w:rPr>
          <w:instrText xml:space="preserve"> PAGEREF _Toc90122597 \h </w:instrText>
        </w:r>
        <w:r>
          <w:rPr>
            <w:noProof/>
            <w:webHidden/>
          </w:rPr>
        </w:r>
        <w:r>
          <w:rPr>
            <w:noProof/>
            <w:webHidden/>
          </w:rPr>
          <w:fldChar w:fldCharType="separate"/>
        </w:r>
        <w:r w:rsidR="00082298">
          <w:rPr>
            <w:noProof/>
            <w:webHidden/>
          </w:rPr>
          <w:t>20</w:t>
        </w:r>
        <w:r>
          <w:rPr>
            <w:noProof/>
            <w:webHidden/>
          </w:rPr>
          <w:fldChar w:fldCharType="end"/>
        </w:r>
      </w:hyperlink>
    </w:p>
    <w:p w14:paraId="3C32B750" w14:textId="76C867FA"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98" w:history="1">
        <w:r w:rsidRPr="00A96E97">
          <w:rPr>
            <w:rStyle w:val="Hyperlink"/>
            <w:noProof/>
          </w:rPr>
          <w:t>Hình 12 Hecarim run</w:t>
        </w:r>
        <w:r>
          <w:rPr>
            <w:noProof/>
            <w:webHidden/>
          </w:rPr>
          <w:tab/>
        </w:r>
        <w:r>
          <w:rPr>
            <w:noProof/>
            <w:webHidden/>
          </w:rPr>
          <w:fldChar w:fldCharType="begin"/>
        </w:r>
        <w:r>
          <w:rPr>
            <w:noProof/>
            <w:webHidden/>
          </w:rPr>
          <w:instrText xml:space="preserve"> PAGEREF _Toc90122598 \h </w:instrText>
        </w:r>
        <w:r>
          <w:rPr>
            <w:noProof/>
            <w:webHidden/>
          </w:rPr>
        </w:r>
        <w:r>
          <w:rPr>
            <w:noProof/>
            <w:webHidden/>
          </w:rPr>
          <w:fldChar w:fldCharType="separate"/>
        </w:r>
        <w:r w:rsidR="00082298">
          <w:rPr>
            <w:noProof/>
            <w:webHidden/>
          </w:rPr>
          <w:t>21</w:t>
        </w:r>
        <w:r>
          <w:rPr>
            <w:noProof/>
            <w:webHidden/>
          </w:rPr>
          <w:fldChar w:fldCharType="end"/>
        </w:r>
      </w:hyperlink>
    </w:p>
    <w:p w14:paraId="00AF5EF1" w14:textId="075495D4"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599" w:history="1">
        <w:r w:rsidRPr="00A96E97">
          <w:rPr>
            <w:rStyle w:val="Hyperlink"/>
            <w:noProof/>
          </w:rPr>
          <w:t>Hình 13 Sơ đồ chơi trong game</w:t>
        </w:r>
        <w:r>
          <w:rPr>
            <w:noProof/>
            <w:webHidden/>
          </w:rPr>
          <w:tab/>
        </w:r>
        <w:r>
          <w:rPr>
            <w:noProof/>
            <w:webHidden/>
          </w:rPr>
          <w:fldChar w:fldCharType="begin"/>
        </w:r>
        <w:r>
          <w:rPr>
            <w:noProof/>
            <w:webHidden/>
          </w:rPr>
          <w:instrText xml:space="preserve"> PAGEREF _Toc90122599 \h </w:instrText>
        </w:r>
        <w:r>
          <w:rPr>
            <w:noProof/>
            <w:webHidden/>
          </w:rPr>
        </w:r>
        <w:r>
          <w:rPr>
            <w:noProof/>
            <w:webHidden/>
          </w:rPr>
          <w:fldChar w:fldCharType="separate"/>
        </w:r>
        <w:r w:rsidR="00082298">
          <w:rPr>
            <w:noProof/>
            <w:webHidden/>
          </w:rPr>
          <w:t>21</w:t>
        </w:r>
        <w:r>
          <w:rPr>
            <w:noProof/>
            <w:webHidden/>
          </w:rPr>
          <w:fldChar w:fldCharType="end"/>
        </w:r>
      </w:hyperlink>
    </w:p>
    <w:p w14:paraId="62DA0616" w14:textId="731F6CD5"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00" w:history="1">
        <w:r w:rsidRPr="00A96E97">
          <w:rPr>
            <w:rStyle w:val="Hyperlink"/>
            <w:noProof/>
          </w:rPr>
          <w:t>Hình 14 Sơ đồ animation của Azir</w:t>
        </w:r>
        <w:r>
          <w:rPr>
            <w:noProof/>
            <w:webHidden/>
          </w:rPr>
          <w:tab/>
        </w:r>
        <w:r>
          <w:rPr>
            <w:noProof/>
            <w:webHidden/>
          </w:rPr>
          <w:fldChar w:fldCharType="begin"/>
        </w:r>
        <w:r>
          <w:rPr>
            <w:noProof/>
            <w:webHidden/>
          </w:rPr>
          <w:instrText xml:space="preserve"> PAGEREF _Toc90122600 \h </w:instrText>
        </w:r>
        <w:r>
          <w:rPr>
            <w:noProof/>
            <w:webHidden/>
          </w:rPr>
        </w:r>
        <w:r>
          <w:rPr>
            <w:noProof/>
            <w:webHidden/>
          </w:rPr>
          <w:fldChar w:fldCharType="separate"/>
        </w:r>
        <w:r w:rsidR="00082298">
          <w:rPr>
            <w:noProof/>
            <w:webHidden/>
          </w:rPr>
          <w:t>22</w:t>
        </w:r>
        <w:r>
          <w:rPr>
            <w:noProof/>
            <w:webHidden/>
          </w:rPr>
          <w:fldChar w:fldCharType="end"/>
        </w:r>
      </w:hyperlink>
    </w:p>
    <w:p w14:paraId="61285F38" w14:textId="4CA7D45D"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01" w:history="1">
        <w:r w:rsidRPr="00A96E97">
          <w:rPr>
            <w:rStyle w:val="Hyperlink"/>
            <w:noProof/>
          </w:rPr>
          <w:t>Hình 15 Sơ đồ animation của Hecarim</w:t>
        </w:r>
        <w:r>
          <w:rPr>
            <w:noProof/>
            <w:webHidden/>
          </w:rPr>
          <w:tab/>
        </w:r>
        <w:r>
          <w:rPr>
            <w:noProof/>
            <w:webHidden/>
          </w:rPr>
          <w:fldChar w:fldCharType="begin"/>
        </w:r>
        <w:r>
          <w:rPr>
            <w:noProof/>
            <w:webHidden/>
          </w:rPr>
          <w:instrText xml:space="preserve"> PAGEREF _Toc90122601 \h </w:instrText>
        </w:r>
        <w:r>
          <w:rPr>
            <w:noProof/>
            <w:webHidden/>
          </w:rPr>
        </w:r>
        <w:r>
          <w:rPr>
            <w:noProof/>
            <w:webHidden/>
          </w:rPr>
          <w:fldChar w:fldCharType="separate"/>
        </w:r>
        <w:r w:rsidR="00082298">
          <w:rPr>
            <w:noProof/>
            <w:webHidden/>
          </w:rPr>
          <w:t>22</w:t>
        </w:r>
        <w:r>
          <w:rPr>
            <w:noProof/>
            <w:webHidden/>
          </w:rPr>
          <w:fldChar w:fldCharType="end"/>
        </w:r>
      </w:hyperlink>
    </w:p>
    <w:p w14:paraId="64D9DBDB" w14:textId="340A41C0"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02" w:history="1">
        <w:r w:rsidRPr="00A96E97">
          <w:rPr>
            <w:rStyle w:val="Hyperlink"/>
            <w:noProof/>
          </w:rPr>
          <w:t>Hình 16 Nhân vật trong trò chơi</w:t>
        </w:r>
        <w:r>
          <w:rPr>
            <w:noProof/>
            <w:webHidden/>
          </w:rPr>
          <w:tab/>
        </w:r>
        <w:r>
          <w:rPr>
            <w:noProof/>
            <w:webHidden/>
          </w:rPr>
          <w:fldChar w:fldCharType="begin"/>
        </w:r>
        <w:r>
          <w:rPr>
            <w:noProof/>
            <w:webHidden/>
          </w:rPr>
          <w:instrText xml:space="preserve"> PAGEREF _Toc90122602 \h </w:instrText>
        </w:r>
        <w:r>
          <w:rPr>
            <w:noProof/>
            <w:webHidden/>
          </w:rPr>
        </w:r>
        <w:r>
          <w:rPr>
            <w:noProof/>
            <w:webHidden/>
          </w:rPr>
          <w:fldChar w:fldCharType="separate"/>
        </w:r>
        <w:r w:rsidR="00082298">
          <w:rPr>
            <w:noProof/>
            <w:webHidden/>
          </w:rPr>
          <w:t>23</w:t>
        </w:r>
        <w:r>
          <w:rPr>
            <w:noProof/>
            <w:webHidden/>
          </w:rPr>
          <w:fldChar w:fldCharType="end"/>
        </w:r>
      </w:hyperlink>
    </w:p>
    <w:p w14:paraId="14D44BB6" w14:textId="133126AE"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03" w:history="1">
        <w:r w:rsidRPr="00A96E97">
          <w:rPr>
            <w:rStyle w:val="Hyperlink"/>
            <w:noProof/>
          </w:rPr>
          <w:t>Hình 17</w:t>
        </w:r>
        <w:r w:rsidRPr="00A96E97">
          <w:rPr>
            <w:rStyle w:val="Hyperlink"/>
            <w:rFonts w:eastAsiaTheme="minorHAnsi"/>
            <w:noProof/>
          </w:rPr>
          <w:t xml:space="preserve"> Màn hình khi thua game</w:t>
        </w:r>
        <w:r>
          <w:rPr>
            <w:noProof/>
            <w:webHidden/>
          </w:rPr>
          <w:tab/>
        </w:r>
        <w:r>
          <w:rPr>
            <w:noProof/>
            <w:webHidden/>
          </w:rPr>
          <w:fldChar w:fldCharType="begin"/>
        </w:r>
        <w:r>
          <w:rPr>
            <w:noProof/>
            <w:webHidden/>
          </w:rPr>
          <w:instrText xml:space="preserve"> PAGEREF _Toc90122603 \h </w:instrText>
        </w:r>
        <w:r>
          <w:rPr>
            <w:noProof/>
            <w:webHidden/>
          </w:rPr>
        </w:r>
        <w:r>
          <w:rPr>
            <w:noProof/>
            <w:webHidden/>
          </w:rPr>
          <w:fldChar w:fldCharType="separate"/>
        </w:r>
        <w:r w:rsidR="00082298">
          <w:rPr>
            <w:noProof/>
            <w:webHidden/>
          </w:rPr>
          <w:t>27</w:t>
        </w:r>
        <w:r>
          <w:rPr>
            <w:noProof/>
            <w:webHidden/>
          </w:rPr>
          <w:fldChar w:fldCharType="end"/>
        </w:r>
      </w:hyperlink>
    </w:p>
    <w:p w14:paraId="2F692EDB" w14:textId="6CDEA5C6"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04" w:history="1">
        <w:r w:rsidRPr="00A96E97">
          <w:rPr>
            <w:rStyle w:val="Hyperlink"/>
            <w:noProof/>
          </w:rPr>
          <w:t>Hình 18 Kĩ năng của nhân vật</w:t>
        </w:r>
        <w:r>
          <w:rPr>
            <w:noProof/>
            <w:webHidden/>
          </w:rPr>
          <w:tab/>
        </w:r>
        <w:r>
          <w:rPr>
            <w:noProof/>
            <w:webHidden/>
          </w:rPr>
          <w:fldChar w:fldCharType="begin"/>
        </w:r>
        <w:r>
          <w:rPr>
            <w:noProof/>
            <w:webHidden/>
          </w:rPr>
          <w:instrText xml:space="preserve"> PAGEREF _Toc90122604 \h </w:instrText>
        </w:r>
        <w:r>
          <w:rPr>
            <w:noProof/>
            <w:webHidden/>
          </w:rPr>
        </w:r>
        <w:r>
          <w:rPr>
            <w:noProof/>
            <w:webHidden/>
          </w:rPr>
          <w:fldChar w:fldCharType="separate"/>
        </w:r>
        <w:r w:rsidR="00082298">
          <w:rPr>
            <w:noProof/>
            <w:webHidden/>
          </w:rPr>
          <w:t>28</w:t>
        </w:r>
        <w:r>
          <w:rPr>
            <w:noProof/>
            <w:webHidden/>
          </w:rPr>
          <w:fldChar w:fldCharType="end"/>
        </w:r>
      </w:hyperlink>
    </w:p>
    <w:p w14:paraId="713741B3" w14:textId="415F79B1"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05" w:history="1">
        <w:r w:rsidRPr="00A96E97">
          <w:rPr>
            <w:rStyle w:val="Hyperlink"/>
            <w:noProof/>
          </w:rPr>
          <w:t>Hình 19 Khu vực sinh quái</w:t>
        </w:r>
        <w:r>
          <w:rPr>
            <w:noProof/>
            <w:webHidden/>
          </w:rPr>
          <w:tab/>
        </w:r>
        <w:r>
          <w:rPr>
            <w:noProof/>
            <w:webHidden/>
          </w:rPr>
          <w:fldChar w:fldCharType="begin"/>
        </w:r>
        <w:r>
          <w:rPr>
            <w:noProof/>
            <w:webHidden/>
          </w:rPr>
          <w:instrText xml:space="preserve"> PAGEREF _Toc90122605 \h </w:instrText>
        </w:r>
        <w:r>
          <w:rPr>
            <w:noProof/>
            <w:webHidden/>
          </w:rPr>
        </w:r>
        <w:r>
          <w:rPr>
            <w:noProof/>
            <w:webHidden/>
          </w:rPr>
          <w:fldChar w:fldCharType="separate"/>
        </w:r>
        <w:r w:rsidR="00082298">
          <w:rPr>
            <w:noProof/>
            <w:webHidden/>
          </w:rPr>
          <w:t>30</w:t>
        </w:r>
        <w:r>
          <w:rPr>
            <w:noProof/>
            <w:webHidden/>
          </w:rPr>
          <w:fldChar w:fldCharType="end"/>
        </w:r>
      </w:hyperlink>
    </w:p>
    <w:p w14:paraId="6FE06E6E" w14:textId="688930A3"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06" w:history="1">
        <w:r w:rsidRPr="00A96E97">
          <w:rPr>
            <w:rStyle w:val="Hyperlink"/>
            <w:noProof/>
          </w:rPr>
          <w:t>Hình 20</w:t>
        </w:r>
        <w:r w:rsidRPr="00A96E97">
          <w:rPr>
            <w:rStyle w:val="Hyperlink"/>
            <w:rFonts w:eastAsiaTheme="minorHAnsi"/>
            <w:noProof/>
          </w:rPr>
          <w:t xml:space="preserve"> Hình ảnh mod trong game</w:t>
        </w:r>
        <w:r>
          <w:rPr>
            <w:noProof/>
            <w:webHidden/>
          </w:rPr>
          <w:tab/>
        </w:r>
        <w:r>
          <w:rPr>
            <w:noProof/>
            <w:webHidden/>
          </w:rPr>
          <w:fldChar w:fldCharType="begin"/>
        </w:r>
        <w:r>
          <w:rPr>
            <w:noProof/>
            <w:webHidden/>
          </w:rPr>
          <w:instrText xml:space="preserve"> PAGEREF _Toc90122606 \h </w:instrText>
        </w:r>
        <w:r>
          <w:rPr>
            <w:noProof/>
            <w:webHidden/>
          </w:rPr>
        </w:r>
        <w:r>
          <w:rPr>
            <w:noProof/>
            <w:webHidden/>
          </w:rPr>
          <w:fldChar w:fldCharType="separate"/>
        </w:r>
        <w:r w:rsidR="00082298">
          <w:rPr>
            <w:noProof/>
            <w:webHidden/>
          </w:rPr>
          <w:t>32</w:t>
        </w:r>
        <w:r>
          <w:rPr>
            <w:noProof/>
            <w:webHidden/>
          </w:rPr>
          <w:fldChar w:fldCharType="end"/>
        </w:r>
      </w:hyperlink>
    </w:p>
    <w:p w14:paraId="0FF95C4A" w14:textId="2CC04075"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07" w:history="1">
        <w:r w:rsidRPr="00A96E97">
          <w:rPr>
            <w:rStyle w:val="Hyperlink"/>
            <w:noProof/>
          </w:rPr>
          <w:t>Hình 21</w:t>
        </w:r>
        <w:r w:rsidRPr="00A96E97">
          <w:rPr>
            <w:rStyle w:val="Hyperlink"/>
            <w:rFonts w:eastAsiaTheme="minorHAnsi"/>
            <w:noProof/>
          </w:rPr>
          <w:t xml:space="preserve"> Menu game</w:t>
        </w:r>
        <w:r>
          <w:rPr>
            <w:noProof/>
            <w:webHidden/>
          </w:rPr>
          <w:tab/>
        </w:r>
        <w:r>
          <w:rPr>
            <w:noProof/>
            <w:webHidden/>
          </w:rPr>
          <w:fldChar w:fldCharType="begin"/>
        </w:r>
        <w:r>
          <w:rPr>
            <w:noProof/>
            <w:webHidden/>
          </w:rPr>
          <w:instrText xml:space="preserve"> PAGEREF _Toc90122607 \h </w:instrText>
        </w:r>
        <w:r>
          <w:rPr>
            <w:noProof/>
            <w:webHidden/>
          </w:rPr>
        </w:r>
        <w:r>
          <w:rPr>
            <w:noProof/>
            <w:webHidden/>
          </w:rPr>
          <w:fldChar w:fldCharType="separate"/>
        </w:r>
        <w:r w:rsidR="00082298">
          <w:rPr>
            <w:noProof/>
            <w:webHidden/>
          </w:rPr>
          <w:t>34</w:t>
        </w:r>
        <w:r>
          <w:rPr>
            <w:noProof/>
            <w:webHidden/>
          </w:rPr>
          <w:fldChar w:fldCharType="end"/>
        </w:r>
      </w:hyperlink>
    </w:p>
    <w:p w14:paraId="6C562CC4" w14:textId="4780770F"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08" w:history="1">
        <w:r w:rsidRPr="00A96E97">
          <w:rPr>
            <w:rStyle w:val="Hyperlink"/>
            <w:noProof/>
          </w:rPr>
          <w:t>Hình 22</w:t>
        </w:r>
        <w:r w:rsidRPr="00A96E97">
          <w:rPr>
            <w:rStyle w:val="Hyperlink"/>
            <w:rFonts w:eastAsiaTheme="minorHAnsi"/>
            <w:noProof/>
          </w:rPr>
          <w:t xml:space="preserve"> Màn hình dừng game</w:t>
        </w:r>
        <w:r>
          <w:rPr>
            <w:noProof/>
            <w:webHidden/>
          </w:rPr>
          <w:tab/>
        </w:r>
        <w:r>
          <w:rPr>
            <w:noProof/>
            <w:webHidden/>
          </w:rPr>
          <w:fldChar w:fldCharType="begin"/>
        </w:r>
        <w:r>
          <w:rPr>
            <w:noProof/>
            <w:webHidden/>
          </w:rPr>
          <w:instrText xml:space="preserve"> PAGEREF _Toc90122608 \h </w:instrText>
        </w:r>
        <w:r>
          <w:rPr>
            <w:noProof/>
            <w:webHidden/>
          </w:rPr>
        </w:r>
        <w:r>
          <w:rPr>
            <w:noProof/>
            <w:webHidden/>
          </w:rPr>
          <w:fldChar w:fldCharType="separate"/>
        </w:r>
        <w:r w:rsidR="00082298">
          <w:rPr>
            <w:noProof/>
            <w:webHidden/>
          </w:rPr>
          <w:t>35</w:t>
        </w:r>
        <w:r>
          <w:rPr>
            <w:noProof/>
            <w:webHidden/>
          </w:rPr>
          <w:fldChar w:fldCharType="end"/>
        </w:r>
      </w:hyperlink>
    </w:p>
    <w:p w14:paraId="410049A6" w14:textId="70A3BC54"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09" w:history="1">
        <w:r w:rsidRPr="00A96E97">
          <w:rPr>
            <w:rStyle w:val="Hyperlink"/>
            <w:noProof/>
          </w:rPr>
          <w:t>Hình 23</w:t>
        </w:r>
        <w:r w:rsidRPr="00A96E97">
          <w:rPr>
            <w:rStyle w:val="Hyperlink"/>
            <w:rFonts w:eastAsiaTheme="minorHAnsi"/>
            <w:noProof/>
          </w:rPr>
          <w:t xml:space="preserve"> Màn hình kết thúc game</w:t>
        </w:r>
        <w:r>
          <w:rPr>
            <w:noProof/>
            <w:webHidden/>
          </w:rPr>
          <w:tab/>
        </w:r>
        <w:r>
          <w:rPr>
            <w:noProof/>
            <w:webHidden/>
          </w:rPr>
          <w:fldChar w:fldCharType="begin"/>
        </w:r>
        <w:r>
          <w:rPr>
            <w:noProof/>
            <w:webHidden/>
          </w:rPr>
          <w:instrText xml:space="preserve"> PAGEREF _Toc90122609 \h </w:instrText>
        </w:r>
        <w:r>
          <w:rPr>
            <w:noProof/>
            <w:webHidden/>
          </w:rPr>
        </w:r>
        <w:r>
          <w:rPr>
            <w:noProof/>
            <w:webHidden/>
          </w:rPr>
          <w:fldChar w:fldCharType="separate"/>
        </w:r>
        <w:r w:rsidR="00082298">
          <w:rPr>
            <w:noProof/>
            <w:webHidden/>
          </w:rPr>
          <w:t>36</w:t>
        </w:r>
        <w:r>
          <w:rPr>
            <w:noProof/>
            <w:webHidden/>
          </w:rPr>
          <w:fldChar w:fldCharType="end"/>
        </w:r>
      </w:hyperlink>
    </w:p>
    <w:p w14:paraId="43163541" w14:textId="569C7862"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10" w:history="1">
        <w:r w:rsidRPr="00A96E97">
          <w:rPr>
            <w:rStyle w:val="Hyperlink"/>
            <w:noProof/>
          </w:rPr>
          <w:t>Hình 24</w:t>
        </w:r>
        <w:r w:rsidRPr="00A96E97">
          <w:rPr>
            <w:rStyle w:val="Hyperlink"/>
            <w:rFonts w:eastAsiaTheme="minorHAnsi"/>
            <w:noProof/>
          </w:rPr>
          <w:t xml:space="preserve"> Khu vực chuyển màn chơi</w:t>
        </w:r>
        <w:r>
          <w:rPr>
            <w:noProof/>
            <w:webHidden/>
          </w:rPr>
          <w:tab/>
        </w:r>
        <w:r>
          <w:rPr>
            <w:noProof/>
            <w:webHidden/>
          </w:rPr>
          <w:fldChar w:fldCharType="begin"/>
        </w:r>
        <w:r>
          <w:rPr>
            <w:noProof/>
            <w:webHidden/>
          </w:rPr>
          <w:instrText xml:space="preserve"> PAGEREF _Toc90122610 \h </w:instrText>
        </w:r>
        <w:r>
          <w:rPr>
            <w:noProof/>
            <w:webHidden/>
          </w:rPr>
        </w:r>
        <w:r>
          <w:rPr>
            <w:noProof/>
            <w:webHidden/>
          </w:rPr>
          <w:fldChar w:fldCharType="separate"/>
        </w:r>
        <w:r w:rsidR="00082298">
          <w:rPr>
            <w:noProof/>
            <w:webHidden/>
          </w:rPr>
          <w:t>37</w:t>
        </w:r>
        <w:r>
          <w:rPr>
            <w:noProof/>
            <w:webHidden/>
          </w:rPr>
          <w:fldChar w:fldCharType="end"/>
        </w:r>
      </w:hyperlink>
    </w:p>
    <w:p w14:paraId="4605D12F" w14:textId="17FADCD2" w:rsidR="00F16C5A" w:rsidRDefault="00F16C5A">
      <w:pPr>
        <w:pStyle w:val="TableofFigures"/>
        <w:tabs>
          <w:tab w:val="right" w:leader="dot" w:pos="9350"/>
        </w:tabs>
        <w:rPr>
          <w:rFonts w:asciiTheme="minorHAnsi" w:eastAsiaTheme="minorEastAsia" w:hAnsiTheme="minorHAnsi" w:cstheme="minorBidi"/>
          <w:noProof/>
          <w:sz w:val="22"/>
          <w:szCs w:val="22"/>
        </w:rPr>
      </w:pPr>
      <w:hyperlink w:anchor="_Toc90122611" w:history="1">
        <w:r w:rsidRPr="00A96E97">
          <w:rPr>
            <w:rStyle w:val="Hyperlink"/>
            <w:noProof/>
          </w:rPr>
          <w:t>Hình 25</w:t>
        </w:r>
        <w:r w:rsidRPr="00A96E97">
          <w:rPr>
            <w:rStyle w:val="Hyperlink"/>
            <w:rFonts w:eastAsiaTheme="minorHAnsi"/>
            <w:noProof/>
          </w:rPr>
          <w:t xml:space="preserve"> Thánh chén chạm để kết thúc game</w:t>
        </w:r>
        <w:r>
          <w:rPr>
            <w:noProof/>
            <w:webHidden/>
          </w:rPr>
          <w:tab/>
        </w:r>
        <w:r>
          <w:rPr>
            <w:noProof/>
            <w:webHidden/>
          </w:rPr>
          <w:fldChar w:fldCharType="begin"/>
        </w:r>
        <w:r>
          <w:rPr>
            <w:noProof/>
            <w:webHidden/>
          </w:rPr>
          <w:instrText xml:space="preserve"> PAGEREF _Toc90122611 \h </w:instrText>
        </w:r>
        <w:r>
          <w:rPr>
            <w:noProof/>
            <w:webHidden/>
          </w:rPr>
        </w:r>
        <w:r>
          <w:rPr>
            <w:noProof/>
            <w:webHidden/>
          </w:rPr>
          <w:fldChar w:fldCharType="separate"/>
        </w:r>
        <w:r w:rsidR="00082298">
          <w:rPr>
            <w:noProof/>
            <w:webHidden/>
          </w:rPr>
          <w:t>38</w:t>
        </w:r>
        <w:r>
          <w:rPr>
            <w:noProof/>
            <w:webHidden/>
          </w:rPr>
          <w:fldChar w:fldCharType="end"/>
        </w:r>
      </w:hyperlink>
    </w:p>
    <w:p w14:paraId="38B80416" w14:textId="6836D85B" w:rsidR="00535FC8" w:rsidRDefault="00F16C5A" w:rsidP="00535FC8">
      <w:pPr>
        <w:pStyle w:val="Nidungvnbn"/>
      </w:pPr>
      <w:r>
        <w:fldChar w:fldCharType="end"/>
      </w:r>
    </w:p>
    <w:p w14:paraId="32457117" w14:textId="2D10505B" w:rsidR="00535FC8" w:rsidRDefault="00535FC8" w:rsidP="00535FC8">
      <w:pPr>
        <w:pStyle w:val="Nidungvnbn"/>
      </w:pPr>
    </w:p>
    <w:p w14:paraId="65E77418" w14:textId="5C821D22" w:rsidR="00535FC8" w:rsidRDefault="00535FC8">
      <w:pPr>
        <w:spacing w:line="240" w:lineRule="auto"/>
        <w:jc w:val="left"/>
        <w:rPr>
          <w:szCs w:val="26"/>
        </w:rPr>
      </w:pPr>
    </w:p>
    <w:p w14:paraId="627E3FFF" w14:textId="66115059" w:rsidR="00633D70" w:rsidRPr="00B63814" w:rsidRDefault="00535FC8" w:rsidP="009925B4">
      <w:pPr>
        <w:pStyle w:val="Heading1"/>
        <w:jc w:val="center"/>
      </w:pPr>
      <w:bookmarkStart w:id="7" w:name="_Toc90120775"/>
      <w:r>
        <w:t>NỘI</w:t>
      </w:r>
      <w:r>
        <w:rPr>
          <w:spacing w:val="-7"/>
        </w:rPr>
        <w:t xml:space="preserve"> </w:t>
      </w:r>
      <w:r>
        <w:t>DUNG</w:t>
      </w:r>
      <w:bookmarkEnd w:id="7"/>
    </w:p>
    <w:p w14:paraId="059F6DEB" w14:textId="4EDFC307" w:rsidR="00A71F82" w:rsidRPr="004F1574" w:rsidRDefault="00A71F82" w:rsidP="00A71F82">
      <w:pPr>
        <w:pStyle w:val="Heading1"/>
        <w:numPr>
          <w:ilvl w:val="0"/>
          <w:numId w:val="1"/>
        </w:numPr>
        <w:ind w:left="0" w:firstLine="0"/>
        <w:rPr>
          <w:sz w:val="32"/>
          <w:szCs w:val="32"/>
        </w:rPr>
      </w:pPr>
      <w:bookmarkStart w:id="8" w:name="_Toc90120776"/>
      <w:r w:rsidRPr="004F1574">
        <w:rPr>
          <w:sz w:val="32"/>
          <w:szCs w:val="32"/>
        </w:rPr>
        <w:t>Một số khái niệm cơ bản</w:t>
      </w:r>
      <w:r w:rsidR="000C4B35" w:rsidRPr="004F1574">
        <w:rPr>
          <w:sz w:val="32"/>
          <w:szCs w:val="32"/>
        </w:rPr>
        <w:t xml:space="preserve"> </w:t>
      </w:r>
      <w:r w:rsidR="00DB15F0">
        <w:rPr>
          <w:sz w:val="32"/>
          <w:szCs w:val="32"/>
        </w:rPr>
        <w:t>về Unity</w:t>
      </w:r>
      <w:bookmarkEnd w:id="8"/>
    </w:p>
    <w:p w14:paraId="28FF0037" w14:textId="77777777" w:rsidR="00A71F82" w:rsidRPr="006254C4" w:rsidRDefault="00A71F82" w:rsidP="00A71F82">
      <w:pPr>
        <w:pStyle w:val="Heading2"/>
      </w:pPr>
      <w:bookmarkStart w:id="9" w:name="_Toc90120777"/>
      <w:r w:rsidRPr="006254C4">
        <w:t>GameObject</w:t>
      </w:r>
      <w:bookmarkEnd w:id="9"/>
    </w:p>
    <w:p w14:paraId="59B81545" w14:textId="325A32D7" w:rsidR="00A71F82" w:rsidRDefault="00A71F82" w:rsidP="00B63814">
      <w:pPr>
        <w:pStyle w:val="Nidungvnbn"/>
      </w:pPr>
      <w:r w:rsidRPr="00B63814">
        <w:t>Game Object là một đối tượng thể trong game, nó có thể là nhân vật, cây cỏ, công cụ, camera, hiệu ứng, … Các Game Object chứa thuộc tính Transform, được dùng để thiết lập vị trí (Position), phương hướng (Rotation) và kích thước (Scale) cho Game Object.</w:t>
      </w:r>
    </w:p>
    <w:p w14:paraId="3F51928B" w14:textId="77777777" w:rsidR="00874B88" w:rsidRDefault="000B03DD" w:rsidP="00874B88">
      <w:pPr>
        <w:pStyle w:val="Nidungvnbn"/>
        <w:keepNext/>
        <w:ind w:firstLine="0"/>
        <w:jc w:val="center"/>
      </w:pPr>
      <w:r w:rsidRPr="000B03DD">
        <w:rPr>
          <w:noProof/>
        </w:rPr>
        <w:drawing>
          <wp:inline distT="0" distB="0" distL="0" distR="0" wp14:anchorId="73986B7C" wp14:editId="3960718D">
            <wp:extent cx="3497883" cy="762066"/>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7883" cy="762066"/>
                    </a:xfrm>
                    <a:prstGeom prst="rect">
                      <a:avLst/>
                    </a:prstGeom>
                  </pic:spPr>
                </pic:pic>
              </a:graphicData>
            </a:graphic>
          </wp:inline>
        </w:drawing>
      </w:r>
    </w:p>
    <w:p w14:paraId="7609DCF2" w14:textId="342ABAF7" w:rsidR="00633D70" w:rsidRPr="0008559B" w:rsidRDefault="00874B88" w:rsidP="0008559B">
      <w:pPr>
        <w:pStyle w:val="Caption"/>
        <w:rPr>
          <w:b w:val="0"/>
          <w:bCs w:val="0"/>
          <w:sz w:val="20"/>
          <w:szCs w:val="20"/>
        </w:rPr>
      </w:pPr>
      <w:bookmarkStart w:id="10" w:name="_Toc90122587"/>
      <w:r w:rsidRPr="0008559B">
        <w:rPr>
          <w:b w:val="0"/>
          <w:bCs w:val="0"/>
          <w:sz w:val="20"/>
          <w:szCs w:val="20"/>
        </w:rPr>
        <w:t xml:space="preserve">Hình </w:t>
      </w:r>
      <w:r w:rsidRPr="0008559B">
        <w:rPr>
          <w:b w:val="0"/>
          <w:bCs w:val="0"/>
          <w:sz w:val="20"/>
          <w:szCs w:val="20"/>
        </w:rPr>
        <w:fldChar w:fldCharType="begin"/>
      </w:r>
      <w:r w:rsidRPr="0008559B">
        <w:rPr>
          <w:b w:val="0"/>
          <w:bCs w:val="0"/>
          <w:sz w:val="20"/>
          <w:szCs w:val="20"/>
        </w:rPr>
        <w:instrText xml:space="preserve"> SEQ Hình \* ARABIC </w:instrText>
      </w:r>
      <w:r w:rsidRPr="0008559B">
        <w:rPr>
          <w:b w:val="0"/>
          <w:bCs w:val="0"/>
          <w:sz w:val="20"/>
          <w:szCs w:val="20"/>
        </w:rPr>
        <w:fldChar w:fldCharType="separate"/>
      </w:r>
      <w:r w:rsidR="00082298">
        <w:rPr>
          <w:b w:val="0"/>
          <w:bCs w:val="0"/>
          <w:noProof/>
          <w:sz w:val="20"/>
          <w:szCs w:val="20"/>
        </w:rPr>
        <w:t>1</w:t>
      </w:r>
      <w:r w:rsidRPr="0008559B">
        <w:rPr>
          <w:b w:val="0"/>
          <w:bCs w:val="0"/>
          <w:sz w:val="20"/>
          <w:szCs w:val="20"/>
        </w:rPr>
        <w:fldChar w:fldCharType="end"/>
      </w:r>
      <w:r w:rsidR="0008559B" w:rsidRPr="0008559B">
        <w:rPr>
          <w:b w:val="0"/>
          <w:bCs w:val="0"/>
          <w:sz w:val="20"/>
          <w:szCs w:val="20"/>
        </w:rPr>
        <w:t xml:space="preserve"> Transform trong Unity</w:t>
      </w:r>
      <w:bookmarkEnd w:id="10"/>
    </w:p>
    <w:p w14:paraId="0614E95D" w14:textId="77777777" w:rsidR="00A71F82" w:rsidRDefault="00A71F82" w:rsidP="00A71F82">
      <w:pPr>
        <w:pStyle w:val="Heading2"/>
        <w:rPr>
          <w:bdr w:val="none" w:sz="0" w:space="0" w:color="auto" w:frame="1"/>
        </w:rPr>
      </w:pPr>
      <w:bookmarkStart w:id="11" w:name="_Toc90120778"/>
      <w:r>
        <w:rPr>
          <w:bdr w:val="none" w:sz="0" w:space="0" w:color="auto" w:frame="1"/>
        </w:rPr>
        <w:t>Component</w:t>
      </w:r>
      <w:bookmarkEnd w:id="11"/>
    </w:p>
    <w:p w14:paraId="06EB0E9D" w14:textId="54A547A1" w:rsidR="00A71F82" w:rsidRDefault="00A71F82" w:rsidP="00B63814">
      <w:pPr>
        <w:pStyle w:val="Nidungvnbn"/>
      </w:pPr>
      <w:r w:rsidRPr="00B63814">
        <w:t>Component được gán các Game Object là những thành phần có chức năng riêng biệt. Một Game Object gồm có ba thành phần chính: Light Component, Rigidbody Component, Collider Component. Các thành phần này sẽ tạo nên một Game Object hoàn chỉnh theo yêu cầu của game.</w:t>
      </w:r>
    </w:p>
    <w:p w14:paraId="63B9BC56" w14:textId="77777777" w:rsidR="00633D70" w:rsidRPr="00B63814" w:rsidRDefault="00633D70" w:rsidP="00B63814">
      <w:pPr>
        <w:pStyle w:val="Nidungvnbn"/>
      </w:pPr>
    </w:p>
    <w:p w14:paraId="029C5DA1" w14:textId="77777777" w:rsidR="00A71F82" w:rsidRDefault="00A71F82" w:rsidP="00A71F82">
      <w:pPr>
        <w:pStyle w:val="Heading2"/>
      </w:pPr>
      <w:bookmarkStart w:id="12" w:name="_Toc90120779"/>
      <w:r>
        <w:t>Scenes</w:t>
      </w:r>
      <w:bookmarkEnd w:id="12"/>
    </w:p>
    <w:p w14:paraId="43C08CA1" w14:textId="2B6D4D6D" w:rsidR="00A71F82" w:rsidRDefault="00A71F82" w:rsidP="00B63814">
      <w:pPr>
        <w:pStyle w:val="Nidungvnbn"/>
      </w:pPr>
      <w:r w:rsidRPr="00B63814">
        <w:t>Scenes là một cảnh, không gian. Nó thiết lập bố cục các Game Object và chứa các thiết lập giao diện trong game. Ngoài ra, Scenes quản lý tất cả các đối tượng trong một màn chơi của game. </w:t>
      </w:r>
    </w:p>
    <w:p w14:paraId="299924CC" w14:textId="77777777" w:rsidR="0008559B" w:rsidRDefault="00702B40" w:rsidP="0008559B">
      <w:pPr>
        <w:pStyle w:val="Nidungvnbn"/>
        <w:keepNext/>
        <w:ind w:firstLine="0"/>
        <w:jc w:val="center"/>
      </w:pPr>
      <w:r>
        <w:rPr>
          <w:noProof/>
        </w:rPr>
        <w:lastRenderedPageBreak/>
        <w:drawing>
          <wp:inline distT="0" distB="0" distL="0" distR="0" wp14:anchorId="23119F98" wp14:editId="60335F92">
            <wp:extent cx="5943600" cy="3382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82645"/>
                    </a:xfrm>
                    <a:prstGeom prst="rect">
                      <a:avLst/>
                    </a:prstGeom>
                  </pic:spPr>
                </pic:pic>
              </a:graphicData>
            </a:graphic>
          </wp:inline>
        </w:drawing>
      </w:r>
    </w:p>
    <w:p w14:paraId="2F651A0E" w14:textId="20404750" w:rsidR="00633D70" w:rsidRPr="002172E6" w:rsidRDefault="0008559B" w:rsidP="0008559B">
      <w:pPr>
        <w:pStyle w:val="Caption"/>
        <w:rPr>
          <w:b w:val="0"/>
          <w:bCs w:val="0"/>
          <w:sz w:val="20"/>
          <w:szCs w:val="20"/>
        </w:rPr>
      </w:pPr>
      <w:bookmarkStart w:id="13" w:name="_Toc90122588"/>
      <w:r w:rsidRPr="002172E6">
        <w:rPr>
          <w:b w:val="0"/>
          <w:bCs w:val="0"/>
          <w:sz w:val="20"/>
          <w:szCs w:val="20"/>
        </w:rPr>
        <w:t xml:space="preserve">Hình </w:t>
      </w:r>
      <w:r w:rsidRPr="002172E6">
        <w:rPr>
          <w:b w:val="0"/>
          <w:bCs w:val="0"/>
          <w:sz w:val="20"/>
          <w:szCs w:val="20"/>
        </w:rPr>
        <w:fldChar w:fldCharType="begin"/>
      </w:r>
      <w:r w:rsidRPr="002172E6">
        <w:rPr>
          <w:b w:val="0"/>
          <w:bCs w:val="0"/>
          <w:sz w:val="20"/>
          <w:szCs w:val="20"/>
        </w:rPr>
        <w:instrText xml:space="preserve"> SEQ Hình \* ARABIC </w:instrText>
      </w:r>
      <w:r w:rsidRPr="002172E6">
        <w:rPr>
          <w:b w:val="0"/>
          <w:bCs w:val="0"/>
          <w:sz w:val="20"/>
          <w:szCs w:val="20"/>
        </w:rPr>
        <w:fldChar w:fldCharType="separate"/>
      </w:r>
      <w:r w:rsidR="00082298">
        <w:rPr>
          <w:b w:val="0"/>
          <w:bCs w:val="0"/>
          <w:noProof/>
          <w:sz w:val="20"/>
          <w:szCs w:val="20"/>
        </w:rPr>
        <w:t>2</w:t>
      </w:r>
      <w:r w:rsidRPr="002172E6">
        <w:rPr>
          <w:b w:val="0"/>
          <w:bCs w:val="0"/>
          <w:sz w:val="20"/>
          <w:szCs w:val="20"/>
        </w:rPr>
        <w:fldChar w:fldCharType="end"/>
      </w:r>
      <w:r w:rsidRPr="002172E6">
        <w:rPr>
          <w:b w:val="0"/>
          <w:bCs w:val="0"/>
          <w:sz w:val="20"/>
          <w:szCs w:val="20"/>
        </w:rPr>
        <w:t xml:space="preserve"> </w:t>
      </w:r>
      <w:r w:rsidRPr="002172E6">
        <w:rPr>
          <w:b w:val="0"/>
          <w:bCs w:val="0"/>
          <w:sz w:val="20"/>
          <w:szCs w:val="20"/>
        </w:rPr>
        <w:t>Scenes trong game Hành trình Shurima</w:t>
      </w:r>
      <w:bookmarkEnd w:id="13"/>
    </w:p>
    <w:p w14:paraId="02D15238" w14:textId="77777777" w:rsidR="00702B40" w:rsidRPr="00702B40" w:rsidRDefault="00702B40" w:rsidP="00702B40"/>
    <w:p w14:paraId="4CDFDD99" w14:textId="77777777" w:rsidR="00A71F82" w:rsidRDefault="00A71F82" w:rsidP="00A71F82">
      <w:pPr>
        <w:pStyle w:val="Heading2"/>
        <w:rPr>
          <w:sz w:val="27"/>
          <w:szCs w:val="27"/>
        </w:rPr>
      </w:pPr>
      <w:bookmarkStart w:id="14" w:name="_Toc90120780"/>
      <w:r>
        <w:t>Scripts</w:t>
      </w:r>
      <w:bookmarkEnd w:id="14"/>
    </w:p>
    <w:p w14:paraId="434510A5" w14:textId="7A2F20E2" w:rsidR="00A71F82" w:rsidRDefault="00A71F82" w:rsidP="00B63814">
      <w:pPr>
        <w:pStyle w:val="Nidungvnbn"/>
      </w:pPr>
      <w:r w:rsidRPr="00B63814">
        <w:t>Đây cũng là một Component trong Unity dùng để tương tác các hành động với người chơi. Scripts chứa các mã nguồn như dùng C#, Java Script, BOO để khởi tạo và xử lý các đối tượng trong Unity.</w:t>
      </w:r>
    </w:p>
    <w:p w14:paraId="7D0D70D0" w14:textId="77777777" w:rsidR="00633D70" w:rsidRPr="00B63814" w:rsidRDefault="00633D70" w:rsidP="00B63814">
      <w:pPr>
        <w:pStyle w:val="Nidungvnbn"/>
      </w:pPr>
    </w:p>
    <w:p w14:paraId="4B9C7085" w14:textId="77777777" w:rsidR="00A71F82" w:rsidRDefault="00A71F82" w:rsidP="00A71F82">
      <w:pPr>
        <w:pStyle w:val="Heading2"/>
      </w:pPr>
      <w:bookmarkStart w:id="15" w:name="_Toc90120781"/>
      <w:r w:rsidRPr="00D45B37">
        <w:t>Prefabs</w:t>
      </w:r>
      <w:bookmarkEnd w:id="15"/>
      <w:r w:rsidRPr="00D45B37">
        <w:t> </w:t>
      </w:r>
    </w:p>
    <w:p w14:paraId="4B956B58" w14:textId="6689BB1B" w:rsidR="00A71F82" w:rsidRDefault="00A71F82" w:rsidP="00B63814">
      <w:pPr>
        <w:pStyle w:val="Nidungvnbn"/>
      </w:pPr>
      <w:r w:rsidRPr="00B63814">
        <w:t>Prefabs là một Game Object, được dùng để tái sử dụng các đối tượng tương tự nhau trong game mà ta chỉ cần thiết lập lại vị trí, phương hướng và kích thước từ một đối tượng đầu tiên. Các GameObject được sao chép từ Prefabs hoàn toàn giống nhau.</w:t>
      </w:r>
    </w:p>
    <w:p w14:paraId="3FDD5052" w14:textId="77777777" w:rsidR="006D62E3" w:rsidRDefault="006D62E3" w:rsidP="00B63814">
      <w:pPr>
        <w:pStyle w:val="Nidungvnbn"/>
      </w:pPr>
    </w:p>
    <w:p w14:paraId="4CD787E8" w14:textId="740533C2" w:rsidR="00906748" w:rsidRDefault="00906748" w:rsidP="00906748">
      <w:pPr>
        <w:pStyle w:val="Heading2"/>
      </w:pPr>
      <w:bookmarkStart w:id="16" w:name="_Toc90120782"/>
      <w:r>
        <w:t>Sprite</w:t>
      </w:r>
      <w:bookmarkEnd w:id="16"/>
    </w:p>
    <w:p w14:paraId="2C0A8688" w14:textId="19A89EAD" w:rsidR="00633D70" w:rsidRDefault="00906748" w:rsidP="00B63814">
      <w:pPr>
        <w:pStyle w:val="Nidungvnbn"/>
      </w:pPr>
      <w:r>
        <w:lastRenderedPageBreak/>
        <w:t>Là hình ảnh 2D của Game Object. Sprite có thể là hình ảnh hay một bộ phận nào đó của nhân vật.</w:t>
      </w:r>
    </w:p>
    <w:p w14:paraId="036BD743" w14:textId="77777777" w:rsidR="0008559B" w:rsidRDefault="00AB796F" w:rsidP="0008559B">
      <w:pPr>
        <w:pStyle w:val="Nidungvnbn"/>
        <w:keepNext/>
        <w:ind w:hanging="142"/>
        <w:jc w:val="center"/>
      </w:pPr>
      <w:r>
        <w:rPr>
          <w:noProof/>
        </w:rPr>
        <w:drawing>
          <wp:inline distT="0" distB="0" distL="0" distR="0" wp14:anchorId="361BCC5E" wp14:editId="046DAAE1">
            <wp:extent cx="4842934" cy="27267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7584" cy="2729355"/>
                    </a:xfrm>
                    <a:prstGeom prst="rect">
                      <a:avLst/>
                    </a:prstGeom>
                    <a:noFill/>
                    <a:ln>
                      <a:noFill/>
                    </a:ln>
                  </pic:spPr>
                </pic:pic>
              </a:graphicData>
            </a:graphic>
          </wp:inline>
        </w:drawing>
      </w:r>
    </w:p>
    <w:p w14:paraId="369AE74E" w14:textId="0674B6FC" w:rsidR="00AB796F" w:rsidRPr="002172E6" w:rsidRDefault="0008559B" w:rsidP="0008559B">
      <w:pPr>
        <w:pStyle w:val="Caption"/>
        <w:rPr>
          <w:b w:val="0"/>
          <w:bCs w:val="0"/>
          <w:sz w:val="20"/>
          <w:szCs w:val="20"/>
        </w:rPr>
      </w:pPr>
      <w:bookmarkStart w:id="17" w:name="_Toc90122589"/>
      <w:r w:rsidRPr="002172E6">
        <w:rPr>
          <w:b w:val="0"/>
          <w:bCs w:val="0"/>
          <w:sz w:val="20"/>
          <w:szCs w:val="20"/>
        </w:rPr>
        <w:t xml:space="preserve">Hình </w:t>
      </w:r>
      <w:r w:rsidRPr="002172E6">
        <w:rPr>
          <w:b w:val="0"/>
          <w:bCs w:val="0"/>
          <w:sz w:val="20"/>
          <w:szCs w:val="20"/>
        </w:rPr>
        <w:fldChar w:fldCharType="begin"/>
      </w:r>
      <w:r w:rsidRPr="002172E6">
        <w:rPr>
          <w:b w:val="0"/>
          <w:bCs w:val="0"/>
          <w:sz w:val="20"/>
          <w:szCs w:val="20"/>
        </w:rPr>
        <w:instrText xml:space="preserve"> SEQ Hình \* ARABIC </w:instrText>
      </w:r>
      <w:r w:rsidRPr="002172E6">
        <w:rPr>
          <w:b w:val="0"/>
          <w:bCs w:val="0"/>
          <w:sz w:val="20"/>
          <w:szCs w:val="20"/>
        </w:rPr>
        <w:fldChar w:fldCharType="separate"/>
      </w:r>
      <w:r w:rsidR="00082298">
        <w:rPr>
          <w:b w:val="0"/>
          <w:bCs w:val="0"/>
          <w:noProof/>
          <w:sz w:val="20"/>
          <w:szCs w:val="20"/>
        </w:rPr>
        <w:t>3</w:t>
      </w:r>
      <w:r w:rsidRPr="002172E6">
        <w:rPr>
          <w:b w:val="0"/>
          <w:bCs w:val="0"/>
          <w:sz w:val="20"/>
          <w:szCs w:val="20"/>
        </w:rPr>
        <w:fldChar w:fldCharType="end"/>
      </w:r>
      <w:r w:rsidRPr="002172E6">
        <w:rPr>
          <w:b w:val="0"/>
          <w:bCs w:val="0"/>
          <w:sz w:val="20"/>
          <w:szCs w:val="20"/>
        </w:rPr>
        <w:t xml:space="preserve"> </w:t>
      </w:r>
      <w:r w:rsidRPr="002172E6">
        <w:rPr>
          <w:b w:val="0"/>
          <w:bCs w:val="0"/>
          <w:sz w:val="20"/>
          <w:szCs w:val="20"/>
        </w:rPr>
        <w:t>Sprite Hecarim trong game Hành trình Shurima</w:t>
      </w:r>
      <w:bookmarkEnd w:id="17"/>
    </w:p>
    <w:p w14:paraId="3E43DE51" w14:textId="77777777" w:rsidR="00A71F82" w:rsidRDefault="00A71F82" w:rsidP="00A71F82">
      <w:pPr>
        <w:pStyle w:val="Heading2"/>
      </w:pPr>
      <w:bookmarkStart w:id="18" w:name="_Toc90120783"/>
      <w:r>
        <w:t>Camera</w:t>
      </w:r>
      <w:bookmarkEnd w:id="18"/>
    </w:p>
    <w:p w14:paraId="2B7585E2" w14:textId="3942FD66" w:rsidR="00C92307" w:rsidRDefault="00A71F82" w:rsidP="00C92307">
      <w:pPr>
        <w:pStyle w:val="Nidungvnbn"/>
      </w:pPr>
      <w:r w:rsidRPr="00B63814">
        <w:t>Camera cũng là một Game Object, dùng để xác định tầm nhìn và quan sát các đối tượng trong game.</w:t>
      </w:r>
    </w:p>
    <w:p w14:paraId="59FFF4F7" w14:textId="77777777" w:rsidR="00C92307" w:rsidRPr="00B63814" w:rsidRDefault="00C92307" w:rsidP="00C92307">
      <w:pPr>
        <w:pStyle w:val="Nidungvnbn"/>
      </w:pPr>
    </w:p>
    <w:p w14:paraId="4AF641B5" w14:textId="77777777" w:rsidR="00A71F82" w:rsidRDefault="00A71F82" w:rsidP="00A71F82">
      <w:pPr>
        <w:pStyle w:val="Heading2"/>
      </w:pPr>
      <w:bookmarkStart w:id="19" w:name="_Toc90120784"/>
      <w:r>
        <w:t>Light</w:t>
      </w:r>
      <w:bookmarkEnd w:id="19"/>
    </w:p>
    <w:p w14:paraId="6443A341" w14:textId="446C060C" w:rsidR="00A71F82" w:rsidRDefault="00A71F82" w:rsidP="00B63814">
      <w:pPr>
        <w:pStyle w:val="Nidungvnbn"/>
      </w:pPr>
      <w:r w:rsidRPr="00B63814">
        <w:t>Light dùng để xác định màu sắc và độ sáng của mọi vật thể, việc kết hợp nhiều light sẽ giúp game có được hiệu ứng ánh sáng phù hợp và bắt mắt.</w:t>
      </w:r>
    </w:p>
    <w:p w14:paraId="7F30D518" w14:textId="5FEE5EA5" w:rsidR="00633D70" w:rsidRPr="00B63814" w:rsidRDefault="00633D70" w:rsidP="00B63814">
      <w:pPr>
        <w:pStyle w:val="Nidungvnbn"/>
      </w:pPr>
    </w:p>
    <w:p w14:paraId="11DAE10A" w14:textId="77777777" w:rsidR="00A71F82" w:rsidRDefault="00A71F82" w:rsidP="00A71F82">
      <w:pPr>
        <w:pStyle w:val="Heading2"/>
      </w:pPr>
      <w:bookmarkStart w:id="20" w:name="_Toc90120785"/>
      <w:r>
        <w:t>Animation</w:t>
      </w:r>
      <w:bookmarkEnd w:id="20"/>
    </w:p>
    <w:p w14:paraId="14F7E9BE" w14:textId="297498D7" w:rsidR="00A71F82" w:rsidRDefault="00A71F82" w:rsidP="00B63814">
      <w:pPr>
        <w:pStyle w:val="Nidungvnbn"/>
      </w:pPr>
      <w:r w:rsidRPr="00B63814">
        <w:t>Là một yếu tố không thể thiếu trong game. Animation giúp game diễn tả được hành động của từng nhân vật trên sự thay đổi liên tục của các hình ảnh khác nhau.</w:t>
      </w:r>
    </w:p>
    <w:p w14:paraId="190E881D" w14:textId="77777777" w:rsidR="0008559B" w:rsidRDefault="00053745" w:rsidP="0008559B">
      <w:pPr>
        <w:pStyle w:val="Nidungvnbn"/>
        <w:keepNext/>
        <w:ind w:firstLine="0"/>
        <w:jc w:val="center"/>
      </w:pPr>
      <w:r>
        <w:rPr>
          <w:noProof/>
        </w:rPr>
        <w:lastRenderedPageBreak/>
        <w:t xml:space="preserve"> </w:t>
      </w:r>
      <w:r w:rsidR="00623316" w:rsidRPr="00623316">
        <w:rPr>
          <w:noProof/>
        </w:rPr>
        <w:drawing>
          <wp:inline distT="0" distB="0" distL="0" distR="0" wp14:anchorId="125C2E75" wp14:editId="7DAC6D18">
            <wp:extent cx="5943600" cy="55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55625"/>
                    </a:xfrm>
                    <a:prstGeom prst="rect">
                      <a:avLst/>
                    </a:prstGeom>
                  </pic:spPr>
                </pic:pic>
              </a:graphicData>
            </a:graphic>
          </wp:inline>
        </w:drawing>
      </w:r>
    </w:p>
    <w:p w14:paraId="6EE80329" w14:textId="72F5D58A" w:rsidR="00F57457" w:rsidRPr="002172E6" w:rsidRDefault="0008559B" w:rsidP="0008559B">
      <w:pPr>
        <w:pStyle w:val="Caption"/>
        <w:rPr>
          <w:b w:val="0"/>
          <w:bCs w:val="0"/>
          <w:sz w:val="20"/>
          <w:szCs w:val="20"/>
        </w:rPr>
      </w:pPr>
      <w:bookmarkStart w:id="21" w:name="_Toc90122590"/>
      <w:r w:rsidRPr="002172E6">
        <w:rPr>
          <w:b w:val="0"/>
          <w:bCs w:val="0"/>
          <w:sz w:val="20"/>
          <w:szCs w:val="20"/>
        </w:rPr>
        <w:t xml:space="preserve">Hình </w:t>
      </w:r>
      <w:r w:rsidRPr="002172E6">
        <w:rPr>
          <w:b w:val="0"/>
          <w:bCs w:val="0"/>
          <w:sz w:val="20"/>
          <w:szCs w:val="20"/>
        </w:rPr>
        <w:fldChar w:fldCharType="begin"/>
      </w:r>
      <w:r w:rsidRPr="002172E6">
        <w:rPr>
          <w:b w:val="0"/>
          <w:bCs w:val="0"/>
          <w:sz w:val="20"/>
          <w:szCs w:val="20"/>
        </w:rPr>
        <w:instrText xml:space="preserve"> SEQ Hình \* ARABIC </w:instrText>
      </w:r>
      <w:r w:rsidRPr="002172E6">
        <w:rPr>
          <w:b w:val="0"/>
          <w:bCs w:val="0"/>
          <w:sz w:val="20"/>
          <w:szCs w:val="20"/>
        </w:rPr>
        <w:fldChar w:fldCharType="separate"/>
      </w:r>
      <w:r w:rsidR="00082298">
        <w:rPr>
          <w:b w:val="0"/>
          <w:bCs w:val="0"/>
          <w:noProof/>
          <w:sz w:val="20"/>
          <w:szCs w:val="20"/>
        </w:rPr>
        <w:t>4</w:t>
      </w:r>
      <w:r w:rsidRPr="002172E6">
        <w:rPr>
          <w:b w:val="0"/>
          <w:bCs w:val="0"/>
          <w:sz w:val="20"/>
          <w:szCs w:val="20"/>
        </w:rPr>
        <w:fldChar w:fldCharType="end"/>
      </w:r>
      <w:r w:rsidRPr="002172E6">
        <w:rPr>
          <w:b w:val="0"/>
          <w:bCs w:val="0"/>
          <w:sz w:val="20"/>
          <w:szCs w:val="20"/>
        </w:rPr>
        <w:t xml:space="preserve"> </w:t>
      </w:r>
      <w:r w:rsidRPr="002172E6">
        <w:rPr>
          <w:b w:val="0"/>
          <w:bCs w:val="0"/>
          <w:sz w:val="20"/>
          <w:szCs w:val="20"/>
        </w:rPr>
        <w:t>Animation Azir trong game Hành trình Shurima</w:t>
      </w:r>
      <w:bookmarkEnd w:id="21"/>
    </w:p>
    <w:p w14:paraId="05CEDED7" w14:textId="77777777" w:rsidR="00A71F82" w:rsidRDefault="00A71F82" w:rsidP="00A71F82">
      <w:pPr>
        <w:pStyle w:val="Heading2"/>
      </w:pPr>
      <w:bookmarkStart w:id="22" w:name="_Toc90120786"/>
      <w:r w:rsidRPr="00D45B37">
        <w:t>Sounds</w:t>
      </w:r>
      <w:bookmarkEnd w:id="22"/>
      <w:r w:rsidRPr="00D45B37">
        <w:t> </w:t>
      </w:r>
    </w:p>
    <w:p w14:paraId="6C479626" w14:textId="12939BA3" w:rsidR="00A71F82" w:rsidRDefault="00A71F82" w:rsidP="00B63814">
      <w:pPr>
        <w:pStyle w:val="Nidungvnbn"/>
      </w:pPr>
      <w:r w:rsidRPr="00B63814">
        <w:t>Sounds là những âm thanh được sử dụng trong game.</w:t>
      </w:r>
    </w:p>
    <w:p w14:paraId="43C67130" w14:textId="77777777" w:rsidR="00F6553C" w:rsidRPr="00B63814" w:rsidRDefault="00F6553C" w:rsidP="00B63814">
      <w:pPr>
        <w:pStyle w:val="Nidungvnbn"/>
      </w:pPr>
    </w:p>
    <w:p w14:paraId="11582AEA" w14:textId="6D399BC4" w:rsidR="00A71F82" w:rsidRDefault="009B478B" w:rsidP="009B478B">
      <w:pPr>
        <w:pStyle w:val="Heading2"/>
      </w:pPr>
      <w:bookmarkStart w:id="23" w:name="_Toc90120787"/>
      <w:r>
        <w:t>Light, Rigidbody, Collider trong Component</w:t>
      </w:r>
      <w:bookmarkEnd w:id="23"/>
    </w:p>
    <w:p w14:paraId="246A3C00" w14:textId="77777777" w:rsidR="009B478B" w:rsidRDefault="009B478B" w:rsidP="009B478B">
      <w:pPr>
        <w:pStyle w:val="Heading3"/>
      </w:pPr>
      <w:bookmarkStart w:id="24" w:name="_Toc90120788"/>
      <w:r>
        <w:t xml:space="preserve">Light </w:t>
      </w:r>
      <w:r w:rsidRPr="00142A26">
        <w:t>Component</w:t>
      </w:r>
      <w:bookmarkEnd w:id="24"/>
    </w:p>
    <w:p w14:paraId="5F48C0E6" w14:textId="0427DEAE" w:rsidR="000318B5" w:rsidRDefault="000318B5" w:rsidP="000318B5">
      <w:pPr>
        <w:pStyle w:val="Heading4"/>
        <w:tabs>
          <w:tab w:val="clear" w:pos="6379"/>
          <w:tab w:val="center" w:pos="993"/>
        </w:tabs>
        <w:jc w:val="left"/>
      </w:pPr>
      <w:r>
        <w:t>Directional Light Component</w:t>
      </w:r>
    </w:p>
    <w:p w14:paraId="1A8C9FB3" w14:textId="0F03A440" w:rsidR="009B478B" w:rsidRDefault="00D66012" w:rsidP="00B63814">
      <w:pPr>
        <w:pStyle w:val="Nidungvnbn"/>
      </w:pPr>
      <w:r w:rsidRPr="00B63814">
        <w:t>Là nguồn ánh sáng được phát ra từ nguồn xa vô tận, các tia sáng được phát ra song song, được hiểu như ánh sáng của mặt trời.</w:t>
      </w:r>
    </w:p>
    <w:p w14:paraId="19C0D1C4" w14:textId="77777777" w:rsidR="00725AD6" w:rsidRPr="00B63814" w:rsidRDefault="00725AD6" w:rsidP="00B63814">
      <w:pPr>
        <w:pStyle w:val="Nidungvnbn"/>
      </w:pPr>
    </w:p>
    <w:p w14:paraId="2C968269" w14:textId="58800250" w:rsidR="000318B5" w:rsidRDefault="000318B5" w:rsidP="000318B5">
      <w:pPr>
        <w:pStyle w:val="Heading4"/>
        <w:tabs>
          <w:tab w:val="clear" w:pos="6379"/>
          <w:tab w:val="center" w:pos="993"/>
        </w:tabs>
      </w:pPr>
      <w:r>
        <w:t>Point Light Component</w:t>
      </w:r>
    </w:p>
    <w:p w14:paraId="41E5A9EE" w14:textId="2EF12863" w:rsidR="00D66012" w:rsidRDefault="00D66012" w:rsidP="00B63814">
      <w:pPr>
        <w:pStyle w:val="Nidungvnbn"/>
      </w:pPr>
      <w:r w:rsidRPr="00B63814">
        <w:t xml:space="preserve">Point Light Component hoạt động như một bóng đèn, phát ra từ một điểm đến mọi hướng, vật thể càng xa </w:t>
      </w:r>
      <w:r w:rsidR="001B2987" w:rsidRPr="00B63814">
        <w:t xml:space="preserve">Point Light Component </w:t>
      </w:r>
      <w:r w:rsidRPr="00B63814">
        <w:t>thì càng ít nhận được ánh sáng mà nó chiếu đến.</w:t>
      </w:r>
    </w:p>
    <w:p w14:paraId="74A731A8" w14:textId="77777777" w:rsidR="00F6553C" w:rsidRPr="00B63814" w:rsidRDefault="00F6553C" w:rsidP="00B63814">
      <w:pPr>
        <w:pStyle w:val="Nidungvnbn"/>
      </w:pPr>
    </w:p>
    <w:p w14:paraId="52E555DB" w14:textId="22B4D466" w:rsidR="000318B5" w:rsidRDefault="000318B5" w:rsidP="000318B5">
      <w:pPr>
        <w:pStyle w:val="Heading4"/>
        <w:tabs>
          <w:tab w:val="clear" w:pos="6379"/>
          <w:tab w:val="center" w:pos="993"/>
        </w:tabs>
      </w:pPr>
      <w:r>
        <w:t>Sky Light Component</w:t>
      </w:r>
    </w:p>
    <w:p w14:paraId="0E4504BB" w14:textId="596291FF" w:rsidR="00D66012" w:rsidRDefault="001B2987" w:rsidP="00B63814">
      <w:pPr>
        <w:pStyle w:val="Nidungvnbn"/>
      </w:pPr>
      <w:r w:rsidRPr="00B63814">
        <w:t xml:space="preserve">Được hiểu là </w:t>
      </w:r>
      <w:r w:rsidR="00430402" w:rsidRPr="00B63814">
        <w:t xml:space="preserve">thứ nằm ngoài tầm mắt của con người và biểu thị nó dưới dạng </w:t>
      </w:r>
      <w:r w:rsidRPr="00B63814">
        <w:t xml:space="preserve">ánh sáng </w:t>
      </w:r>
      <w:r w:rsidR="00430402" w:rsidRPr="00B63814">
        <w:t>(</w:t>
      </w:r>
      <w:r w:rsidRPr="00B63814">
        <w:t>bầu trời</w:t>
      </w:r>
      <w:r w:rsidR="00430402" w:rsidRPr="00B63814">
        <w:t>)</w:t>
      </w:r>
      <w:r w:rsidRPr="00B63814">
        <w:t xml:space="preserve"> và ảnh phản xạ sẽ hoàn toàn khớp với chính nó.</w:t>
      </w:r>
    </w:p>
    <w:p w14:paraId="3587C39F" w14:textId="77777777" w:rsidR="00F6553C" w:rsidRPr="00B63814" w:rsidRDefault="00F6553C" w:rsidP="00B63814">
      <w:pPr>
        <w:pStyle w:val="Nidungvnbn"/>
      </w:pPr>
    </w:p>
    <w:p w14:paraId="43508F62" w14:textId="77777777" w:rsidR="000318B5" w:rsidRDefault="000318B5" w:rsidP="000318B5">
      <w:pPr>
        <w:pStyle w:val="Heading4"/>
        <w:tabs>
          <w:tab w:val="clear" w:pos="6379"/>
          <w:tab w:val="center" w:pos="993"/>
        </w:tabs>
      </w:pPr>
      <w:r>
        <w:t>Spot Light Component</w:t>
      </w:r>
    </w:p>
    <w:p w14:paraId="4115DD2B" w14:textId="1D9051D5" w:rsidR="00430402" w:rsidRPr="00B63814" w:rsidRDefault="00430402" w:rsidP="00B63814">
      <w:pPr>
        <w:pStyle w:val="Nidungvnbn"/>
      </w:pPr>
      <w:r w:rsidRPr="00B63814">
        <w:t>Spot Light Component phát ra ánh sáng từ một điểm dưới dạng hình nón.</w:t>
      </w:r>
    </w:p>
    <w:p w14:paraId="60F27423" w14:textId="77777777" w:rsidR="000318B5" w:rsidRPr="000318B5" w:rsidRDefault="000318B5" w:rsidP="00D66012">
      <w:pPr>
        <w:pStyle w:val="Nidungvnbn"/>
      </w:pPr>
    </w:p>
    <w:p w14:paraId="1FD74562" w14:textId="3A4E8527" w:rsidR="009B478B" w:rsidRDefault="009B478B" w:rsidP="009B478B">
      <w:pPr>
        <w:pStyle w:val="Heading3"/>
      </w:pPr>
      <w:bookmarkStart w:id="25" w:name="_Toc90120789"/>
      <w:r>
        <w:lastRenderedPageBreak/>
        <w:t xml:space="preserve">Rigidbody </w:t>
      </w:r>
      <w:r w:rsidRPr="00142A26">
        <w:t>Component</w:t>
      </w:r>
      <w:bookmarkEnd w:id="25"/>
    </w:p>
    <w:p w14:paraId="2369F0AA" w14:textId="77777777" w:rsidR="006A7DE3" w:rsidRDefault="00430402" w:rsidP="00430402">
      <w:pPr>
        <w:pStyle w:val="Heading4"/>
        <w:tabs>
          <w:tab w:val="clear" w:pos="6379"/>
          <w:tab w:val="center" w:pos="1134"/>
        </w:tabs>
      </w:pPr>
      <w:r>
        <w:t>Khái niệm:</w:t>
      </w:r>
      <w:r w:rsidR="006A7DE3">
        <w:t xml:space="preserve"> </w:t>
      </w:r>
    </w:p>
    <w:p w14:paraId="71570B19" w14:textId="3F93E144" w:rsidR="00430402" w:rsidRDefault="006A7DE3" w:rsidP="00B63814">
      <w:pPr>
        <w:pStyle w:val="Nidungvnbn"/>
      </w:pPr>
      <w:r w:rsidRPr="00B63814">
        <w:t>Rigidbody là thành phần có tác dụng điều khiển vị trí của vật thể, không cẩn sử dụng Script nhưng nó vẫn có thể di chuyển và xử lý hướng va chạm khi có Collider.</w:t>
      </w:r>
    </w:p>
    <w:p w14:paraId="620ADB1B" w14:textId="77777777" w:rsidR="0008559B" w:rsidRDefault="001B6CD7" w:rsidP="0008559B">
      <w:pPr>
        <w:pStyle w:val="Nidungvnbn"/>
        <w:keepNext/>
        <w:ind w:firstLine="0"/>
        <w:jc w:val="center"/>
      </w:pPr>
      <w:r w:rsidRPr="001B6CD7">
        <w:rPr>
          <w:noProof/>
        </w:rPr>
        <w:drawing>
          <wp:inline distT="0" distB="0" distL="0" distR="0" wp14:anchorId="5A7BE711" wp14:editId="5E5C6F22">
            <wp:extent cx="3345470" cy="1996613"/>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5470" cy="1996613"/>
                    </a:xfrm>
                    <a:prstGeom prst="rect">
                      <a:avLst/>
                    </a:prstGeom>
                  </pic:spPr>
                </pic:pic>
              </a:graphicData>
            </a:graphic>
          </wp:inline>
        </w:drawing>
      </w:r>
    </w:p>
    <w:p w14:paraId="15D11EB4" w14:textId="1EBE9421" w:rsidR="00F6553C" w:rsidRPr="002172E6" w:rsidRDefault="0008559B" w:rsidP="0008559B">
      <w:pPr>
        <w:pStyle w:val="Caption"/>
        <w:rPr>
          <w:b w:val="0"/>
          <w:bCs w:val="0"/>
          <w:sz w:val="20"/>
          <w:szCs w:val="20"/>
        </w:rPr>
      </w:pPr>
      <w:bookmarkStart w:id="26" w:name="_Toc90122591"/>
      <w:r w:rsidRPr="002172E6">
        <w:rPr>
          <w:b w:val="0"/>
          <w:bCs w:val="0"/>
          <w:sz w:val="20"/>
          <w:szCs w:val="20"/>
        </w:rPr>
        <w:t xml:space="preserve">Hình </w:t>
      </w:r>
      <w:r w:rsidRPr="002172E6">
        <w:rPr>
          <w:b w:val="0"/>
          <w:bCs w:val="0"/>
          <w:sz w:val="20"/>
          <w:szCs w:val="20"/>
        </w:rPr>
        <w:fldChar w:fldCharType="begin"/>
      </w:r>
      <w:r w:rsidRPr="002172E6">
        <w:rPr>
          <w:b w:val="0"/>
          <w:bCs w:val="0"/>
          <w:sz w:val="20"/>
          <w:szCs w:val="20"/>
        </w:rPr>
        <w:instrText xml:space="preserve"> SEQ Hình \* ARABIC </w:instrText>
      </w:r>
      <w:r w:rsidRPr="002172E6">
        <w:rPr>
          <w:b w:val="0"/>
          <w:bCs w:val="0"/>
          <w:sz w:val="20"/>
          <w:szCs w:val="20"/>
        </w:rPr>
        <w:fldChar w:fldCharType="separate"/>
      </w:r>
      <w:r w:rsidR="00082298">
        <w:rPr>
          <w:b w:val="0"/>
          <w:bCs w:val="0"/>
          <w:noProof/>
          <w:sz w:val="20"/>
          <w:szCs w:val="20"/>
        </w:rPr>
        <w:t>5</w:t>
      </w:r>
      <w:r w:rsidRPr="002172E6">
        <w:rPr>
          <w:b w:val="0"/>
          <w:bCs w:val="0"/>
          <w:sz w:val="20"/>
          <w:szCs w:val="20"/>
        </w:rPr>
        <w:fldChar w:fldCharType="end"/>
      </w:r>
      <w:r w:rsidRPr="002172E6">
        <w:rPr>
          <w:b w:val="0"/>
          <w:bCs w:val="0"/>
          <w:sz w:val="20"/>
          <w:szCs w:val="20"/>
        </w:rPr>
        <w:t xml:space="preserve">  </w:t>
      </w:r>
      <w:r w:rsidRPr="002172E6">
        <w:rPr>
          <w:b w:val="0"/>
          <w:bCs w:val="0"/>
          <w:sz w:val="20"/>
          <w:szCs w:val="20"/>
        </w:rPr>
        <w:t>Rigidbody trong Unity</w:t>
      </w:r>
      <w:bookmarkEnd w:id="26"/>
    </w:p>
    <w:p w14:paraId="5273B057" w14:textId="3513CB79" w:rsidR="00430402" w:rsidRDefault="00430402" w:rsidP="00430402">
      <w:pPr>
        <w:pStyle w:val="Heading4"/>
        <w:tabs>
          <w:tab w:val="clear" w:pos="6379"/>
          <w:tab w:val="center" w:pos="1134"/>
        </w:tabs>
      </w:pPr>
      <w:r>
        <w:t>Các thành phần của Rigidbody</w:t>
      </w:r>
      <w:r w:rsidR="006A7DE3">
        <w:t>:</w:t>
      </w:r>
    </w:p>
    <w:p w14:paraId="723FC02B" w14:textId="2A3BC7FB" w:rsidR="009B478B" w:rsidRDefault="009B478B" w:rsidP="009B478B">
      <w:r>
        <w:t>-</w:t>
      </w:r>
      <w:r>
        <w:tab/>
        <w:t>Mass</w:t>
      </w:r>
      <w:r>
        <w:tab/>
      </w:r>
      <w:r>
        <w:tab/>
      </w:r>
      <w:r>
        <w:tab/>
        <w:t xml:space="preserve">: Trọng lượng </w:t>
      </w:r>
    </w:p>
    <w:p w14:paraId="12BC37F8" w14:textId="77777777" w:rsidR="009B478B" w:rsidRDefault="009B478B" w:rsidP="009B478B">
      <w:r>
        <w:t>-</w:t>
      </w:r>
      <w:r>
        <w:tab/>
        <w:t>Drag</w:t>
      </w:r>
      <w:r>
        <w:tab/>
      </w:r>
      <w:r>
        <w:tab/>
      </w:r>
      <w:r>
        <w:tab/>
        <w:t>: Lực cản không khí</w:t>
      </w:r>
    </w:p>
    <w:p w14:paraId="59BBF2CB" w14:textId="77777777" w:rsidR="009B478B" w:rsidRDefault="009B478B" w:rsidP="009B478B">
      <w:r>
        <w:t>-</w:t>
      </w:r>
      <w:r>
        <w:tab/>
        <w:t>Angular Drag</w:t>
      </w:r>
      <w:r>
        <w:tab/>
      </w:r>
      <w:r>
        <w:tab/>
        <w:t>: Lực cản không khí khi xoay</w:t>
      </w:r>
    </w:p>
    <w:p w14:paraId="1A5E3D73" w14:textId="77777777" w:rsidR="009B478B" w:rsidRDefault="009B478B" w:rsidP="009B478B">
      <w:r>
        <w:t>-</w:t>
      </w:r>
      <w:r>
        <w:tab/>
        <w:t>Use Gravity</w:t>
      </w:r>
      <w:r>
        <w:tab/>
      </w:r>
      <w:r>
        <w:tab/>
        <w:t>: Áp dụng trọng lực cho vật thể</w:t>
      </w:r>
    </w:p>
    <w:p w14:paraId="2C68273E" w14:textId="77777777" w:rsidR="009B478B" w:rsidRDefault="009B478B" w:rsidP="009B478B">
      <w:r>
        <w:t>-</w:t>
      </w:r>
      <w:r>
        <w:tab/>
        <w:t>Is Kinematic</w:t>
      </w:r>
      <w:r>
        <w:tab/>
      </w:r>
      <w:r>
        <w:tab/>
        <w:t>: Dừng việc áp dụng trọng lực cho vật thể ngay lập tức</w:t>
      </w:r>
    </w:p>
    <w:p w14:paraId="32B62D6C" w14:textId="77777777" w:rsidR="009B478B" w:rsidRDefault="009B478B" w:rsidP="009B478B">
      <w:r>
        <w:t>-</w:t>
      </w:r>
      <w:r>
        <w:tab/>
        <w:t>Freeze Position</w:t>
      </w:r>
      <w:r>
        <w:tab/>
        <w:t>: Đóng băng Tọa độ</w:t>
      </w:r>
    </w:p>
    <w:p w14:paraId="11F94F0B" w14:textId="077B45E8" w:rsidR="009B478B" w:rsidRDefault="009B478B" w:rsidP="009B478B">
      <w:r>
        <w:t>-</w:t>
      </w:r>
      <w:r>
        <w:tab/>
        <w:t>Freeze Rotation</w:t>
      </w:r>
      <w:r>
        <w:tab/>
        <w:t>: Đóng băng Gốc xoay</w:t>
      </w:r>
    </w:p>
    <w:p w14:paraId="1F358517" w14:textId="77777777" w:rsidR="00F6553C" w:rsidRPr="00492E6A" w:rsidRDefault="00F6553C" w:rsidP="009B478B"/>
    <w:p w14:paraId="245A256D" w14:textId="77777777" w:rsidR="009B478B" w:rsidRDefault="009B478B" w:rsidP="009B478B">
      <w:pPr>
        <w:pStyle w:val="Heading3"/>
      </w:pPr>
      <w:bookmarkStart w:id="27" w:name="_Toc90120790"/>
      <w:r>
        <w:t xml:space="preserve">Collider </w:t>
      </w:r>
      <w:r w:rsidRPr="00142A26">
        <w:t>Component</w:t>
      </w:r>
      <w:bookmarkEnd w:id="27"/>
    </w:p>
    <w:p w14:paraId="368453DD" w14:textId="34687863" w:rsidR="00424F2B" w:rsidRDefault="00424F2B" w:rsidP="00B63814">
      <w:pPr>
        <w:pStyle w:val="Nidungvnbn"/>
      </w:pPr>
      <w:r w:rsidRPr="00B63814">
        <w:t>Collider là thành phần được sử dụng để nhận biết sự va chạm. Phần lớn các Collider có hình dạng đơn giản để dễ tính toán dễ dàng hơn.</w:t>
      </w:r>
    </w:p>
    <w:p w14:paraId="26DF4EB3" w14:textId="77777777" w:rsidR="00F6553C" w:rsidRPr="00B63814" w:rsidRDefault="00F6553C" w:rsidP="00B63814">
      <w:pPr>
        <w:pStyle w:val="Nidungvnbn"/>
      </w:pPr>
    </w:p>
    <w:p w14:paraId="7CAB9E58" w14:textId="2792105E" w:rsidR="00424F2B" w:rsidRDefault="00424F2B" w:rsidP="002674BF">
      <w:pPr>
        <w:pStyle w:val="Heading4"/>
        <w:tabs>
          <w:tab w:val="clear" w:pos="6379"/>
          <w:tab w:val="center" w:pos="993"/>
        </w:tabs>
      </w:pPr>
      <w:r>
        <w:t>Collider</w:t>
      </w:r>
      <w:r w:rsidR="002674BF">
        <w:t>s</w:t>
      </w:r>
      <w:r>
        <w:t xml:space="preserve"> được Unity cung cấp những API sau để nhận biết va chạm:</w:t>
      </w:r>
    </w:p>
    <w:p w14:paraId="2D8441C2" w14:textId="29AA3BD4" w:rsidR="00424F2B" w:rsidRPr="00983650" w:rsidRDefault="00424F2B" w:rsidP="00D92E7A">
      <w:pPr>
        <w:pStyle w:val="Nidungvnbn"/>
        <w:numPr>
          <w:ilvl w:val="0"/>
          <w:numId w:val="2"/>
        </w:numPr>
      </w:pPr>
      <w:r w:rsidRPr="00983650">
        <w:lastRenderedPageBreak/>
        <w:t>OnCollisionEnter</w:t>
      </w:r>
      <w:r w:rsidR="00983650">
        <w:t xml:space="preserve"> được gọi khi </w:t>
      </w:r>
      <w:r w:rsidR="0033652B">
        <w:t>GameObject</w:t>
      </w:r>
      <w:r w:rsidR="00983650">
        <w:t xml:space="preserve"> này bắt đầu chạm vào </w:t>
      </w:r>
      <w:r w:rsidR="0033652B">
        <w:t xml:space="preserve">GameObject </w:t>
      </w:r>
      <w:r w:rsidR="00983650">
        <w:t>khác.</w:t>
      </w:r>
    </w:p>
    <w:p w14:paraId="2117EE1A" w14:textId="164E5C6E" w:rsidR="00424F2B" w:rsidRPr="00983650" w:rsidRDefault="00424F2B" w:rsidP="00D92E7A">
      <w:pPr>
        <w:pStyle w:val="Nidungvnbn"/>
        <w:numPr>
          <w:ilvl w:val="0"/>
          <w:numId w:val="2"/>
        </w:numPr>
      </w:pPr>
      <w:r w:rsidRPr="00983650">
        <w:t>OnCollisionStay</w:t>
      </w:r>
      <w:r w:rsidR="00983650">
        <w:t xml:space="preserve"> được gọi khi </w:t>
      </w:r>
      <w:r w:rsidR="0033652B">
        <w:t xml:space="preserve">GameObject </w:t>
      </w:r>
      <w:r w:rsidR="00983650">
        <w:t xml:space="preserve">này đang chạm vào </w:t>
      </w:r>
      <w:r w:rsidR="0033652B">
        <w:t xml:space="preserve">GameObject </w:t>
      </w:r>
      <w:r w:rsidR="00983650">
        <w:t>khác.</w:t>
      </w:r>
    </w:p>
    <w:p w14:paraId="5A91BF71" w14:textId="00469930" w:rsidR="009B478B" w:rsidRDefault="00424F2B" w:rsidP="00D92E7A">
      <w:pPr>
        <w:pStyle w:val="Nidungvnbn"/>
        <w:numPr>
          <w:ilvl w:val="0"/>
          <w:numId w:val="2"/>
        </w:numPr>
      </w:pPr>
      <w:r w:rsidRPr="00983650">
        <w:t xml:space="preserve">OnCollisionExit </w:t>
      </w:r>
      <w:r w:rsidR="00983650">
        <w:t xml:space="preserve">được gọi khi </w:t>
      </w:r>
      <w:r w:rsidR="0033652B">
        <w:t xml:space="preserve">GameObject </w:t>
      </w:r>
      <w:r w:rsidR="00983650">
        <w:t xml:space="preserve">này đã ngừng chạm vào </w:t>
      </w:r>
      <w:r w:rsidR="0033652B">
        <w:t xml:space="preserve">GameObject </w:t>
      </w:r>
      <w:r w:rsidR="00983650">
        <w:t>khác.</w:t>
      </w:r>
    </w:p>
    <w:p w14:paraId="0AA1E762" w14:textId="22FBD371" w:rsidR="00983650" w:rsidRPr="00983650" w:rsidRDefault="00983650" w:rsidP="00D92E7A">
      <w:pPr>
        <w:pStyle w:val="Nidungvnbn"/>
        <w:numPr>
          <w:ilvl w:val="0"/>
          <w:numId w:val="3"/>
        </w:numPr>
        <w:rPr>
          <w:lang w:val="vi-VN" w:eastAsia="vi-VN"/>
        </w:rPr>
      </w:pPr>
      <w:r w:rsidRPr="00983650">
        <w:rPr>
          <w:lang w:val="vi-VN" w:eastAsia="vi-VN"/>
        </w:rPr>
        <w:t>Contacts</w:t>
      </w:r>
      <w:r>
        <w:rPr>
          <w:lang w:eastAsia="vi-VN"/>
        </w:rPr>
        <w:t>:</w:t>
      </w:r>
      <w:r w:rsidRPr="00983650">
        <w:rPr>
          <w:lang w:val="vi-VN" w:eastAsia="vi-VN"/>
        </w:rPr>
        <w:t xml:space="preserve"> điểm va chạm giữa 2 v</w:t>
      </w:r>
      <w:r w:rsidR="002674BF">
        <w:rPr>
          <w:lang w:eastAsia="vi-VN"/>
        </w:rPr>
        <w:t>ật.</w:t>
      </w:r>
    </w:p>
    <w:p w14:paraId="003647F0" w14:textId="184DD92B" w:rsidR="00983650" w:rsidRPr="00983650" w:rsidRDefault="00983650" w:rsidP="00D92E7A">
      <w:pPr>
        <w:pStyle w:val="Nidungvnbn"/>
        <w:numPr>
          <w:ilvl w:val="0"/>
          <w:numId w:val="3"/>
        </w:numPr>
        <w:rPr>
          <w:lang w:val="vi-VN" w:eastAsia="vi-VN"/>
        </w:rPr>
      </w:pPr>
      <w:r w:rsidRPr="00983650">
        <w:rPr>
          <w:lang w:val="vi-VN" w:eastAsia="vi-VN"/>
        </w:rPr>
        <w:t>GameObject</w:t>
      </w:r>
      <w:r>
        <w:rPr>
          <w:lang w:eastAsia="vi-VN"/>
        </w:rPr>
        <w:t xml:space="preserve">: </w:t>
      </w:r>
      <w:r w:rsidR="00245A9C">
        <w:rPr>
          <w:lang w:eastAsia="vi-VN"/>
        </w:rPr>
        <w:t>G</w:t>
      </w:r>
      <w:r w:rsidRPr="00983650">
        <w:rPr>
          <w:lang w:val="vi-VN" w:eastAsia="vi-VN"/>
        </w:rPr>
        <w:t>ame</w:t>
      </w:r>
      <w:r w:rsidR="00245A9C">
        <w:rPr>
          <w:lang w:eastAsia="vi-VN"/>
        </w:rPr>
        <w:t>O</w:t>
      </w:r>
      <w:r w:rsidRPr="00983650">
        <w:rPr>
          <w:lang w:val="vi-VN" w:eastAsia="vi-VN"/>
        </w:rPr>
        <w:t xml:space="preserve">bject va chạm với </w:t>
      </w:r>
      <w:r w:rsidR="009A44A6">
        <w:rPr>
          <w:lang w:eastAsia="vi-VN"/>
        </w:rPr>
        <w:t>O</w:t>
      </w:r>
      <w:r w:rsidRPr="00983650">
        <w:rPr>
          <w:lang w:val="vi-VN" w:eastAsia="vi-VN"/>
        </w:rPr>
        <w:t>bject gốc.</w:t>
      </w:r>
    </w:p>
    <w:p w14:paraId="3D72718B" w14:textId="5FDAEF9C" w:rsidR="00983650" w:rsidRDefault="00983650" w:rsidP="00D92E7A">
      <w:pPr>
        <w:pStyle w:val="Nidungvnbn"/>
        <w:numPr>
          <w:ilvl w:val="0"/>
          <w:numId w:val="3"/>
        </w:numPr>
        <w:rPr>
          <w:lang w:val="vi-VN" w:eastAsia="vi-VN"/>
        </w:rPr>
      </w:pPr>
      <w:r w:rsidRPr="00983650">
        <w:rPr>
          <w:lang w:val="vi-VN" w:eastAsia="vi-VN"/>
        </w:rPr>
        <w:t>RelativeVelocity</w:t>
      </w:r>
      <w:r>
        <w:rPr>
          <w:lang w:eastAsia="vi-VN"/>
        </w:rPr>
        <w:t>:</w:t>
      </w:r>
      <w:r w:rsidRPr="00983650">
        <w:rPr>
          <w:lang w:val="vi-VN" w:eastAsia="vi-VN"/>
        </w:rPr>
        <w:t xml:space="preserve"> vận tốc tương đối.</w:t>
      </w:r>
    </w:p>
    <w:p w14:paraId="6D27118E" w14:textId="77777777" w:rsidR="00F6553C" w:rsidRDefault="00F6553C" w:rsidP="00F6553C">
      <w:pPr>
        <w:pStyle w:val="Nidungvnbn"/>
        <w:ind w:left="1080" w:firstLine="0"/>
        <w:rPr>
          <w:lang w:val="vi-VN" w:eastAsia="vi-VN"/>
        </w:rPr>
      </w:pPr>
    </w:p>
    <w:p w14:paraId="06EDA43D" w14:textId="558CA10D" w:rsidR="002674BF" w:rsidRDefault="002674BF" w:rsidP="002674BF">
      <w:pPr>
        <w:pStyle w:val="Heading4"/>
        <w:tabs>
          <w:tab w:val="clear" w:pos="6379"/>
          <w:tab w:val="center" w:pos="993"/>
        </w:tabs>
        <w:rPr>
          <w:lang w:eastAsia="vi-VN"/>
        </w:rPr>
      </w:pPr>
      <w:r>
        <w:rPr>
          <w:lang w:eastAsia="vi-VN"/>
        </w:rPr>
        <w:t>Collider với thuộc tính As Trigger</w:t>
      </w:r>
    </w:p>
    <w:p w14:paraId="0F0B551B" w14:textId="67B3659B" w:rsidR="002674BF" w:rsidRPr="00B63814" w:rsidRDefault="002674BF" w:rsidP="00B63814">
      <w:pPr>
        <w:pStyle w:val="Nidungvnbn"/>
      </w:pPr>
      <w:r w:rsidRPr="00B63814">
        <w:t xml:space="preserve">Để sử dụng Trigger trong Collider, ta chỉ cần tick vào </w:t>
      </w:r>
      <w:r w:rsidR="0033652B" w:rsidRPr="00B63814">
        <w:t xml:space="preserve">As Trigger </w:t>
      </w:r>
      <w:proofErr w:type="gramStart"/>
      <w:r w:rsidR="0033652B" w:rsidRPr="00B63814">
        <w:t>trong  Componenet</w:t>
      </w:r>
      <w:proofErr w:type="gramEnd"/>
      <w:r w:rsidR="0033652B" w:rsidRPr="00B63814">
        <w:t xml:space="preserve"> Collider. Khi đó Collider sẽ không bị va chạm bởi bất cứ Object nào và được sử dụng để phát hiện những va </w:t>
      </w:r>
      <w:r w:rsidR="00740FB5">
        <w:t>ch</w:t>
      </w:r>
      <w:r w:rsidR="0033652B" w:rsidRPr="00B63814">
        <w:t xml:space="preserve">ạm trên nó tạo ra những sự kiện sau:  </w:t>
      </w:r>
    </w:p>
    <w:p w14:paraId="7CA6441C" w14:textId="642C3D0F" w:rsidR="004A71F2" w:rsidRPr="004A71F2" w:rsidRDefault="004A71F2" w:rsidP="00D92E7A">
      <w:pPr>
        <w:pStyle w:val="Nidungvnbn"/>
        <w:numPr>
          <w:ilvl w:val="0"/>
          <w:numId w:val="2"/>
        </w:numPr>
      </w:pPr>
      <w:r w:rsidRPr="004A71F2">
        <w:t xml:space="preserve">OnTriggerEnter </w:t>
      </w:r>
      <w:r>
        <w:t>được gọi khi GameObject này bắt đầu chạm vào GameObject khác.</w:t>
      </w:r>
    </w:p>
    <w:p w14:paraId="193070A0" w14:textId="485E5D51" w:rsidR="004A71F2" w:rsidRPr="004A71F2" w:rsidRDefault="004A71F2" w:rsidP="00D92E7A">
      <w:pPr>
        <w:pStyle w:val="Nidungvnbn"/>
        <w:numPr>
          <w:ilvl w:val="0"/>
          <w:numId w:val="2"/>
        </w:numPr>
      </w:pPr>
      <w:r w:rsidRPr="004A71F2">
        <w:t xml:space="preserve">OnTriggerStay </w:t>
      </w:r>
      <w:r>
        <w:t>được gọi khi GameObject này đang chạm vào GameObject khác.</w:t>
      </w:r>
    </w:p>
    <w:p w14:paraId="088064EE" w14:textId="0ED96548" w:rsidR="004A71F2" w:rsidRDefault="004A71F2" w:rsidP="00D92E7A">
      <w:pPr>
        <w:pStyle w:val="Nidungvnbn"/>
        <w:numPr>
          <w:ilvl w:val="0"/>
          <w:numId w:val="2"/>
        </w:numPr>
      </w:pPr>
      <w:r w:rsidRPr="004A71F2">
        <w:t xml:space="preserve">OnTriggerExit </w:t>
      </w:r>
      <w:r>
        <w:t>được gọi khi GameObject này đã ngừng chạm vào GameObject khác.</w:t>
      </w:r>
    </w:p>
    <w:p w14:paraId="450F35D3" w14:textId="77777777" w:rsidR="00F6553C" w:rsidRDefault="00F6553C" w:rsidP="00F6553C">
      <w:pPr>
        <w:pStyle w:val="Nidungvnbn"/>
        <w:ind w:left="1080" w:firstLine="0"/>
      </w:pPr>
    </w:p>
    <w:p w14:paraId="39C39E8F" w14:textId="3F1326DC" w:rsidR="0090745F" w:rsidRPr="0090745F" w:rsidRDefault="0090745F" w:rsidP="0090745F">
      <w:pPr>
        <w:pStyle w:val="Heading4"/>
        <w:tabs>
          <w:tab w:val="clear" w:pos="6379"/>
          <w:tab w:val="center" w:pos="993"/>
        </w:tabs>
      </w:pPr>
      <w:r>
        <w:t xml:space="preserve">Ví dụ về </w:t>
      </w:r>
      <w:r w:rsidR="00F6553C">
        <w:t>Scripts</w:t>
      </w:r>
      <w:r>
        <w:t xml:space="preserve"> cho các loại va chạm:</w:t>
      </w:r>
    </w:p>
    <w:p w14:paraId="77F6A4A2" w14:textId="728EDF08" w:rsidR="001B786C" w:rsidRDefault="00C33A68" w:rsidP="00273539">
      <w:pPr>
        <w:pStyle w:val="Nidungvnbn"/>
        <w:numPr>
          <w:ilvl w:val="0"/>
          <w:numId w:val="5"/>
        </w:numPr>
        <w:rPr>
          <w:lang w:val="en-GB" w:eastAsia="en-GB"/>
        </w:rPr>
      </w:pPr>
      <w:r>
        <w:rPr>
          <w:lang w:val="en-GB" w:eastAsia="en-GB"/>
        </w:rPr>
        <w:t xml:space="preserve">Kiểm tra </w:t>
      </w:r>
      <w:r w:rsidR="00273539">
        <w:rPr>
          <w:lang w:val="en-GB" w:eastAsia="en-GB"/>
        </w:rPr>
        <w:t>va chạm của nhân vật</w:t>
      </w:r>
      <w:r>
        <w:rPr>
          <w:lang w:val="en-GB" w:eastAsia="en-GB"/>
        </w:rPr>
        <w:t xml:space="preserve"> nhân vật:</w:t>
      </w:r>
    </w:p>
    <w:p w14:paraId="503A0C85"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FF"/>
          <w:sz w:val="28"/>
          <w:szCs w:val="28"/>
        </w:rPr>
        <w:t>private</w:t>
      </w:r>
      <w:r w:rsidRPr="00AC4F77">
        <w:rPr>
          <w:rFonts w:eastAsiaTheme="minorHAnsi"/>
          <w:color w:val="000000"/>
          <w:sz w:val="28"/>
          <w:szCs w:val="28"/>
        </w:rPr>
        <w:t xml:space="preserve"> </w:t>
      </w:r>
      <w:r w:rsidRPr="00AC4F77">
        <w:rPr>
          <w:rFonts w:eastAsiaTheme="minorHAnsi"/>
          <w:color w:val="0000FF"/>
          <w:sz w:val="28"/>
          <w:szCs w:val="28"/>
        </w:rPr>
        <w:t>void</w:t>
      </w:r>
      <w:r w:rsidRPr="00AC4F77">
        <w:rPr>
          <w:rFonts w:eastAsiaTheme="minorHAnsi"/>
          <w:color w:val="000000"/>
          <w:sz w:val="28"/>
          <w:szCs w:val="28"/>
        </w:rPr>
        <w:t xml:space="preserve"> OnCollisionEnter2</w:t>
      </w:r>
      <w:proofErr w:type="gramStart"/>
      <w:r w:rsidRPr="00AC4F77">
        <w:rPr>
          <w:rFonts w:eastAsiaTheme="minorHAnsi"/>
          <w:color w:val="000000"/>
          <w:sz w:val="28"/>
          <w:szCs w:val="28"/>
        </w:rPr>
        <w:t>D(</w:t>
      </w:r>
      <w:proofErr w:type="gramEnd"/>
      <w:r w:rsidRPr="00AC4F77">
        <w:rPr>
          <w:rFonts w:eastAsiaTheme="minorHAnsi"/>
          <w:color w:val="000000"/>
          <w:sz w:val="28"/>
          <w:szCs w:val="28"/>
        </w:rPr>
        <w:t>Collision2D coll2D)</w:t>
      </w:r>
    </w:p>
    <w:p w14:paraId="5DFF39F5"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235F5E92"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r w:rsidRPr="00AC4F77">
        <w:rPr>
          <w:rFonts w:eastAsiaTheme="minorHAnsi"/>
          <w:color w:val="0000FF"/>
          <w:sz w:val="28"/>
          <w:szCs w:val="28"/>
        </w:rPr>
        <w:t>if</w:t>
      </w:r>
      <w:r w:rsidRPr="00AC4F77">
        <w:rPr>
          <w:rFonts w:eastAsiaTheme="minorHAnsi"/>
          <w:color w:val="000000"/>
          <w:sz w:val="28"/>
          <w:szCs w:val="28"/>
        </w:rPr>
        <w:t xml:space="preserve"> (</w:t>
      </w:r>
      <w:proofErr w:type="gramStart"/>
      <w:r w:rsidRPr="00AC4F77">
        <w:rPr>
          <w:rFonts w:eastAsiaTheme="minorHAnsi"/>
          <w:color w:val="000000"/>
          <w:sz w:val="28"/>
          <w:szCs w:val="28"/>
        </w:rPr>
        <w:t>coll2D.gameObject.CompareTag</w:t>
      </w:r>
      <w:proofErr w:type="gramEnd"/>
      <w:r w:rsidRPr="00AC4F77">
        <w:rPr>
          <w:rFonts w:eastAsiaTheme="minorHAnsi"/>
          <w:color w:val="000000"/>
          <w:sz w:val="28"/>
          <w:szCs w:val="28"/>
        </w:rPr>
        <w:t>(</w:t>
      </w:r>
      <w:r w:rsidRPr="00AC4F77">
        <w:rPr>
          <w:rFonts w:eastAsiaTheme="minorHAnsi"/>
          <w:color w:val="A31515"/>
          <w:sz w:val="28"/>
          <w:szCs w:val="28"/>
        </w:rPr>
        <w:t>"Mod"</w:t>
      </w:r>
      <w:r w:rsidRPr="00AC4F77">
        <w:rPr>
          <w:rFonts w:eastAsiaTheme="minorHAnsi"/>
          <w:color w:val="000000"/>
          <w:sz w:val="28"/>
          <w:szCs w:val="28"/>
        </w:rPr>
        <w:t>))</w:t>
      </w:r>
    </w:p>
    <w:p w14:paraId="1CBBD677"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6D1F5B62"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lastRenderedPageBreak/>
        <w:t xml:space="preserve">            </w:t>
      </w:r>
      <w:proofErr w:type="gramStart"/>
      <w:r w:rsidRPr="00AC4F77">
        <w:rPr>
          <w:rFonts w:eastAsiaTheme="minorHAnsi"/>
          <w:color w:val="000000"/>
          <w:sz w:val="28"/>
          <w:szCs w:val="28"/>
        </w:rPr>
        <w:t>Chet(</w:t>
      </w:r>
      <w:proofErr w:type="gramEnd"/>
      <w:r w:rsidRPr="00AC4F77">
        <w:rPr>
          <w:rFonts w:eastAsiaTheme="minorHAnsi"/>
          <w:color w:val="000000"/>
          <w:sz w:val="28"/>
          <w:szCs w:val="28"/>
        </w:rPr>
        <w:t>);</w:t>
      </w:r>
    </w:p>
    <w:p w14:paraId="6701BBBB"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488BDBF6"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r w:rsidRPr="00AC4F77">
        <w:rPr>
          <w:rFonts w:eastAsiaTheme="minorHAnsi"/>
          <w:color w:val="0000FF"/>
          <w:sz w:val="28"/>
          <w:szCs w:val="28"/>
        </w:rPr>
        <w:t>else</w:t>
      </w:r>
      <w:r w:rsidRPr="00AC4F77">
        <w:rPr>
          <w:rFonts w:eastAsiaTheme="minorHAnsi"/>
          <w:color w:val="000000"/>
          <w:sz w:val="28"/>
          <w:szCs w:val="28"/>
        </w:rPr>
        <w:t xml:space="preserve"> </w:t>
      </w:r>
      <w:r w:rsidRPr="00AC4F77">
        <w:rPr>
          <w:rFonts w:eastAsiaTheme="minorHAnsi"/>
          <w:color w:val="0000FF"/>
          <w:sz w:val="28"/>
          <w:szCs w:val="28"/>
        </w:rPr>
        <w:t>if</w:t>
      </w:r>
      <w:r w:rsidRPr="00AC4F77">
        <w:rPr>
          <w:rFonts w:eastAsiaTheme="minorHAnsi"/>
          <w:color w:val="000000"/>
          <w:sz w:val="28"/>
          <w:szCs w:val="28"/>
        </w:rPr>
        <w:t xml:space="preserve"> (</w:t>
      </w:r>
      <w:proofErr w:type="gramStart"/>
      <w:r w:rsidRPr="00AC4F77">
        <w:rPr>
          <w:rFonts w:eastAsiaTheme="minorHAnsi"/>
          <w:color w:val="000000"/>
          <w:sz w:val="28"/>
          <w:szCs w:val="28"/>
        </w:rPr>
        <w:t>coll2D.gameObject.CompareTag</w:t>
      </w:r>
      <w:proofErr w:type="gramEnd"/>
      <w:r w:rsidRPr="00AC4F77">
        <w:rPr>
          <w:rFonts w:eastAsiaTheme="minorHAnsi"/>
          <w:color w:val="000000"/>
          <w:sz w:val="28"/>
          <w:szCs w:val="28"/>
        </w:rPr>
        <w:t>(</w:t>
      </w:r>
      <w:r w:rsidRPr="00AC4F77">
        <w:rPr>
          <w:rFonts w:eastAsiaTheme="minorHAnsi"/>
          <w:color w:val="A31515"/>
          <w:sz w:val="28"/>
          <w:szCs w:val="28"/>
        </w:rPr>
        <w:t>"Nendat"</w:t>
      </w:r>
      <w:r w:rsidRPr="00AC4F77">
        <w:rPr>
          <w:rFonts w:eastAsiaTheme="minorHAnsi"/>
          <w:color w:val="000000"/>
          <w:sz w:val="28"/>
          <w:szCs w:val="28"/>
        </w:rPr>
        <w:t>))</w:t>
      </w:r>
    </w:p>
    <w:p w14:paraId="38823CD7"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7764E117"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Vitri = </w:t>
      </w:r>
      <w:r w:rsidRPr="00AC4F77">
        <w:rPr>
          <w:rFonts w:eastAsiaTheme="minorHAnsi"/>
          <w:color w:val="0000FF"/>
          <w:sz w:val="28"/>
          <w:szCs w:val="28"/>
        </w:rPr>
        <w:t>true</w:t>
      </w:r>
      <w:r w:rsidRPr="00AC4F77">
        <w:rPr>
          <w:rFonts w:eastAsiaTheme="minorHAnsi"/>
          <w:color w:val="000000"/>
          <w:sz w:val="28"/>
          <w:szCs w:val="28"/>
        </w:rPr>
        <w:t>;</w:t>
      </w:r>
    </w:p>
    <w:p w14:paraId="741C1927"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74FDD949"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4985C9EB"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r w:rsidRPr="00AC4F77">
        <w:rPr>
          <w:rFonts w:eastAsiaTheme="minorHAnsi"/>
          <w:color w:val="0000FF"/>
          <w:sz w:val="28"/>
          <w:szCs w:val="28"/>
        </w:rPr>
        <w:t>void</w:t>
      </w:r>
      <w:r w:rsidRPr="00AC4F77">
        <w:rPr>
          <w:rFonts w:eastAsiaTheme="minorHAnsi"/>
          <w:color w:val="000000"/>
          <w:sz w:val="28"/>
          <w:szCs w:val="28"/>
        </w:rPr>
        <w:t xml:space="preserve"> </w:t>
      </w:r>
      <w:proofErr w:type="gramStart"/>
      <w:r w:rsidRPr="00AC4F77">
        <w:rPr>
          <w:rFonts w:eastAsiaTheme="minorHAnsi"/>
          <w:color w:val="000000"/>
          <w:sz w:val="28"/>
          <w:szCs w:val="28"/>
        </w:rPr>
        <w:t>Chet(</w:t>
      </w:r>
      <w:proofErr w:type="gramEnd"/>
      <w:r w:rsidRPr="00AC4F77">
        <w:rPr>
          <w:rFonts w:eastAsiaTheme="minorHAnsi"/>
          <w:color w:val="000000"/>
          <w:sz w:val="28"/>
          <w:szCs w:val="28"/>
        </w:rPr>
        <w:t>)</w:t>
      </w:r>
    </w:p>
    <w:p w14:paraId="2CA014B7"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144769E1"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r w:rsidRPr="00AC4F77">
        <w:rPr>
          <w:rFonts w:eastAsiaTheme="minorHAnsi"/>
          <w:color w:val="0000FF"/>
          <w:sz w:val="28"/>
          <w:szCs w:val="28"/>
        </w:rPr>
        <w:t>if</w:t>
      </w:r>
      <w:r w:rsidRPr="00AC4F77">
        <w:rPr>
          <w:rFonts w:eastAsiaTheme="minorHAnsi"/>
          <w:color w:val="000000"/>
          <w:sz w:val="28"/>
          <w:szCs w:val="28"/>
        </w:rPr>
        <w:t xml:space="preserve"> (ado &amp;&amp; Adie)</w:t>
      </w:r>
    </w:p>
    <w:p w14:paraId="12B59576"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5B339699"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roofErr w:type="gramStart"/>
      <w:r w:rsidRPr="00AC4F77">
        <w:rPr>
          <w:rFonts w:eastAsiaTheme="minorHAnsi"/>
          <w:color w:val="000000"/>
          <w:sz w:val="28"/>
          <w:szCs w:val="28"/>
        </w:rPr>
        <w:t>ado.PlayOneShot</w:t>
      </w:r>
      <w:proofErr w:type="gramEnd"/>
      <w:r w:rsidRPr="00AC4F77">
        <w:rPr>
          <w:rFonts w:eastAsiaTheme="minorHAnsi"/>
          <w:color w:val="000000"/>
          <w:sz w:val="28"/>
          <w:szCs w:val="28"/>
        </w:rPr>
        <w:t>(Adie);</w:t>
      </w:r>
    </w:p>
    <w:p w14:paraId="65255767"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6496F2DE"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r w:rsidRPr="00AC4F77">
        <w:rPr>
          <w:rFonts w:eastAsiaTheme="minorHAnsi"/>
          <w:color w:val="0000FF"/>
          <w:sz w:val="28"/>
          <w:szCs w:val="28"/>
        </w:rPr>
        <w:t>if</w:t>
      </w:r>
      <w:r w:rsidRPr="00AC4F77">
        <w:rPr>
          <w:rFonts w:eastAsiaTheme="minorHAnsi"/>
          <w:color w:val="000000"/>
          <w:sz w:val="28"/>
          <w:szCs w:val="28"/>
        </w:rPr>
        <w:t xml:space="preserve"> (Chuyendong)</w:t>
      </w:r>
    </w:p>
    <w:p w14:paraId="0DF0106F"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Chuyendong.SetTrigger(</w:t>
      </w:r>
      <w:r w:rsidRPr="00AC4F77">
        <w:rPr>
          <w:rFonts w:eastAsiaTheme="minorHAnsi"/>
          <w:color w:val="A31515"/>
          <w:sz w:val="28"/>
          <w:szCs w:val="28"/>
        </w:rPr>
        <w:t>"Death"</w:t>
      </w:r>
      <w:r w:rsidRPr="00AC4F77">
        <w:rPr>
          <w:rFonts w:eastAsiaTheme="minorHAnsi"/>
          <w:color w:val="000000"/>
          <w:sz w:val="28"/>
          <w:szCs w:val="28"/>
        </w:rPr>
        <w:t>);</w:t>
      </w:r>
    </w:p>
    <w:p w14:paraId="4DB3275F"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p>
    <w:p w14:paraId="6CFA586D"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r w:rsidRPr="00AC4F77">
        <w:rPr>
          <w:rFonts w:eastAsiaTheme="minorHAnsi"/>
          <w:color w:val="0000FF"/>
          <w:sz w:val="28"/>
          <w:szCs w:val="28"/>
        </w:rPr>
        <w:t>if</w:t>
      </w:r>
      <w:r w:rsidRPr="00AC4F77">
        <w:rPr>
          <w:rFonts w:eastAsiaTheme="minorHAnsi"/>
          <w:color w:val="000000"/>
          <w:sz w:val="28"/>
          <w:szCs w:val="28"/>
        </w:rPr>
        <w:t xml:space="preserve"> (r2d)</w:t>
      </w:r>
    </w:p>
    <w:p w14:paraId="5B1F4389"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596EB503"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r2d.velocity = </w:t>
      </w:r>
      <w:r w:rsidRPr="00AC4F77">
        <w:rPr>
          <w:rFonts w:eastAsiaTheme="minorHAnsi"/>
          <w:color w:val="0000FF"/>
          <w:sz w:val="28"/>
          <w:szCs w:val="28"/>
        </w:rPr>
        <w:t>new</w:t>
      </w:r>
      <w:r w:rsidRPr="00AC4F77">
        <w:rPr>
          <w:rFonts w:eastAsiaTheme="minorHAnsi"/>
          <w:color w:val="000000"/>
          <w:sz w:val="28"/>
          <w:szCs w:val="28"/>
        </w:rPr>
        <w:t xml:space="preserve"> Vector2(0f, </w:t>
      </w:r>
      <w:proofErr w:type="gramStart"/>
      <w:r w:rsidRPr="00AC4F77">
        <w:rPr>
          <w:rFonts w:eastAsiaTheme="minorHAnsi"/>
          <w:color w:val="000000"/>
          <w:sz w:val="28"/>
          <w:szCs w:val="28"/>
        </w:rPr>
        <w:t>r2d.velocity.y</w:t>
      </w:r>
      <w:proofErr w:type="gramEnd"/>
      <w:r w:rsidRPr="00AC4F77">
        <w:rPr>
          <w:rFonts w:eastAsiaTheme="minorHAnsi"/>
          <w:color w:val="000000"/>
          <w:sz w:val="28"/>
          <w:szCs w:val="28"/>
        </w:rPr>
        <w:t>);</w:t>
      </w:r>
    </w:p>
    <w:p w14:paraId="0723108E"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673ED09B"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Losepanel.SetActive(</w:t>
      </w:r>
      <w:r w:rsidRPr="00AC4F77">
        <w:rPr>
          <w:rFonts w:eastAsiaTheme="minorHAnsi"/>
          <w:color w:val="0000FF"/>
          <w:sz w:val="28"/>
          <w:szCs w:val="28"/>
        </w:rPr>
        <w:t>true</w:t>
      </w:r>
      <w:r w:rsidRPr="00AC4F77">
        <w:rPr>
          <w:rFonts w:eastAsiaTheme="minorHAnsi"/>
          <w:color w:val="000000"/>
          <w:sz w:val="28"/>
          <w:szCs w:val="28"/>
        </w:rPr>
        <w:t>);</w:t>
      </w:r>
    </w:p>
    <w:p w14:paraId="6FD5ACE9"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Time.timeScale = 0f;</w:t>
      </w:r>
    </w:p>
    <w:p w14:paraId="73576858"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p>
    <w:p w14:paraId="6E0F2B51" w14:textId="7B4AE1FD" w:rsidR="00273539" w:rsidRPr="00AC4F77" w:rsidRDefault="00AC4F77" w:rsidP="00AC4F77">
      <w:pPr>
        <w:pStyle w:val="Nidungvnbn"/>
        <w:ind w:left="360" w:firstLine="0"/>
        <w:rPr>
          <w:sz w:val="28"/>
          <w:szCs w:val="28"/>
          <w:lang w:val="en-GB" w:eastAsia="en-GB"/>
        </w:rPr>
      </w:pPr>
      <w:r w:rsidRPr="00AC4F77">
        <w:rPr>
          <w:rFonts w:eastAsiaTheme="minorHAnsi"/>
          <w:color w:val="000000"/>
          <w:sz w:val="28"/>
          <w:szCs w:val="28"/>
        </w:rPr>
        <w:t xml:space="preserve">    }</w:t>
      </w:r>
    </w:p>
    <w:p w14:paraId="282C4997" w14:textId="77777777" w:rsidR="00273539" w:rsidRPr="00273539" w:rsidRDefault="00273539" w:rsidP="00273539">
      <w:pPr>
        <w:pStyle w:val="Nidungvnbn"/>
        <w:ind w:left="360" w:firstLine="0"/>
        <w:rPr>
          <w:lang w:val="en-GB" w:eastAsia="en-GB"/>
        </w:rPr>
      </w:pPr>
    </w:p>
    <w:p w14:paraId="59C4A1B2" w14:textId="77777777" w:rsidR="00633D70" w:rsidRPr="00F6553C" w:rsidRDefault="00633D70" w:rsidP="00C33A68">
      <w:pPr>
        <w:pStyle w:val="Nidungvnbn"/>
        <w:rPr>
          <w:rFonts w:ascii="Consolas" w:hAnsi="Consolas"/>
          <w:color w:val="000000"/>
          <w:sz w:val="18"/>
          <w:szCs w:val="18"/>
          <w:lang w:val="en-GB" w:eastAsia="en-GB"/>
        </w:rPr>
      </w:pPr>
    </w:p>
    <w:p w14:paraId="2B09D028" w14:textId="77777777" w:rsidR="001B786C" w:rsidRPr="001B786C" w:rsidRDefault="001B786C" w:rsidP="001B786C">
      <w:pPr>
        <w:pStyle w:val="Nidungvnbn"/>
        <w:spacing w:line="240" w:lineRule="auto"/>
        <w:rPr>
          <w:sz w:val="18"/>
          <w:szCs w:val="18"/>
          <w:lang w:val="en-GB" w:eastAsia="en-GB"/>
        </w:rPr>
      </w:pPr>
    </w:p>
    <w:p w14:paraId="1F20958F" w14:textId="1FDBC5DB" w:rsidR="00C33A68" w:rsidRPr="001B786C" w:rsidRDefault="00C33A68" w:rsidP="001B786C">
      <w:pPr>
        <w:pStyle w:val="Nidungvnbn"/>
        <w:numPr>
          <w:ilvl w:val="0"/>
          <w:numId w:val="4"/>
        </w:numPr>
        <w:rPr>
          <w:lang w:val="en-GB" w:eastAsia="en-GB"/>
        </w:rPr>
      </w:pPr>
      <w:r>
        <w:rPr>
          <w:lang w:val="en-GB" w:eastAsia="en-GB"/>
        </w:rPr>
        <w:t>Xử lý va trạm khi kẻ thù:</w:t>
      </w:r>
    </w:p>
    <w:p w14:paraId="1EDE11B9"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FF"/>
          <w:sz w:val="28"/>
          <w:szCs w:val="28"/>
        </w:rPr>
        <w:t>private</w:t>
      </w:r>
      <w:r w:rsidRPr="00AC4F77">
        <w:rPr>
          <w:rFonts w:eastAsiaTheme="minorHAnsi"/>
          <w:color w:val="000000"/>
          <w:sz w:val="28"/>
          <w:szCs w:val="28"/>
        </w:rPr>
        <w:t xml:space="preserve"> </w:t>
      </w:r>
      <w:r w:rsidRPr="00AC4F77">
        <w:rPr>
          <w:rFonts w:eastAsiaTheme="minorHAnsi"/>
          <w:color w:val="0000FF"/>
          <w:sz w:val="28"/>
          <w:szCs w:val="28"/>
        </w:rPr>
        <w:t>void</w:t>
      </w:r>
      <w:r w:rsidRPr="00AC4F77">
        <w:rPr>
          <w:rFonts w:eastAsiaTheme="minorHAnsi"/>
          <w:color w:val="000000"/>
          <w:sz w:val="28"/>
          <w:szCs w:val="28"/>
        </w:rPr>
        <w:t xml:space="preserve"> OnCollisionEnter2</w:t>
      </w:r>
      <w:proofErr w:type="gramStart"/>
      <w:r w:rsidRPr="00AC4F77">
        <w:rPr>
          <w:rFonts w:eastAsiaTheme="minorHAnsi"/>
          <w:color w:val="000000"/>
          <w:sz w:val="28"/>
          <w:szCs w:val="28"/>
        </w:rPr>
        <w:t>D(</w:t>
      </w:r>
      <w:proofErr w:type="gramEnd"/>
      <w:r w:rsidRPr="00AC4F77">
        <w:rPr>
          <w:rFonts w:eastAsiaTheme="minorHAnsi"/>
          <w:color w:val="000000"/>
          <w:sz w:val="28"/>
          <w:szCs w:val="28"/>
        </w:rPr>
        <w:t>Collision2D col2)</w:t>
      </w:r>
    </w:p>
    <w:p w14:paraId="485AAFA3"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5A10DA5A"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r w:rsidRPr="00AC4F77">
        <w:rPr>
          <w:rFonts w:eastAsiaTheme="minorHAnsi"/>
          <w:color w:val="0000FF"/>
          <w:sz w:val="28"/>
          <w:szCs w:val="28"/>
        </w:rPr>
        <w:t>if</w:t>
      </w:r>
      <w:r w:rsidRPr="00AC4F77">
        <w:rPr>
          <w:rFonts w:eastAsiaTheme="minorHAnsi"/>
          <w:color w:val="000000"/>
          <w:sz w:val="28"/>
          <w:szCs w:val="28"/>
        </w:rPr>
        <w:t xml:space="preserve"> (</w:t>
      </w:r>
      <w:proofErr w:type="gramStart"/>
      <w:r w:rsidRPr="00AC4F77">
        <w:rPr>
          <w:rFonts w:eastAsiaTheme="minorHAnsi"/>
          <w:color w:val="000000"/>
          <w:sz w:val="28"/>
          <w:szCs w:val="28"/>
        </w:rPr>
        <w:t>col2.gameObject.CompareTag</w:t>
      </w:r>
      <w:proofErr w:type="gramEnd"/>
      <w:r w:rsidRPr="00AC4F77">
        <w:rPr>
          <w:rFonts w:eastAsiaTheme="minorHAnsi"/>
          <w:color w:val="000000"/>
          <w:sz w:val="28"/>
          <w:szCs w:val="28"/>
        </w:rPr>
        <w:t>(</w:t>
      </w:r>
      <w:r w:rsidRPr="00AC4F77">
        <w:rPr>
          <w:rFonts w:eastAsiaTheme="minorHAnsi"/>
          <w:color w:val="A31515"/>
          <w:sz w:val="28"/>
          <w:szCs w:val="28"/>
        </w:rPr>
        <w:t>"New"</w:t>
      </w:r>
      <w:r w:rsidRPr="00AC4F77">
        <w:rPr>
          <w:rFonts w:eastAsiaTheme="minorHAnsi"/>
          <w:color w:val="000000"/>
          <w:sz w:val="28"/>
          <w:szCs w:val="28"/>
        </w:rPr>
        <w:t>))</w:t>
      </w:r>
    </w:p>
    <w:p w14:paraId="53959C3D"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2D97BF6E"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roofErr w:type="gramStart"/>
      <w:r w:rsidRPr="00AC4F77">
        <w:rPr>
          <w:rFonts w:eastAsiaTheme="minorHAnsi"/>
          <w:color w:val="000000"/>
          <w:sz w:val="28"/>
          <w:szCs w:val="28"/>
        </w:rPr>
        <w:t>Chet(</w:t>
      </w:r>
      <w:proofErr w:type="gramEnd"/>
      <w:r w:rsidRPr="00AC4F77">
        <w:rPr>
          <w:rFonts w:eastAsiaTheme="minorHAnsi"/>
          <w:color w:val="000000"/>
          <w:sz w:val="28"/>
          <w:szCs w:val="28"/>
        </w:rPr>
        <w:t>);</w:t>
      </w:r>
    </w:p>
    <w:p w14:paraId="3197AEB0"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2315539B"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r w:rsidRPr="00AC4F77">
        <w:rPr>
          <w:rFonts w:eastAsiaTheme="minorHAnsi"/>
          <w:color w:val="0000FF"/>
          <w:sz w:val="28"/>
          <w:szCs w:val="28"/>
        </w:rPr>
        <w:t>else</w:t>
      </w:r>
      <w:r w:rsidRPr="00AC4F77">
        <w:rPr>
          <w:rFonts w:eastAsiaTheme="minorHAnsi"/>
          <w:color w:val="000000"/>
          <w:sz w:val="28"/>
          <w:szCs w:val="28"/>
        </w:rPr>
        <w:t xml:space="preserve"> </w:t>
      </w:r>
      <w:r w:rsidRPr="00AC4F77">
        <w:rPr>
          <w:rFonts w:eastAsiaTheme="minorHAnsi"/>
          <w:color w:val="0000FF"/>
          <w:sz w:val="28"/>
          <w:szCs w:val="28"/>
        </w:rPr>
        <w:t>if</w:t>
      </w:r>
      <w:r w:rsidRPr="00AC4F77">
        <w:rPr>
          <w:rFonts w:eastAsiaTheme="minorHAnsi"/>
          <w:color w:val="000000"/>
          <w:sz w:val="28"/>
          <w:szCs w:val="28"/>
        </w:rPr>
        <w:t xml:space="preserve"> (col2.contacts[0</w:t>
      </w:r>
      <w:proofErr w:type="gramStart"/>
      <w:r w:rsidRPr="00AC4F77">
        <w:rPr>
          <w:rFonts w:eastAsiaTheme="minorHAnsi"/>
          <w:color w:val="000000"/>
          <w:sz w:val="28"/>
          <w:szCs w:val="28"/>
        </w:rPr>
        <w:t>].normal</w:t>
      </w:r>
      <w:proofErr w:type="gramEnd"/>
      <w:r w:rsidRPr="00AC4F77">
        <w:rPr>
          <w:rFonts w:eastAsiaTheme="minorHAnsi"/>
          <w:color w:val="000000"/>
          <w:sz w:val="28"/>
          <w:szCs w:val="28"/>
        </w:rPr>
        <w:t>.x &gt; 0)</w:t>
      </w:r>
    </w:p>
    <w:p w14:paraId="04352798"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063CB43C"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lastRenderedPageBreak/>
        <w:t xml:space="preserve">            </w:t>
      </w:r>
      <w:proofErr w:type="gramStart"/>
      <w:r w:rsidRPr="00AC4F77">
        <w:rPr>
          <w:rFonts w:eastAsiaTheme="minorHAnsi"/>
          <w:color w:val="000000"/>
          <w:sz w:val="28"/>
          <w:szCs w:val="28"/>
        </w:rPr>
        <w:t>Quaydau(</w:t>
      </w:r>
      <w:proofErr w:type="gramEnd"/>
      <w:r w:rsidRPr="00AC4F77">
        <w:rPr>
          <w:rFonts w:eastAsiaTheme="minorHAnsi"/>
          <w:color w:val="000000"/>
          <w:sz w:val="28"/>
          <w:szCs w:val="28"/>
        </w:rPr>
        <w:t>);</w:t>
      </w:r>
    </w:p>
    <w:p w14:paraId="61DB163F"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Dichuyentrai = </w:t>
      </w:r>
      <w:r w:rsidRPr="00AC4F77">
        <w:rPr>
          <w:rFonts w:eastAsiaTheme="minorHAnsi"/>
          <w:color w:val="0000FF"/>
          <w:sz w:val="28"/>
          <w:szCs w:val="28"/>
        </w:rPr>
        <w:t>false</w:t>
      </w:r>
      <w:r w:rsidRPr="00AC4F77">
        <w:rPr>
          <w:rFonts w:eastAsiaTheme="minorHAnsi"/>
          <w:color w:val="000000"/>
          <w:sz w:val="28"/>
          <w:szCs w:val="28"/>
        </w:rPr>
        <w:t>;</w:t>
      </w:r>
    </w:p>
    <w:p w14:paraId="2CF14E6C"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p>
    <w:p w14:paraId="405A4F6A"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63A5689A"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r w:rsidRPr="00AC4F77">
        <w:rPr>
          <w:rFonts w:eastAsiaTheme="minorHAnsi"/>
          <w:color w:val="0000FF"/>
          <w:sz w:val="28"/>
          <w:szCs w:val="28"/>
        </w:rPr>
        <w:t>else</w:t>
      </w:r>
    </w:p>
    <w:p w14:paraId="5BAAC6A4"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41937498"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p>
    <w:p w14:paraId="50ECBE17"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roofErr w:type="gramStart"/>
      <w:r w:rsidRPr="00AC4F77">
        <w:rPr>
          <w:rFonts w:eastAsiaTheme="minorHAnsi"/>
          <w:color w:val="000000"/>
          <w:sz w:val="28"/>
          <w:szCs w:val="28"/>
        </w:rPr>
        <w:t>Quaydau(</w:t>
      </w:r>
      <w:proofErr w:type="gramEnd"/>
      <w:r w:rsidRPr="00AC4F77">
        <w:rPr>
          <w:rFonts w:eastAsiaTheme="minorHAnsi"/>
          <w:color w:val="000000"/>
          <w:sz w:val="28"/>
          <w:szCs w:val="28"/>
        </w:rPr>
        <w:t>);</w:t>
      </w:r>
    </w:p>
    <w:p w14:paraId="25454E26"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Dichuyentrai = </w:t>
      </w:r>
      <w:r w:rsidRPr="00AC4F77">
        <w:rPr>
          <w:rFonts w:eastAsiaTheme="minorHAnsi"/>
          <w:color w:val="0000FF"/>
          <w:sz w:val="28"/>
          <w:szCs w:val="28"/>
        </w:rPr>
        <w:t>true</w:t>
      </w:r>
      <w:r w:rsidRPr="00AC4F77">
        <w:rPr>
          <w:rFonts w:eastAsiaTheme="minorHAnsi"/>
          <w:color w:val="000000"/>
          <w:sz w:val="28"/>
          <w:szCs w:val="28"/>
        </w:rPr>
        <w:t>;</w:t>
      </w:r>
    </w:p>
    <w:p w14:paraId="6ED3E0D1"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5164AA09"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1DDBFBB4"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r w:rsidRPr="00AC4F77">
        <w:rPr>
          <w:rFonts w:eastAsiaTheme="minorHAnsi"/>
          <w:color w:val="0000FF"/>
          <w:sz w:val="28"/>
          <w:szCs w:val="28"/>
        </w:rPr>
        <w:t>void</w:t>
      </w:r>
      <w:r w:rsidRPr="00AC4F77">
        <w:rPr>
          <w:rFonts w:eastAsiaTheme="minorHAnsi"/>
          <w:color w:val="000000"/>
          <w:sz w:val="28"/>
          <w:szCs w:val="28"/>
        </w:rPr>
        <w:t xml:space="preserve"> </w:t>
      </w:r>
      <w:proofErr w:type="gramStart"/>
      <w:r w:rsidRPr="00AC4F77">
        <w:rPr>
          <w:rFonts w:eastAsiaTheme="minorHAnsi"/>
          <w:color w:val="000000"/>
          <w:sz w:val="28"/>
          <w:szCs w:val="28"/>
        </w:rPr>
        <w:t>Quaydau(</w:t>
      </w:r>
      <w:proofErr w:type="gramEnd"/>
      <w:r w:rsidRPr="00AC4F77">
        <w:rPr>
          <w:rFonts w:eastAsiaTheme="minorHAnsi"/>
          <w:color w:val="000000"/>
          <w:sz w:val="28"/>
          <w:szCs w:val="28"/>
        </w:rPr>
        <w:t>)</w:t>
      </w:r>
    </w:p>
    <w:p w14:paraId="1B53F977"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7F96123C"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Dichuyentrai </w:t>
      </w:r>
      <w:proofErr w:type="gramStart"/>
      <w:r w:rsidRPr="00AC4F77">
        <w:rPr>
          <w:rFonts w:eastAsiaTheme="minorHAnsi"/>
          <w:color w:val="000000"/>
          <w:sz w:val="28"/>
          <w:szCs w:val="28"/>
        </w:rPr>
        <w:t>= !Dichuyentrai</w:t>
      </w:r>
      <w:proofErr w:type="gramEnd"/>
      <w:r w:rsidRPr="00AC4F77">
        <w:rPr>
          <w:rFonts w:eastAsiaTheme="minorHAnsi"/>
          <w:color w:val="000000"/>
          <w:sz w:val="28"/>
          <w:szCs w:val="28"/>
        </w:rPr>
        <w:t>;</w:t>
      </w:r>
    </w:p>
    <w:p w14:paraId="3B4676FE"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roofErr w:type="gramStart"/>
      <w:r w:rsidRPr="00AC4F77">
        <w:rPr>
          <w:rFonts w:eastAsiaTheme="minorHAnsi"/>
          <w:color w:val="000000"/>
          <w:sz w:val="28"/>
          <w:szCs w:val="28"/>
        </w:rPr>
        <w:t>transform.Rotate</w:t>
      </w:r>
      <w:proofErr w:type="gramEnd"/>
      <w:r w:rsidRPr="00AC4F77">
        <w:rPr>
          <w:rFonts w:eastAsiaTheme="minorHAnsi"/>
          <w:color w:val="000000"/>
          <w:sz w:val="28"/>
          <w:szCs w:val="28"/>
        </w:rPr>
        <w:t>(0f, 180f, 0f);</w:t>
      </w:r>
    </w:p>
    <w:p w14:paraId="194FB708"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222D6FB2"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r w:rsidRPr="00AC4F77">
        <w:rPr>
          <w:rFonts w:eastAsiaTheme="minorHAnsi"/>
          <w:color w:val="0000FF"/>
          <w:sz w:val="28"/>
          <w:szCs w:val="28"/>
        </w:rPr>
        <w:t>void</w:t>
      </w:r>
      <w:r w:rsidRPr="00AC4F77">
        <w:rPr>
          <w:rFonts w:eastAsiaTheme="minorHAnsi"/>
          <w:color w:val="000000"/>
          <w:sz w:val="28"/>
          <w:szCs w:val="28"/>
        </w:rPr>
        <w:t xml:space="preserve"> </w:t>
      </w:r>
      <w:proofErr w:type="gramStart"/>
      <w:r w:rsidRPr="00AC4F77">
        <w:rPr>
          <w:rFonts w:eastAsiaTheme="minorHAnsi"/>
          <w:color w:val="000000"/>
          <w:sz w:val="28"/>
          <w:szCs w:val="28"/>
        </w:rPr>
        <w:t>Chet(</w:t>
      </w:r>
      <w:proofErr w:type="gramEnd"/>
      <w:r w:rsidRPr="00AC4F77">
        <w:rPr>
          <w:rFonts w:eastAsiaTheme="minorHAnsi"/>
          <w:color w:val="000000"/>
          <w:sz w:val="28"/>
          <w:szCs w:val="28"/>
        </w:rPr>
        <w:t>)</w:t>
      </w:r>
    </w:p>
    <w:p w14:paraId="4422C592"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05025DF1"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Dachet = </w:t>
      </w:r>
      <w:r w:rsidRPr="00AC4F77">
        <w:rPr>
          <w:rFonts w:eastAsiaTheme="minorHAnsi"/>
          <w:color w:val="0000FF"/>
          <w:sz w:val="28"/>
          <w:szCs w:val="28"/>
        </w:rPr>
        <w:t>true</w:t>
      </w:r>
      <w:r w:rsidRPr="00AC4F77">
        <w:rPr>
          <w:rFonts w:eastAsiaTheme="minorHAnsi"/>
          <w:color w:val="000000"/>
          <w:sz w:val="28"/>
          <w:szCs w:val="28"/>
        </w:rPr>
        <w:t>;</w:t>
      </w:r>
    </w:p>
    <w:p w14:paraId="46DA893E"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ChuyendongMod.SetTrigger(</w:t>
      </w:r>
      <w:r w:rsidRPr="00AC4F77">
        <w:rPr>
          <w:rFonts w:eastAsiaTheme="minorHAnsi"/>
          <w:color w:val="A31515"/>
          <w:sz w:val="28"/>
          <w:szCs w:val="28"/>
        </w:rPr>
        <w:t>"Die"</w:t>
      </w:r>
      <w:r w:rsidRPr="00AC4F77">
        <w:rPr>
          <w:rFonts w:eastAsiaTheme="minorHAnsi"/>
          <w:color w:val="000000"/>
          <w:sz w:val="28"/>
          <w:szCs w:val="28"/>
        </w:rPr>
        <w:t>);</w:t>
      </w:r>
    </w:p>
    <w:p w14:paraId="48CFED2F"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roofErr w:type="gramStart"/>
      <w:r w:rsidRPr="00AC4F77">
        <w:rPr>
          <w:rFonts w:eastAsiaTheme="minorHAnsi"/>
          <w:color w:val="000000"/>
          <w:sz w:val="28"/>
          <w:szCs w:val="28"/>
        </w:rPr>
        <w:t>Destroy(</w:t>
      </w:r>
      <w:proofErr w:type="gramEnd"/>
      <w:r w:rsidRPr="00AC4F77">
        <w:rPr>
          <w:rFonts w:eastAsiaTheme="minorHAnsi"/>
          <w:color w:val="000000"/>
          <w:sz w:val="28"/>
          <w:szCs w:val="28"/>
        </w:rPr>
        <w:t>gameObject, 0.5f);</w:t>
      </w:r>
    </w:p>
    <w:p w14:paraId="6BCAFFDC" w14:textId="77777777" w:rsidR="00AC4F77" w:rsidRPr="00AC4F77" w:rsidRDefault="00AC4F77" w:rsidP="00AC4F77">
      <w:pPr>
        <w:autoSpaceDE w:val="0"/>
        <w:autoSpaceDN w:val="0"/>
        <w:adjustRightInd w:val="0"/>
        <w:spacing w:line="240" w:lineRule="auto"/>
        <w:jc w:val="left"/>
        <w:rPr>
          <w:rFonts w:eastAsiaTheme="minorHAnsi"/>
          <w:color w:val="000000"/>
          <w:sz w:val="28"/>
          <w:szCs w:val="28"/>
        </w:rPr>
      </w:pPr>
      <w:r w:rsidRPr="00AC4F77">
        <w:rPr>
          <w:rFonts w:eastAsiaTheme="minorHAnsi"/>
          <w:color w:val="000000"/>
          <w:sz w:val="28"/>
          <w:szCs w:val="28"/>
        </w:rPr>
        <w:t xml:space="preserve">    }</w:t>
      </w:r>
    </w:p>
    <w:p w14:paraId="7D3C2B51" w14:textId="65C68851" w:rsidR="002674BF" w:rsidRPr="00AC4F77" w:rsidRDefault="00AC4F77" w:rsidP="00AC4F77">
      <w:pPr>
        <w:pStyle w:val="Nidungvnbn"/>
        <w:ind w:firstLine="0"/>
        <w:rPr>
          <w:sz w:val="28"/>
          <w:szCs w:val="28"/>
        </w:rPr>
      </w:pPr>
      <w:r w:rsidRPr="00AC4F77">
        <w:rPr>
          <w:rFonts w:eastAsiaTheme="minorHAnsi"/>
          <w:color w:val="000000"/>
          <w:sz w:val="28"/>
          <w:szCs w:val="28"/>
        </w:rPr>
        <w:t>}</w:t>
      </w:r>
      <w:r w:rsidR="009925B4" w:rsidRPr="00AC4F77">
        <w:rPr>
          <w:sz w:val="28"/>
          <w:szCs w:val="28"/>
        </w:rPr>
        <w:tab/>
      </w:r>
    </w:p>
    <w:p w14:paraId="4A74E5BE" w14:textId="51BC18AD" w:rsidR="009925B4" w:rsidRDefault="009925B4">
      <w:pPr>
        <w:spacing w:line="240" w:lineRule="auto"/>
        <w:jc w:val="left"/>
        <w:rPr>
          <w:b/>
          <w:sz w:val="28"/>
          <w:szCs w:val="28"/>
        </w:rPr>
      </w:pPr>
    </w:p>
    <w:p w14:paraId="4144480A" w14:textId="08537B0D" w:rsidR="009925B4" w:rsidRPr="004F1574" w:rsidRDefault="00173FDB" w:rsidP="009925B4">
      <w:pPr>
        <w:pStyle w:val="Heading1"/>
        <w:numPr>
          <w:ilvl w:val="0"/>
          <w:numId w:val="1"/>
        </w:numPr>
        <w:ind w:left="0" w:firstLine="0"/>
        <w:rPr>
          <w:sz w:val="32"/>
          <w:szCs w:val="32"/>
        </w:rPr>
      </w:pPr>
      <w:bookmarkStart w:id="28" w:name="_Toc90120791"/>
      <w:r w:rsidRPr="004F1574">
        <w:rPr>
          <w:sz w:val="32"/>
          <w:szCs w:val="32"/>
        </w:rPr>
        <w:t>Giới thiệu game</w:t>
      </w:r>
      <w:bookmarkEnd w:id="28"/>
    </w:p>
    <w:p w14:paraId="05A45B45" w14:textId="4CA3D46E" w:rsidR="00173FDB" w:rsidRDefault="00173FDB" w:rsidP="00173FDB">
      <w:pPr>
        <w:pStyle w:val="Heading2"/>
      </w:pPr>
      <w:bookmarkStart w:id="29" w:name="_Toc90120792"/>
      <w:r>
        <w:t>Cốt truyện</w:t>
      </w:r>
      <w:bookmarkEnd w:id="29"/>
    </w:p>
    <w:p w14:paraId="4419536E" w14:textId="42B39036" w:rsidR="00173FDB" w:rsidRDefault="00173FDB" w:rsidP="00173FDB">
      <w:pPr>
        <w:pStyle w:val="Nidungvnbn"/>
      </w:pPr>
      <w:r>
        <w:t>Đã từ lâu, Shurima là một vùng đất phì nhiêu màu mỡ</w:t>
      </w:r>
      <w:r w:rsidR="00E04748">
        <w:t xml:space="preserve">, nằm ở phía </w:t>
      </w:r>
      <w:r w:rsidR="00E04748" w:rsidRPr="00E04748">
        <w:t>Nam Valoran</w:t>
      </w:r>
      <w:r w:rsidR="00E04748">
        <w:t xml:space="preserve">. Khi đó vị thần Azir đã hợp nhất các dân tộc lại làm một, thành lập binh đoàn bất bại và ông đã dẫn quân hùng hậu của mình đi chinh phục khắp nơi trên thế giới. </w:t>
      </w:r>
      <w:r w:rsidR="00044B31">
        <w:t xml:space="preserve">Với </w:t>
      </w:r>
      <w:r w:rsidR="00E04748">
        <w:t xml:space="preserve">nguồn năng lượng </w:t>
      </w:r>
      <w:r w:rsidR="00044B31">
        <w:t>đến từ</w:t>
      </w:r>
      <w:r w:rsidR="00E04748">
        <w:t xml:space="preserve"> trái tim Mặt trời, ông đã thành công tiêu diệt </w:t>
      </w:r>
      <w:r w:rsidR="00A04815">
        <w:t xml:space="preserve">Urgot – thủ lãnh vùng sa mạc Florida. </w:t>
      </w:r>
      <w:r w:rsidR="00044B31">
        <w:t>Vì</w:t>
      </w:r>
      <w:r w:rsidR="00A04815">
        <w:t xml:space="preserve"> một phút mềm Azir đã tha chết cho con trai Urgot</w:t>
      </w:r>
      <w:r w:rsidR="003503E2">
        <w:t xml:space="preserve">, </w:t>
      </w:r>
      <w:r w:rsidR="00A04815">
        <w:t>nhận con hắn – Sion làm đệ tử duy nhất</w:t>
      </w:r>
      <w:r w:rsidR="003503E2">
        <w:t xml:space="preserve"> và coi Sion như con ruột</w:t>
      </w:r>
      <w:r w:rsidR="00A04815">
        <w:t xml:space="preserve"> của mình</w:t>
      </w:r>
      <w:r w:rsidR="003503E2">
        <w:t>.</w:t>
      </w:r>
      <w:r w:rsidR="00A04815">
        <w:t xml:space="preserve"> </w:t>
      </w:r>
      <w:r w:rsidR="003503E2">
        <w:t>C</w:t>
      </w:r>
      <w:r w:rsidR="00A04815">
        <w:t>ũng chính sự nhân hậu đấy đã khiến ông phải trả giá đắt sau này.</w:t>
      </w:r>
      <w:r w:rsidR="00E04748">
        <w:t xml:space="preserve"> </w:t>
      </w:r>
      <w:r w:rsidR="004D6FD5">
        <w:t>Đến lúc</w:t>
      </w:r>
      <w:r w:rsidR="00A04815">
        <w:t xml:space="preserve"> trưởng thành</w:t>
      </w:r>
      <w:r w:rsidR="003503E2">
        <w:t>, Sion đã</w:t>
      </w:r>
      <w:r w:rsidR="00A04815">
        <w:t xml:space="preserve"> học</w:t>
      </w:r>
      <w:r w:rsidR="003503E2">
        <w:t xml:space="preserve"> được </w:t>
      </w:r>
      <w:r w:rsidR="00A04815">
        <w:t>tất cả cá</w:t>
      </w:r>
      <w:r w:rsidR="00740FB5">
        <w:t>c</w:t>
      </w:r>
      <w:r w:rsidR="00A04815">
        <w:t xml:space="preserve"> nhẫn thuật lẫn thể thuật từ Azir, </w:t>
      </w:r>
      <w:r w:rsidR="003503E2">
        <w:t>hắn</w:t>
      </w:r>
      <w:r w:rsidR="00A04815">
        <w:t xml:space="preserve"> nhân </w:t>
      </w:r>
      <w:r w:rsidR="003503E2">
        <w:t xml:space="preserve">lúc </w:t>
      </w:r>
      <w:r w:rsidR="00A04815">
        <w:t xml:space="preserve">sơ hở </w:t>
      </w:r>
      <w:r w:rsidR="003503E2">
        <w:t>để âm</w:t>
      </w:r>
      <w:r w:rsidR="00A04815">
        <w:t xml:space="preserve"> độc chiếm trái tim Mặt trời từ tay Azir</w:t>
      </w:r>
      <w:r w:rsidR="004D6FD5">
        <w:t xml:space="preserve">, </w:t>
      </w:r>
      <w:r w:rsidR="00A04815">
        <w:t>giết chết ông</w:t>
      </w:r>
      <w:r w:rsidR="004D6FD5">
        <w:t xml:space="preserve"> và </w:t>
      </w:r>
      <w:r w:rsidR="004D6FD5">
        <w:lastRenderedPageBreak/>
        <w:t xml:space="preserve">biến vùng đất này thành vùng hoang mạc như lãnh thổ Florida </w:t>
      </w:r>
      <w:r w:rsidR="003503E2">
        <w:t>đã từng</w:t>
      </w:r>
      <w:r w:rsidR="00A04815">
        <w:t>.</w:t>
      </w:r>
      <w:r w:rsidR="003503E2">
        <w:t xml:space="preserve"> Lúc ấy, linh hồn Azir</w:t>
      </w:r>
      <w:r w:rsidR="004D6FD5">
        <w:t xml:space="preserve"> đi qua dòng sông Noxus</w:t>
      </w:r>
      <w:r w:rsidR="003503E2">
        <w:t xml:space="preserve"> và</w:t>
      </w:r>
      <w:r w:rsidR="004D6FD5">
        <w:t xml:space="preserve"> gặp vị thần cai qu</w:t>
      </w:r>
      <w:r w:rsidR="00740FB5">
        <w:t>ả</w:t>
      </w:r>
      <w:r w:rsidR="004D6FD5">
        <w:t>n Thăng Hoa Đoàn (thần bảo hộ vùng đất Shurima)</w:t>
      </w:r>
      <w:r w:rsidR="003503E2">
        <w:t>,</w:t>
      </w:r>
      <w:r w:rsidR="000D5031">
        <w:t xml:space="preserve"> nhờ trái tim nhân hậu và quãng đại mà </w:t>
      </w:r>
      <w:r w:rsidR="004D6FD5">
        <w:t>ngài</w:t>
      </w:r>
      <w:r w:rsidR="000D5031">
        <w:t xml:space="preserve"> được</w:t>
      </w:r>
      <w:r w:rsidR="004D6FD5">
        <w:t xml:space="preserve"> hồi sinh tại đây. Nhiệm vụ của Azir là quay lại vùng đất Shurima, chiến đấu </w:t>
      </w:r>
      <w:r w:rsidR="00044B31">
        <w:t xml:space="preserve">với </w:t>
      </w:r>
      <w:r w:rsidR="004D6FD5">
        <w:t>Sion</w:t>
      </w:r>
      <w:r w:rsidR="00044B31">
        <w:t xml:space="preserve"> cùng những tên thuộc hạ của hắn, giành lại trái tim Mặt trời và khôi phục lại </w:t>
      </w:r>
      <w:r w:rsidR="000D5031">
        <w:t xml:space="preserve">đế chế </w:t>
      </w:r>
      <w:r w:rsidR="00044B31">
        <w:t xml:space="preserve">Shurima </w:t>
      </w:r>
      <w:r w:rsidR="000D5031">
        <w:t xml:space="preserve">như </w:t>
      </w:r>
      <w:r w:rsidR="00044B31">
        <w:t>thời hoàn</w:t>
      </w:r>
      <w:r w:rsidR="00740FB5">
        <w:t>g</w:t>
      </w:r>
      <w:r w:rsidR="00044B31">
        <w:t xml:space="preserve"> kim</w:t>
      </w:r>
      <w:r w:rsidR="00557D87">
        <w:t>. Liệu Azir có làm được điều này</w:t>
      </w:r>
      <w:r w:rsidR="000D5031">
        <w:t>!</w:t>
      </w:r>
      <w:r w:rsidR="00557D87">
        <w:t>?</w:t>
      </w:r>
      <w:r w:rsidR="00044B31">
        <w:t xml:space="preserve"> </w:t>
      </w:r>
    </w:p>
    <w:p w14:paraId="6F3F1CCF" w14:textId="26283047" w:rsidR="00557D87" w:rsidRDefault="00557D87" w:rsidP="00557D87">
      <w:pPr>
        <w:pStyle w:val="Heading2"/>
      </w:pPr>
      <w:bookmarkStart w:id="30" w:name="_Toc90120793"/>
      <w:r>
        <w:t>Cơ chế</w:t>
      </w:r>
      <w:bookmarkEnd w:id="30"/>
    </w:p>
    <w:p w14:paraId="68181901" w14:textId="39245620" w:rsidR="00173FDB" w:rsidRDefault="00AB5EF7" w:rsidP="00AB5EF7">
      <w:pPr>
        <w:pStyle w:val="Nidungvnbn"/>
      </w:pPr>
      <w:r>
        <w:t xml:space="preserve">Ở các màn chơi, sẽ có những quái thú khác nhau, </w:t>
      </w:r>
      <w:r w:rsidR="00273539">
        <w:t>ngăn cản ông ấy tìm đến chén thánh</w:t>
      </w:r>
      <w:r>
        <w:t>. Người chơi sẽ điều khiển Azir</w:t>
      </w:r>
      <w:r w:rsidR="00D3570F">
        <w:t xml:space="preserve"> chiến đấu với lũ quái thú, né được các cạm bẫy và</w:t>
      </w:r>
      <w:r>
        <w:t xml:space="preserve"> tìm được cánh cửa để có thể qua màn. </w:t>
      </w:r>
      <w:r w:rsidR="00273539">
        <w:t>Nếu tìm lại được chén thánh</w:t>
      </w:r>
      <w:r>
        <w:t xml:space="preserve">, bạn sẽ </w:t>
      </w:r>
      <w:r w:rsidR="00E63334">
        <w:t xml:space="preserve">giành được </w:t>
      </w:r>
      <w:r>
        <w:t xml:space="preserve">chiến thắng. </w:t>
      </w:r>
      <w:r w:rsidR="00E63334">
        <w:t>Ngược lại, nếu trong quá trình chơi game, người chơi để quái thú đụng trúng người hoặc vô tình d</w:t>
      </w:r>
      <w:r w:rsidR="00891DE6">
        <w:t>ẫ</w:t>
      </w:r>
      <w:r w:rsidR="00E63334">
        <w:t>m phải bẫy, người chơi sẽ thua và phải chơi lại từ đầu.</w:t>
      </w:r>
    </w:p>
    <w:p w14:paraId="11F4408B" w14:textId="77777777" w:rsidR="00082298" w:rsidRDefault="00AB7F14" w:rsidP="00AB5EF7">
      <w:pPr>
        <w:pStyle w:val="Nidungvnbn"/>
      </w:pPr>
      <w:r>
        <w:t>Cơ chế di chuyển</w:t>
      </w:r>
      <w:r w:rsidR="00082298">
        <w:t>:</w:t>
      </w:r>
    </w:p>
    <w:p w14:paraId="4208EDE1" w14:textId="32F25AEB" w:rsidR="00AB7F14" w:rsidRDefault="00082298" w:rsidP="00AB5EF7">
      <w:pPr>
        <w:pStyle w:val="Nidungvnbn"/>
      </w:pPr>
      <w:r>
        <w:t>S</w:t>
      </w:r>
      <w:r w:rsidR="00AB7F14">
        <w:t>ử dụng cá</w:t>
      </w:r>
      <w:r>
        <w:t>c</w:t>
      </w:r>
      <w:r w:rsidR="00AB7F14">
        <w:t xml:space="preserve"> phím </w:t>
      </w:r>
      <w:proofErr w:type="gramStart"/>
      <w:r w:rsidR="00AB7F14">
        <w:t>A,D</w:t>
      </w:r>
      <w:proofErr w:type="gramEnd"/>
      <w:r w:rsidR="00AB7F14">
        <w:t xml:space="preserve"> để di chuyển xung quan</w:t>
      </w:r>
      <w:r>
        <w:t>h.</w:t>
      </w:r>
    </w:p>
    <w:p w14:paraId="4CF2A88B" w14:textId="1AAB268B" w:rsidR="00082298" w:rsidRDefault="00082298" w:rsidP="00082298">
      <w:pPr>
        <w:pStyle w:val="Nidungvnbn"/>
      </w:pPr>
      <w:r>
        <w:t xml:space="preserve">Sử dụng phím </w:t>
      </w:r>
      <w:r>
        <w:t xml:space="preserve">W </w:t>
      </w:r>
      <w:r>
        <w:t xml:space="preserve">để </w:t>
      </w:r>
      <w:r>
        <w:t>nhảy.</w:t>
      </w:r>
    </w:p>
    <w:p w14:paraId="1438C313" w14:textId="59D8C01D" w:rsidR="00082298" w:rsidRDefault="00082298" w:rsidP="00082298">
      <w:pPr>
        <w:pStyle w:val="Nidungvnbn"/>
      </w:pPr>
      <w:r>
        <w:t xml:space="preserve">Sử dụng </w:t>
      </w:r>
      <w:r>
        <w:t>phím Space</w:t>
      </w:r>
      <w:r>
        <w:t xml:space="preserve"> </w:t>
      </w:r>
      <w:r>
        <w:t>tấn công.</w:t>
      </w:r>
    </w:p>
    <w:p w14:paraId="4935AEB3" w14:textId="77777777" w:rsidR="00082298" w:rsidRDefault="00082298" w:rsidP="00AB5EF7">
      <w:pPr>
        <w:pStyle w:val="Nidungvnbn"/>
      </w:pPr>
    </w:p>
    <w:p w14:paraId="04CC73ED" w14:textId="77777777" w:rsidR="00ED37D4" w:rsidRDefault="00ED37D4" w:rsidP="00AB5EF7">
      <w:pPr>
        <w:pStyle w:val="Nidungvnbn"/>
      </w:pPr>
    </w:p>
    <w:p w14:paraId="51ACFEA1" w14:textId="77777777" w:rsidR="00DA478B" w:rsidRDefault="00DA478B">
      <w:pPr>
        <w:spacing w:line="240" w:lineRule="auto"/>
        <w:jc w:val="left"/>
        <w:rPr>
          <w:b/>
          <w:sz w:val="32"/>
          <w:szCs w:val="32"/>
        </w:rPr>
      </w:pPr>
      <w:r>
        <w:rPr>
          <w:sz w:val="32"/>
          <w:szCs w:val="32"/>
        </w:rPr>
        <w:br w:type="page"/>
      </w:r>
    </w:p>
    <w:p w14:paraId="341FECE9" w14:textId="5E893B18" w:rsidR="00AB5EF7" w:rsidRPr="004F1574" w:rsidRDefault="00AB5EF7" w:rsidP="00AB5EF7">
      <w:pPr>
        <w:pStyle w:val="Heading1"/>
        <w:numPr>
          <w:ilvl w:val="0"/>
          <w:numId w:val="1"/>
        </w:numPr>
        <w:ind w:left="0" w:firstLine="0"/>
        <w:rPr>
          <w:sz w:val="32"/>
          <w:szCs w:val="32"/>
        </w:rPr>
      </w:pPr>
      <w:bookmarkStart w:id="31" w:name="_Toc90120794"/>
      <w:r w:rsidRPr="004F1574">
        <w:rPr>
          <w:sz w:val="32"/>
          <w:szCs w:val="32"/>
        </w:rPr>
        <w:lastRenderedPageBreak/>
        <w:t>Animation</w:t>
      </w:r>
      <w:bookmarkEnd w:id="31"/>
    </w:p>
    <w:p w14:paraId="738C7C13" w14:textId="613A10A1" w:rsidR="009925B4" w:rsidRDefault="009925B4" w:rsidP="009925B4">
      <w:pPr>
        <w:pStyle w:val="Heading2"/>
      </w:pPr>
      <w:bookmarkStart w:id="32" w:name="_Toc90120795"/>
      <w:r>
        <w:t xml:space="preserve">Phương pháp </w:t>
      </w:r>
      <w:r w:rsidR="00DC0D5C">
        <w:t>tạo</w:t>
      </w:r>
      <w:r>
        <w:t xml:space="preserve"> animation</w:t>
      </w:r>
      <w:bookmarkEnd w:id="32"/>
      <w:r>
        <w:t xml:space="preserve"> </w:t>
      </w:r>
    </w:p>
    <w:p w14:paraId="6F80D9F0" w14:textId="77777777" w:rsidR="009925B4" w:rsidRPr="00B63814" w:rsidRDefault="009925B4" w:rsidP="009925B4">
      <w:pPr>
        <w:pStyle w:val="Nidungvnbn"/>
        <w:ind w:left="720" w:firstLine="0"/>
      </w:pPr>
      <w:r w:rsidRPr="00C67179">
        <w:rPr>
          <w:b/>
          <w:bCs/>
        </w:rPr>
        <w:t>B</w:t>
      </w:r>
      <w:r w:rsidRPr="00C67179">
        <w:rPr>
          <w:b/>
          <w:bCs/>
          <w:vertAlign w:val="subscript"/>
        </w:rPr>
        <w:t>1</w:t>
      </w:r>
      <w:r w:rsidRPr="00B63814">
        <w:t>: Tìm kiếm hoạt ảnh (Gif, video, …) thích hợp từng hoạt động, nhân vật trong game.</w:t>
      </w:r>
    </w:p>
    <w:p w14:paraId="3D35C1E6" w14:textId="15B2932F" w:rsidR="009925B4" w:rsidRPr="00B63814" w:rsidRDefault="009925B4" w:rsidP="00557D87">
      <w:pPr>
        <w:pStyle w:val="Nidungvnbn"/>
        <w:ind w:left="709" w:firstLine="0"/>
      </w:pPr>
      <w:r w:rsidRPr="00C67179">
        <w:rPr>
          <w:b/>
          <w:bCs/>
        </w:rPr>
        <w:t>B</w:t>
      </w:r>
      <w:r w:rsidRPr="00C67179">
        <w:rPr>
          <w:b/>
          <w:bCs/>
          <w:vertAlign w:val="subscript"/>
        </w:rPr>
        <w:t>2</w:t>
      </w:r>
      <w:r w:rsidRPr="00B63814">
        <w:t>: Chia video thành nhiều ảnh nhỏ hay còn gọi là FPS (frame per second)</w:t>
      </w:r>
      <w:r w:rsidR="00557D87">
        <w:t>, ít nhất</w:t>
      </w:r>
      <w:r w:rsidR="00044B31">
        <w:t xml:space="preserve"> </w:t>
      </w:r>
      <w:r w:rsidR="00044B31" w:rsidRPr="00557D87">
        <w:rPr>
          <w:rStyle w:val="BodyTextChar"/>
        </w:rPr>
        <w:t>10 ảnh/giây</w:t>
      </w:r>
      <w:r w:rsidR="00557D87" w:rsidRPr="00557D87">
        <w:rPr>
          <w:rStyle w:val="BodyTextChar"/>
        </w:rPr>
        <w:t>. Với mật độ ảnh như vậy nhân vật sẽ di chuyển mượt mà hơn.</w:t>
      </w:r>
    </w:p>
    <w:p w14:paraId="525C7C2E" w14:textId="29E2D338" w:rsidR="009925B4" w:rsidRDefault="009925B4" w:rsidP="009925B4">
      <w:pPr>
        <w:pStyle w:val="Nidungvnbn"/>
      </w:pPr>
      <w:r w:rsidRPr="00C67179">
        <w:rPr>
          <w:b/>
          <w:bCs/>
        </w:rPr>
        <w:t>B</w:t>
      </w:r>
      <w:r w:rsidRPr="00C67179">
        <w:rPr>
          <w:b/>
          <w:bCs/>
          <w:vertAlign w:val="subscript"/>
        </w:rPr>
        <w:t>3</w:t>
      </w:r>
      <w:r w:rsidRPr="00B63814">
        <w:t>: Sử dụng các phần mềm để loại bỏ phần sau của từng khung ảnh (Transparent).</w:t>
      </w:r>
    </w:p>
    <w:p w14:paraId="7DCDCDE0" w14:textId="53AA7554" w:rsidR="009925B4" w:rsidRDefault="00044B31" w:rsidP="009925B4">
      <w:pPr>
        <w:pStyle w:val="Heading2"/>
      </w:pPr>
      <w:bookmarkStart w:id="33" w:name="_Toc90120796"/>
      <w:r>
        <w:t>Các trạng thái cơ bản của nhân vật</w:t>
      </w:r>
      <w:bookmarkEnd w:id="33"/>
    </w:p>
    <w:p w14:paraId="2E1FD541" w14:textId="6D9427A0" w:rsidR="009925B4" w:rsidRPr="00F959F6" w:rsidRDefault="00F959F6" w:rsidP="00F959F6">
      <w:pPr>
        <w:pStyle w:val="Nidungvnbn"/>
        <w:numPr>
          <w:ilvl w:val="0"/>
          <w:numId w:val="6"/>
        </w:numPr>
      </w:pPr>
      <w:r w:rsidRPr="00F959F6">
        <w:t>Attack</w:t>
      </w:r>
      <w:r w:rsidR="00D05453">
        <w:tab/>
      </w:r>
      <w:r w:rsidRPr="00F959F6">
        <w:t xml:space="preserve">: </w:t>
      </w:r>
      <w:bookmarkStart w:id="34" w:name="_Hlk89693632"/>
      <w:r w:rsidRPr="00F959F6">
        <w:t xml:space="preserve">trạng thái nhân vật khi </w:t>
      </w:r>
      <w:bookmarkEnd w:id="34"/>
      <w:r w:rsidRPr="00F959F6">
        <w:t>tấn công</w:t>
      </w:r>
      <w:r>
        <w:t>.</w:t>
      </w:r>
    </w:p>
    <w:p w14:paraId="72385B03" w14:textId="3888A7A5" w:rsidR="00F959F6" w:rsidRPr="00F959F6" w:rsidRDefault="00F959F6" w:rsidP="00F959F6">
      <w:pPr>
        <w:pStyle w:val="Nidungvnbn"/>
        <w:numPr>
          <w:ilvl w:val="0"/>
          <w:numId w:val="6"/>
        </w:numPr>
      </w:pPr>
      <w:r w:rsidRPr="00F959F6">
        <w:t>Death</w:t>
      </w:r>
      <w:r w:rsidR="00D05453">
        <w:tab/>
      </w:r>
      <w:r>
        <w:t>:</w:t>
      </w:r>
      <w:r w:rsidRPr="00F959F6">
        <w:t xml:space="preserve"> trạng thái nhân vật khi</w:t>
      </w:r>
      <w:r>
        <w:t xml:space="preserve"> bị hạ gục.</w:t>
      </w:r>
    </w:p>
    <w:p w14:paraId="06E3C123" w14:textId="7F4D4855" w:rsidR="00F959F6" w:rsidRPr="00F959F6" w:rsidRDefault="00F959F6" w:rsidP="00F959F6">
      <w:pPr>
        <w:pStyle w:val="Nidungvnbn"/>
        <w:numPr>
          <w:ilvl w:val="0"/>
          <w:numId w:val="6"/>
        </w:numPr>
      </w:pPr>
      <w:r w:rsidRPr="00F959F6">
        <w:t>Idle</w:t>
      </w:r>
      <w:r>
        <w:tab/>
        <w:t>:</w:t>
      </w:r>
      <w:r w:rsidRPr="00F959F6">
        <w:t xml:space="preserve"> trạng thái nhân vật khi</w:t>
      </w:r>
      <w:r>
        <w:t xml:space="preserve"> đang r</w:t>
      </w:r>
      <w:r w:rsidR="00242352">
        <w:t>ả</w:t>
      </w:r>
      <w:r>
        <w:t>nh.</w:t>
      </w:r>
    </w:p>
    <w:p w14:paraId="1E774A96" w14:textId="783F58F4" w:rsidR="00F959F6" w:rsidRDefault="00F959F6" w:rsidP="00F959F6">
      <w:pPr>
        <w:pStyle w:val="Nidungvnbn"/>
        <w:numPr>
          <w:ilvl w:val="0"/>
          <w:numId w:val="6"/>
        </w:numPr>
      </w:pPr>
      <w:r w:rsidRPr="00F959F6">
        <w:t>Run</w:t>
      </w:r>
      <w:r>
        <w:tab/>
        <w:t>:</w:t>
      </w:r>
      <w:r w:rsidRPr="00F959F6">
        <w:t xml:space="preserve"> trạng thái nhân vật khi</w:t>
      </w:r>
      <w:r>
        <w:t xml:space="preserve"> chạy.</w:t>
      </w:r>
      <w:r>
        <w:tab/>
      </w:r>
      <w:r>
        <w:tab/>
      </w:r>
    </w:p>
    <w:p w14:paraId="73A49311" w14:textId="43C3DBBE" w:rsidR="00F959F6" w:rsidRDefault="006D1B0C" w:rsidP="00F959F6">
      <w:pPr>
        <w:pStyle w:val="Nidungvnbn"/>
        <w:numPr>
          <w:ilvl w:val="0"/>
          <w:numId w:val="6"/>
        </w:numPr>
      </w:pPr>
      <w:r>
        <w:t>Jump</w:t>
      </w:r>
      <w:r w:rsidR="00F959F6">
        <w:tab/>
        <w:t>:</w:t>
      </w:r>
      <w:r w:rsidR="00F959F6" w:rsidRPr="00F959F6">
        <w:t xml:space="preserve"> trạng thái nhân vật khi</w:t>
      </w:r>
      <w:r w:rsidR="00F959F6">
        <w:t xml:space="preserve"> </w:t>
      </w:r>
      <w:r>
        <w:t>nhảy</w:t>
      </w:r>
      <w:r w:rsidR="00F959F6">
        <w:t>.</w:t>
      </w:r>
      <w:r w:rsidR="00F959F6">
        <w:tab/>
      </w:r>
    </w:p>
    <w:p w14:paraId="2955C9A5" w14:textId="2E7B3F2B" w:rsidR="000D75DB" w:rsidRDefault="00DC0D5C" w:rsidP="000D75DB">
      <w:pPr>
        <w:pStyle w:val="Heading2"/>
      </w:pPr>
      <w:bookmarkStart w:id="35" w:name="_Toc90120797"/>
      <w:r>
        <w:t>Chi tiết trạng thái</w:t>
      </w:r>
      <w:r w:rsidR="00044B31">
        <w:t xml:space="preserve"> nhân vật</w:t>
      </w:r>
      <w:bookmarkEnd w:id="35"/>
    </w:p>
    <w:p w14:paraId="7156F2FC" w14:textId="2F862CB7" w:rsidR="000D75DB" w:rsidRDefault="000D75DB" w:rsidP="00374ABE">
      <w:pPr>
        <w:pStyle w:val="Nidungvnbn"/>
        <w:numPr>
          <w:ilvl w:val="0"/>
          <w:numId w:val="7"/>
        </w:numPr>
      </w:pPr>
      <w:r>
        <w:t xml:space="preserve">Azir: </w:t>
      </w:r>
      <w:r w:rsidRPr="00F959F6">
        <w:t>attack</w:t>
      </w:r>
      <w:r>
        <w:t xml:space="preserve">, </w:t>
      </w:r>
      <w:r w:rsidRPr="00F959F6">
        <w:t>death</w:t>
      </w:r>
      <w:r>
        <w:t>,</w:t>
      </w:r>
      <w:r w:rsidRPr="00F959F6">
        <w:t xml:space="preserve"> idle</w:t>
      </w:r>
      <w:r>
        <w:t xml:space="preserve">, </w:t>
      </w:r>
      <w:r w:rsidRPr="00F959F6">
        <w:t>run</w:t>
      </w:r>
      <w:r>
        <w:t>,</w:t>
      </w:r>
      <w:r w:rsidRPr="00F959F6">
        <w:t xml:space="preserve"> </w:t>
      </w:r>
      <w:r w:rsidR="006D1B0C">
        <w:t>Jump</w:t>
      </w:r>
      <w:r>
        <w:t>.</w:t>
      </w:r>
    </w:p>
    <w:p w14:paraId="2FB4A4D6" w14:textId="165E39AD" w:rsidR="000D75DB" w:rsidRDefault="000D75DB" w:rsidP="00374ABE">
      <w:pPr>
        <w:pStyle w:val="Nidungvnbn"/>
        <w:numPr>
          <w:ilvl w:val="0"/>
          <w:numId w:val="7"/>
        </w:numPr>
      </w:pPr>
      <w:r>
        <w:t xml:space="preserve">Hecarim: </w:t>
      </w:r>
      <w:r w:rsidRPr="00F959F6">
        <w:t>death</w:t>
      </w:r>
      <w:r>
        <w:t>,</w:t>
      </w:r>
      <w:r w:rsidRPr="00F959F6">
        <w:t xml:space="preserve"> run</w:t>
      </w:r>
      <w:r>
        <w:t>.</w:t>
      </w:r>
    </w:p>
    <w:p w14:paraId="7FB4A1A4" w14:textId="527AEA06" w:rsidR="00DC0D5C" w:rsidRDefault="00DC0D5C" w:rsidP="00DC0D5C">
      <w:pPr>
        <w:pStyle w:val="Heading3"/>
      </w:pPr>
      <w:bookmarkStart w:id="36" w:name="_Toc90120798"/>
      <w:r>
        <w:t>Azir</w:t>
      </w:r>
      <w:bookmarkEnd w:id="36"/>
    </w:p>
    <w:p w14:paraId="5070D1E7" w14:textId="6476DF66" w:rsidR="00DC0D5C" w:rsidRDefault="00DC0D5C" w:rsidP="000C4B35">
      <w:pPr>
        <w:pStyle w:val="Heading4"/>
      </w:pPr>
      <w:r w:rsidRPr="00F959F6">
        <w:t>Attack</w:t>
      </w:r>
    </w:p>
    <w:p w14:paraId="69000352" w14:textId="77777777" w:rsidR="0008559B" w:rsidRDefault="00733A81" w:rsidP="0008559B">
      <w:pPr>
        <w:pStyle w:val="BodyText"/>
        <w:keepNext/>
      </w:pPr>
      <w:r w:rsidRPr="00733A81">
        <w:rPr>
          <w:noProof/>
        </w:rPr>
        <w:lastRenderedPageBreak/>
        <w:drawing>
          <wp:inline distT="0" distB="0" distL="0" distR="0" wp14:anchorId="64614391" wp14:editId="20B74EA7">
            <wp:extent cx="5943600" cy="3094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94990"/>
                    </a:xfrm>
                    <a:prstGeom prst="rect">
                      <a:avLst/>
                    </a:prstGeom>
                  </pic:spPr>
                </pic:pic>
              </a:graphicData>
            </a:graphic>
          </wp:inline>
        </w:drawing>
      </w:r>
    </w:p>
    <w:p w14:paraId="2DC808FB" w14:textId="182FB703" w:rsidR="0008559B" w:rsidRPr="002172E6" w:rsidRDefault="0008559B" w:rsidP="0008559B">
      <w:pPr>
        <w:pStyle w:val="Caption"/>
        <w:rPr>
          <w:b w:val="0"/>
          <w:bCs w:val="0"/>
          <w:sz w:val="20"/>
          <w:szCs w:val="20"/>
        </w:rPr>
      </w:pPr>
      <w:bookmarkStart w:id="37" w:name="_Toc90122592"/>
      <w:r w:rsidRPr="002172E6">
        <w:rPr>
          <w:b w:val="0"/>
          <w:bCs w:val="0"/>
          <w:sz w:val="20"/>
          <w:szCs w:val="20"/>
        </w:rPr>
        <w:t xml:space="preserve">Hình </w:t>
      </w:r>
      <w:r w:rsidRPr="002172E6">
        <w:rPr>
          <w:b w:val="0"/>
          <w:bCs w:val="0"/>
          <w:sz w:val="20"/>
          <w:szCs w:val="20"/>
        </w:rPr>
        <w:fldChar w:fldCharType="begin"/>
      </w:r>
      <w:r w:rsidRPr="002172E6">
        <w:rPr>
          <w:b w:val="0"/>
          <w:bCs w:val="0"/>
          <w:sz w:val="20"/>
          <w:szCs w:val="20"/>
        </w:rPr>
        <w:instrText xml:space="preserve"> SEQ Hình \* ARABIC </w:instrText>
      </w:r>
      <w:r w:rsidRPr="002172E6">
        <w:rPr>
          <w:b w:val="0"/>
          <w:bCs w:val="0"/>
          <w:sz w:val="20"/>
          <w:szCs w:val="20"/>
        </w:rPr>
        <w:fldChar w:fldCharType="separate"/>
      </w:r>
      <w:r w:rsidR="00082298">
        <w:rPr>
          <w:b w:val="0"/>
          <w:bCs w:val="0"/>
          <w:noProof/>
          <w:sz w:val="20"/>
          <w:szCs w:val="20"/>
        </w:rPr>
        <w:t>6</w:t>
      </w:r>
      <w:r w:rsidRPr="002172E6">
        <w:rPr>
          <w:b w:val="0"/>
          <w:bCs w:val="0"/>
          <w:sz w:val="20"/>
          <w:szCs w:val="20"/>
        </w:rPr>
        <w:fldChar w:fldCharType="end"/>
      </w:r>
      <w:r w:rsidRPr="002172E6">
        <w:rPr>
          <w:b w:val="0"/>
          <w:bCs w:val="0"/>
          <w:sz w:val="20"/>
          <w:szCs w:val="20"/>
        </w:rPr>
        <w:t xml:space="preserve"> </w:t>
      </w:r>
      <w:r w:rsidRPr="002172E6">
        <w:rPr>
          <w:b w:val="0"/>
          <w:bCs w:val="0"/>
          <w:sz w:val="20"/>
          <w:szCs w:val="20"/>
        </w:rPr>
        <w:t>Azir attack</w:t>
      </w:r>
      <w:bookmarkEnd w:id="37"/>
    </w:p>
    <w:p w14:paraId="5663AD3D" w14:textId="2F6DFD36" w:rsidR="00DC0D5C" w:rsidRDefault="00DC0D5C" w:rsidP="000C4B35">
      <w:pPr>
        <w:pStyle w:val="Heading4"/>
      </w:pPr>
      <w:r w:rsidRPr="00F959F6">
        <w:t>Death</w:t>
      </w:r>
    </w:p>
    <w:p w14:paraId="65742FE2" w14:textId="77777777" w:rsidR="0008559B" w:rsidRDefault="00733A81" w:rsidP="0008559B">
      <w:pPr>
        <w:pStyle w:val="BodyText"/>
        <w:keepNext/>
      </w:pPr>
      <w:r w:rsidRPr="00733A81">
        <w:rPr>
          <w:noProof/>
        </w:rPr>
        <w:drawing>
          <wp:inline distT="0" distB="0" distL="0" distR="0" wp14:anchorId="43117C0C" wp14:editId="17D09855">
            <wp:extent cx="5943600" cy="32943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94380"/>
                    </a:xfrm>
                    <a:prstGeom prst="rect">
                      <a:avLst/>
                    </a:prstGeom>
                  </pic:spPr>
                </pic:pic>
              </a:graphicData>
            </a:graphic>
          </wp:inline>
        </w:drawing>
      </w:r>
    </w:p>
    <w:p w14:paraId="715A635A" w14:textId="7A879260" w:rsidR="0008559B" w:rsidRPr="002172E6" w:rsidRDefault="0008559B" w:rsidP="0008559B">
      <w:pPr>
        <w:pStyle w:val="Caption"/>
        <w:rPr>
          <w:b w:val="0"/>
          <w:bCs w:val="0"/>
          <w:sz w:val="20"/>
          <w:szCs w:val="20"/>
        </w:rPr>
      </w:pPr>
      <w:bookmarkStart w:id="38" w:name="_Toc90122593"/>
      <w:r w:rsidRPr="002172E6">
        <w:rPr>
          <w:b w:val="0"/>
          <w:bCs w:val="0"/>
          <w:sz w:val="20"/>
          <w:szCs w:val="20"/>
        </w:rPr>
        <w:t xml:space="preserve">Hình </w:t>
      </w:r>
      <w:r w:rsidRPr="002172E6">
        <w:rPr>
          <w:b w:val="0"/>
          <w:bCs w:val="0"/>
          <w:sz w:val="20"/>
          <w:szCs w:val="20"/>
        </w:rPr>
        <w:fldChar w:fldCharType="begin"/>
      </w:r>
      <w:r w:rsidRPr="002172E6">
        <w:rPr>
          <w:b w:val="0"/>
          <w:bCs w:val="0"/>
          <w:sz w:val="20"/>
          <w:szCs w:val="20"/>
        </w:rPr>
        <w:instrText xml:space="preserve"> SEQ Hình \* ARABIC </w:instrText>
      </w:r>
      <w:r w:rsidRPr="002172E6">
        <w:rPr>
          <w:b w:val="0"/>
          <w:bCs w:val="0"/>
          <w:sz w:val="20"/>
          <w:szCs w:val="20"/>
        </w:rPr>
        <w:fldChar w:fldCharType="separate"/>
      </w:r>
      <w:r w:rsidR="00082298">
        <w:rPr>
          <w:b w:val="0"/>
          <w:bCs w:val="0"/>
          <w:noProof/>
          <w:sz w:val="20"/>
          <w:szCs w:val="20"/>
        </w:rPr>
        <w:t>7</w:t>
      </w:r>
      <w:r w:rsidRPr="002172E6">
        <w:rPr>
          <w:b w:val="0"/>
          <w:bCs w:val="0"/>
          <w:sz w:val="20"/>
          <w:szCs w:val="20"/>
        </w:rPr>
        <w:fldChar w:fldCharType="end"/>
      </w:r>
      <w:r w:rsidRPr="002172E6">
        <w:rPr>
          <w:b w:val="0"/>
          <w:bCs w:val="0"/>
          <w:sz w:val="20"/>
          <w:szCs w:val="20"/>
        </w:rPr>
        <w:t xml:space="preserve"> </w:t>
      </w:r>
      <w:r w:rsidRPr="002172E6">
        <w:rPr>
          <w:b w:val="0"/>
          <w:bCs w:val="0"/>
          <w:sz w:val="20"/>
          <w:szCs w:val="20"/>
        </w:rPr>
        <w:t>Azir death</w:t>
      </w:r>
      <w:bookmarkEnd w:id="38"/>
    </w:p>
    <w:p w14:paraId="2B75B169" w14:textId="279D9A13" w:rsidR="00DC0D5C" w:rsidRDefault="00DC0D5C" w:rsidP="000C4B35">
      <w:pPr>
        <w:pStyle w:val="Heading4"/>
      </w:pPr>
      <w:r w:rsidRPr="00F959F6">
        <w:t>Idle</w:t>
      </w:r>
    </w:p>
    <w:p w14:paraId="72A1CC76" w14:textId="77777777" w:rsidR="0008559B" w:rsidRDefault="00733A81" w:rsidP="0008559B">
      <w:pPr>
        <w:pStyle w:val="BodyText"/>
        <w:keepNext/>
      </w:pPr>
      <w:r w:rsidRPr="00733A81">
        <w:rPr>
          <w:noProof/>
        </w:rPr>
        <w:lastRenderedPageBreak/>
        <w:drawing>
          <wp:inline distT="0" distB="0" distL="0" distR="0" wp14:anchorId="515418D6" wp14:editId="4016C3C7">
            <wp:extent cx="5943600" cy="3296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96920"/>
                    </a:xfrm>
                    <a:prstGeom prst="rect">
                      <a:avLst/>
                    </a:prstGeom>
                  </pic:spPr>
                </pic:pic>
              </a:graphicData>
            </a:graphic>
          </wp:inline>
        </w:drawing>
      </w:r>
    </w:p>
    <w:p w14:paraId="19147EE6" w14:textId="72486440" w:rsidR="0008559B" w:rsidRPr="002172E6" w:rsidRDefault="0008559B" w:rsidP="0008559B">
      <w:pPr>
        <w:pStyle w:val="Caption"/>
        <w:rPr>
          <w:b w:val="0"/>
          <w:bCs w:val="0"/>
          <w:sz w:val="20"/>
          <w:szCs w:val="20"/>
        </w:rPr>
      </w:pPr>
      <w:bookmarkStart w:id="39" w:name="_Toc90122594"/>
      <w:r w:rsidRPr="002172E6">
        <w:rPr>
          <w:b w:val="0"/>
          <w:bCs w:val="0"/>
          <w:sz w:val="20"/>
          <w:szCs w:val="20"/>
        </w:rPr>
        <w:t xml:space="preserve">Hình </w:t>
      </w:r>
      <w:r w:rsidRPr="002172E6">
        <w:rPr>
          <w:b w:val="0"/>
          <w:bCs w:val="0"/>
          <w:sz w:val="20"/>
          <w:szCs w:val="20"/>
        </w:rPr>
        <w:fldChar w:fldCharType="begin"/>
      </w:r>
      <w:r w:rsidRPr="002172E6">
        <w:rPr>
          <w:b w:val="0"/>
          <w:bCs w:val="0"/>
          <w:sz w:val="20"/>
          <w:szCs w:val="20"/>
        </w:rPr>
        <w:instrText xml:space="preserve"> SEQ Hình \* ARABIC </w:instrText>
      </w:r>
      <w:r w:rsidRPr="002172E6">
        <w:rPr>
          <w:b w:val="0"/>
          <w:bCs w:val="0"/>
          <w:sz w:val="20"/>
          <w:szCs w:val="20"/>
        </w:rPr>
        <w:fldChar w:fldCharType="separate"/>
      </w:r>
      <w:r w:rsidR="00082298">
        <w:rPr>
          <w:b w:val="0"/>
          <w:bCs w:val="0"/>
          <w:noProof/>
          <w:sz w:val="20"/>
          <w:szCs w:val="20"/>
        </w:rPr>
        <w:t>8</w:t>
      </w:r>
      <w:r w:rsidRPr="002172E6">
        <w:rPr>
          <w:b w:val="0"/>
          <w:bCs w:val="0"/>
          <w:sz w:val="20"/>
          <w:szCs w:val="20"/>
        </w:rPr>
        <w:fldChar w:fldCharType="end"/>
      </w:r>
      <w:r w:rsidRPr="002172E6">
        <w:rPr>
          <w:b w:val="0"/>
          <w:bCs w:val="0"/>
          <w:sz w:val="20"/>
          <w:szCs w:val="20"/>
        </w:rPr>
        <w:t xml:space="preserve"> </w:t>
      </w:r>
      <w:r w:rsidRPr="002172E6">
        <w:rPr>
          <w:b w:val="0"/>
          <w:bCs w:val="0"/>
          <w:sz w:val="20"/>
          <w:szCs w:val="20"/>
        </w:rPr>
        <w:t>Azir idle</w:t>
      </w:r>
      <w:bookmarkEnd w:id="39"/>
    </w:p>
    <w:p w14:paraId="1FBB6ED5" w14:textId="642CA33E" w:rsidR="00DC0D5C" w:rsidRDefault="00DC0D5C" w:rsidP="000C4B35">
      <w:pPr>
        <w:pStyle w:val="Heading4"/>
      </w:pPr>
      <w:r w:rsidRPr="00F959F6">
        <w:t>Run</w:t>
      </w:r>
    </w:p>
    <w:p w14:paraId="3F3EE23C" w14:textId="77777777" w:rsidR="0008559B" w:rsidRDefault="00733A81" w:rsidP="0008559B">
      <w:pPr>
        <w:pStyle w:val="BodyText"/>
        <w:keepNext/>
      </w:pPr>
      <w:r w:rsidRPr="00733A81">
        <w:rPr>
          <w:noProof/>
        </w:rPr>
        <w:drawing>
          <wp:inline distT="0" distB="0" distL="0" distR="0" wp14:anchorId="7859A988" wp14:editId="2C1BEB24">
            <wp:extent cx="5943600" cy="33470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7085"/>
                    </a:xfrm>
                    <a:prstGeom prst="rect">
                      <a:avLst/>
                    </a:prstGeom>
                  </pic:spPr>
                </pic:pic>
              </a:graphicData>
            </a:graphic>
          </wp:inline>
        </w:drawing>
      </w:r>
    </w:p>
    <w:p w14:paraId="09062A9E" w14:textId="73825262" w:rsidR="00733A81" w:rsidRPr="002172E6" w:rsidRDefault="0008559B" w:rsidP="0008559B">
      <w:pPr>
        <w:pStyle w:val="Caption"/>
        <w:rPr>
          <w:b w:val="0"/>
          <w:bCs w:val="0"/>
          <w:sz w:val="20"/>
          <w:szCs w:val="20"/>
        </w:rPr>
      </w:pPr>
      <w:bookmarkStart w:id="40" w:name="_Toc90122595"/>
      <w:r w:rsidRPr="002172E6">
        <w:rPr>
          <w:b w:val="0"/>
          <w:bCs w:val="0"/>
          <w:sz w:val="20"/>
          <w:szCs w:val="20"/>
        </w:rPr>
        <w:t xml:space="preserve">Hình </w:t>
      </w:r>
      <w:r w:rsidRPr="002172E6">
        <w:rPr>
          <w:b w:val="0"/>
          <w:bCs w:val="0"/>
          <w:sz w:val="20"/>
          <w:szCs w:val="20"/>
        </w:rPr>
        <w:fldChar w:fldCharType="begin"/>
      </w:r>
      <w:r w:rsidRPr="002172E6">
        <w:rPr>
          <w:b w:val="0"/>
          <w:bCs w:val="0"/>
          <w:sz w:val="20"/>
          <w:szCs w:val="20"/>
        </w:rPr>
        <w:instrText xml:space="preserve"> SEQ Hình \* ARABIC </w:instrText>
      </w:r>
      <w:r w:rsidRPr="002172E6">
        <w:rPr>
          <w:b w:val="0"/>
          <w:bCs w:val="0"/>
          <w:sz w:val="20"/>
          <w:szCs w:val="20"/>
        </w:rPr>
        <w:fldChar w:fldCharType="separate"/>
      </w:r>
      <w:r w:rsidR="00082298">
        <w:rPr>
          <w:b w:val="0"/>
          <w:bCs w:val="0"/>
          <w:noProof/>
          <w:sz w:val="20"/>
          <w:szCs w:val="20"/>
        </w:rPr>
        <w:t>9</w:t>
      </w:r>
      <w:r w:rsidRPr="002172E6">
        <w:rPr>
          <w:b w:val="0"/>
          <w:bCs w:val="0"/>
          <w:sz w:val="20"/>
          <w:szCs w:val="20"/>
        </w:rPr>
        <w:fldChar w:fldCharType="end"/>
      </w:r>
      <w:r w:rsidRPr="002172E6">
        <w:rPr>
          <w:b w:val="0"/>
          <w:bCs w:val="0"/>
          <w:sz w:val="20"/>
          <w:szCs w:val="20"/>
        </w:rPr>
        <w:t xml:space="preserve"> </w:t>
      </w:r>
      <w:r w:rsidRPr="002172E6">
        <w:rPr>
          <w:b w:val="0"/>
          <w:bCs w:val="0"/>
          <w:sz w:val="20"/>
          <w:szCs w:val="20"/>
        </w:rPr>
        <w:t>Azir run</w:t>
      </w:r>
      <w:bookmarkEnd w:id="40"/>
    </w:p>
    <w:p w14:paraId="5A652F8A" w14:textId="0F2B7CB0" w:rsidR="00DC0D5C" w:rsidRDefault="00E75FF8" w:rsidP="000C4B35">
      <w:pPr>
        <w:pStyle w:val="Heading4"/>
      </w:pPr>
      <w:r>
        <w:t>Jump</w:t>
      </w:r>
    </w:p>
    <w:p w14:paraId="2AFC1ABD" w14:textId="77777777" w:rsidR="0008559B" w:rsidRDefault="00733A81" w:rsidP="0008559B">
      <w:pPr>
        <w:pStyle w:val="BodyText"/>
        <w:keepNext/>
      </w:pPr>
      <w:r w:rsidRPr="00733A81">
        <w:rPr>
          <w:noProof/>
        </w:rPr>
        <w:lastRenderedPageBreak/>
        <w:drawing>
          <wp:inline distT="0" distB="0" distL="0" distR="0" wp14:anchorId="5EDC3426" wp14:editId="08102E37">
            <wp:extent cx="5943600" cy="33000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00095"/>
                    </a:xfrm>
                    <a:prstGeom prst="rect">
                      <a:avLst/>
                    </a:prstGeom>
                  </pic:spPr>
                </pic:pic>
              </a:graphicData>
            </a:graphic>
          </wp:inline>
        </w:drawing>
      </w:r>
    </w:p>
    <w:p w14:paraId="7D832E4C" w14:textId="5584991E" w:rsidR="00733A81" w:rsidRPr="002172E6" w:rsidRDefault="0008559B" w:rsidP="0008559B">
      <w:pPr>
        <w:pStyle w:val="Caption"/>
        <w:rPr>
          <w:b w:val="0"/>
          <w:bCs w:val="0"/>
          <w:sz w:val="20"/>
          <w:szCs w:val="20"/>
        </w:rPr>
      </w:pPr>
      <w:bookmarkStart w:id="41" w:name="_Toc90122596"/>
      <w:r w:rsidRPr="002172E6">
        <w:rPr>
          <w:b w:val="0"/>
          <w:bCs w:val="0"/>
          <w:sz w:val="20"/>
          <w:szCs w:val="20"/>
        </w:rPr>
        <w:t xml:space="preserve">Hình </w:t>
      </w:r>
      <w:r w:rsidRPr="002172E6">
        <w:rPr>
          <w:b w:val="0"/>
          <w:bCs w:val="0"/>
          <w:sz w:val="20"/>
          <w:szCs w:val="20"/>
        </w:rPr>
        <w:fldChar w:fldCharType="begin"/>
      </w:r>
      <w:r w:rsidRPr="002172E6">
        <w:rPr>
          <w:b w:val="0"/>
          <w:bCs w:val="0"/>
          <w:sz w:val="20"/>
          <w:szCs w:val="20"/>
        </w:rPr>
        <w:instrText xml:space="preserve"> SEQ Hình \* ARABIC </w:instrText>
      </w:r>
      <w:r w:rsidRPr="002172E6">
        <w:rPr>
          <w:b w:val="0"/>
          <w:bCs w:val="0"/>
          <w:sz w:val="20"/>
          <w:szCs w:val="20"/>
        </w:rPr>
        <w:fldChar w:fldCharType="separate"/>
      </w:r>
      <w:r w:rsidR="00082298">
        <w:rPr>
          <w:b w:val="0"/>
          <w:bCs w:val="0"/>
          <w:noProof/>
          <w:sz w:val="20"/>
          <w:szCs w:val="20"/>
        </w:rPr>
        <w:t>10</w:t>
      </w:r>
      <w:r w:rsidRPr="002172E6">
        <w:rPr>
          <w:b w:val="0"/>
          <w:bCs w:val="0"/>
          <w:sz w:val="20"/>
          <w:szCs w:val="20"/>
        </w:rPr>
        <w:fldChar w:fldCharType="end"/>
      </w:r>
      <w:r w:rsidRPr="002172E6">
        <w:rPr>
          <w:b w:val="0"/>
          <w:bCs w:val="0"/>
          <w:sz w:val="20"/>
          <w:szCs w:val="20"/>
        </w:rPr>
        <w:t xml:space="preserve">  </w:t>
      </w:r>
      <w:r w:rsidRPr="002172E6">
        <w:rPr>
          <w:b w:val="0"/>
          <w:bCs w:val="0"/>
          <w:sz w:val="20"/>
          <w:szCs w:val="20"/>
        </w:rPr>
        <w:t>Azir jump</w:t>
      </w:r>
      <w:bookmarkEnd w:id="41"/>
    </w:p>
    <w:p w14:paraId="2375839C" w14:textId="781FBCFB" w:rsidR="00DC0D5C" w:rsidRPr="00DC0D5C" w:rsidRDefault="00DC0D5C" w:rsidP="00D05453">
      <w:pPr>
        <w:pStyle w:val="Heading3"/>
      </w:pPr>
      <w:bookmarkStart w:id="42" w:name="_Toc90120799"/>
      <w:r>
        <w:t>Hecarim</w:t>
      </w:r>
      <w:bookmarkEnd w:id="42"/>
    </w:p>
    <w:p w14:paraId="6E46AB85" w14:textId="77777777" w:rsidR="00DC0D5C" w:rsidRDefault="00DC0D5C" w:rsidP="000C4B35">
      <w:pPr>
        <w:pStyle w:val="Heading4"/>
      </w:pPr>
      <w:r w:rsidRPr="00F959F6">
        <w:t>Death</w:t>
      </w:r>
    </w:p>
    <w:p w14:paraId="0BA9B1D2" w14:textId="77777777" w:rsidR="002172E6" w:rsidRDefault="00C533DD" w:rsidP="002172E6">
      <w:pPr>
        <w:pStyle w:val="BodyText"/>
        <w:keepNext/>
      </w:pPr>
      <w:r w:rsidRPr="00C533DD">
        <w:rPr>
          <w:noProof/>
        </w:rPr>
        <w:drawing>
          <wp:inline distT="0" distB="0" distL="0" distR="0" wp14:anchorId="1BC53106" wp14:editId="38D50610">
            <wp:extent cx="5943600" cy="31394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9440"/>
                    </a:xfrm>
                    <a:prstGeom prst="rect">
                      <a:avLst/>
                    </a:prstGeom>
                  </pic:spPr>
                </pic:pic>
              </a:graphicData>
            </a:graphic>
          </wp:inline>
        </w:drawing>
      </w:r>
    </w:p>
    <w:p w14:paraId="5154DB31" w14:textId="7E4001C5" w:rsidR="00733A81" w:rsidRPr="002172E6" w:rsidRDefault="002172E6" w:rsidP="002172E6">
      <w:pPr>
        <w:pStyle w:val="Caption"/>
        <w:rPr>
          <w:b w:val="0"/>
          <w:bCs w:val="0"/>
          <w:sz w:val="20"/>
          <w:szCs w:val="20"/>
        </w:rPr>
      </w:pPr>
      <w:bookmarkStart w:id="43" w:name="_Toc90122597"/>
      <w:r w:rsidRPr="002172E6">
        <w:rPr>
          <w:b w:val="0"/>
          <w:bCs w:val="0"/>
          <w:sz w:val="20"/>
          <w:szCs w:val="20"/>
        </w:rPr>
        <w:t xml:space="preserve">Hình </w:t>
      </w:r>
      <w:r w:rsidRPr="002172E6">
        <w:rPr>
          <w:b w:val="0"/>
          <w:bCs w:val="0"/>
          <w:sz w:val="20"/>
          <w:szCs w:val="20"/>
        </w:rPr>
        <w:fldChar w:fldCharType="begin"/>
      </w:r>
      <w:r w:rsidRPr="002172E6">
        <w:rPr>
          <w:b w:val="0"/>
          <w:bCs w:val="0"/>
          <w:sz w:val="20"/>
          <w:szCs w:val="20"/>
        </w:rPr>
        <w:instrText xml:space="preserve"> SEQ Hình \* ARABIC </w:instrText>
      </w:r>
      <w:r w:rsidRPr="002172E6">
        <w:rPr>
          <w:b w:val="0"/>
          <w:bCs w:val="0"/>
          <w:sz w:val="20"/>
          <w:szCs w:val="20"/>
        </w:rPr>
        <w:fldChar w:fldCharType="separate"/>
      </w:r>
      <w:r w:rsidR="00082298">
        <w:rPr>
          <w:b w:val="0"/>
          <w:bCs w:val="0"/>
          <w:noProof/>
          <w:sz w:val="20"/>
          <w:szCs w:val="20"/>
        </w:rPr>
        <w:t>11</w:t>
      </w:r>
      <w:r w:rsidRPr="002172E6">
        <w:rPr>
          <w:b w:val="0"/>
          <w:bCs w:val="0"/>
          <w:sz w:val="20"/>
          <w:szCs w:val="20"/>
        </w:rPr>
        <w:fldChar w:fldCharType="end"/>
      </w:r>
      <w:r w:rsidRPr="002172E6">
        <w:rPr>
          <w:b w:val="0"/>
          <w:bCs w:val="0"/>
          <w:sz w:val="20"/>
          <w:szCs w:val="20"/>
        </w:rPr>
        <w:t xml:space="preserve"> </w:t>
      </w:r>
      <w:r w:rsidRPr="002172E6">
        <w:rPr>
          <w:b w:val="0"/>
          <w:bCs w:val="0"/>
          <w:sz w:val="20"/>
          <w:szCs w:val="20"/>
        </w:rPr>
        <w:t>Hecarim death</w:t>
      </w:r>
      <w:bookmarkEnd w:id="43"/>
    </w:p>
    <w:p w14:paraId="2E0CF175" w14:textId="77777777" w:rsidR="00DC0D5C" w:rsidRDefault="00DC0D5C" w:rsidP="000C4B35">
      <w:pPr>
        <w:pStyle w:val="Heading4"/>
      </w:pPr>
      <w:r w:rsidRPr="00F959F6">
        <w:t>Run</w:t>
      </w:r>
    </w:p>
    <w:p w14:paraId="3C1029BA" w14:textId="77777777" w:rsidR="002172E6" w:rsidRDefault="00733A81" w:rsidP="002172E6">
      <w:pPr>
        <w:pStyle w:val="BodyText"/>
        <w:keepNext/>
      </w:pPr>
      <w:r w:rsidRPr="00733A81">
        <w:rPr>
          <w:noProof/>
        </w:rPr>
        <w:lastRenderedPageBreak/>
        <w:drawing>
          <wp:inline distT="0" distB="0" distL="0" distR="0" wp14:anchorId="45BED9EC" wp14:editId="7A2D6108">
            <wp:extent cx="5943600" cy="3072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72765"/>
                    </a:xfrm>
                    <a:prstGeom prst="rect">
                      <a:avLst/>
                    </a:prstGeom>
                  </pic:spPr>
                </pic:pic>
              </a:graphicData>
            </a:graphic>
          </wp:inline>
        </w:drawing>
      </w:r>
    </w:p>
    <w:p w14:paraId="367764EC" w14:textId="5A7DE119" w:rsidR="00733A81" w:rsidRPr="002172E6" w:rsidRDefault="002172E6" w:rsidP="002172E6">
      <w:pPr>
        <w:pStyle w:val="Caption"/>
        <w:rPr>
          <w:b w:val="0"/>
          <w:bCs w:val="0"/>
          <w:sz w:val="20"/>
          <w:szCs w:val="20"/>
        </w:rPr>
      </w:pPr>
      <w:bookmarkStart w:id="44" w:name="_Toc90122598"/>
      <w:r w:rsidRPr="002172E6">
        <w:rPr>
          <w:b w:val="0"/>
          <w:bCs w:val="0"/>
          <w:sz w:val="20"/>
          <w:szCs w:val="20"/>
        </w:rPr>
        <w:t xml:space="preserve">Hình </w:t>
      </w:r>
      <w:r w:rsidRPr="002172E6">
        <w:rPr>
          <w:b w:val="0"/>
          <w:bCs w:val="0"/>
          <w:sz w:val="20"/>
          <w:szCs w:val="20"/>
        </w:rPr>
        <w:fldChar w:fldCharType="begin"/>
      </w:r>
      <w:r w:rsidRPr="002172E6">
        <w:rPr>
          <w:b w:val="0"/>
          <w:bCs w:val="0"/>
          <w:sz w:val="20"/>
          <w:szCs w:val="20"/>
        </w:rPr>
        <w:instrText xml:space="preserve"> SEQ Hình \* ARABIC </w:instrText>
      </w:r>
      <w:r w:rsidRPr="002172E6">
        <w:rPr>
          <w:b w:val="0"/>
          <w:bCs w:val="0"/>
          <w:sz w:val="20"/>
          <w:szCs w:val="20"/>
        </w:rPr>
        <w:fldChar w:fldCharType="separate"/>
      </w:r>
      <w:r w:rsidR="00082298">
        <w:rPr>
          <w:b w:val="0"/>
          <w:bCs w:val="0"/>
          <w:noProof/>
          <w:sz w:val="20"/>
          <w:szCs w:val="20"/>
        </w:rPr>
        <w:t>12</w:t>
      </w:r>
      <w:r w:rsidRPr="002172E6">
        <w:rPr>
          <w:b w:val="0"/>
          <w:bCs w:val="0"/>
          <w:sz w:val="20"/>
          <w:szCs w:val="20"/>
        </w:rPr>
        <w:fldChar w:fldCharType="end"/>
      </w:r>
      <w:r w:rsidRPr="002172E6">
        <w:rPr>
          <w:b w:val="0"/>
          <w:bCs w:val="0"/>
          <w:sz w:val="20"/>
          <w:szCs w:val="20"/>
        </w:rPr>
        <w:t xml:space="preserve"> </w:t>
      </w:r>
      <w:r w:rsidRPr="002172E6">
        <w:rPr>
          <w:b w:val="0"/>
          <w:bCs w:val="0"/>
          <w:sz w:val="20"/>
          <w:szCs w:val="20"/>
        </w:rPr>
        <w:t>Hecarim run</w:t>
      </w:r>
      <w:bookmarkEnd w:id="44"/>
    </w:p>
    <w:p w14:paraId="1EA848AA" w14:textId="71E5BFA5" w:rsidR="005B70B1" w:rsidRPr="004F1574" w:rsidRDefault="005B70B1" w:rsidP="005B70B1">
      <w:pPr>
        <w:pStyle w:val="Heading1"/>
        <w:numPr>
          <w:ilvl w:val="0"/>
          <w:numId w:val="1"/>
        </w:numPr>
        <w:ind w:left="0" w:firstLine="0"/>
        <w:rPr>
          <w:sz w:val="32"/>
          <w:szCs w:val="32"/>
        </w:rPr>
      </w:pPr>
      <w:bookmarkStart w:id="45" w:name="_Toc90120800"/>
      <w:r w:rsidRPr="004F1574">
        <w:rPr>
          <w:sz w:val="32"/>
          <w:szCs w:val="32"/>
        </w:rPr>
        <w:t>Sơ đồ trong game</w:t>
      </w:r>
      <w:bookmarkEnd w:id="45"/>
    </w:p>
    <w:p w14:paraId="61FACFC8" w14:textId="125B23C3" w:rsidR="00A71F82" w:rsidRDefault="005B70B1" w:rsidP="005B70B1">
      <w:pPr>
        <w:pStyle w:val="Heading2"/>
      </w:pPr>
      <w:bookmarkStart w:id="46" w:name="_Toc90120801"/>
      <w:r>
        <w:t xml:space="preserve">Sơ đồ </w:t>
      </w:r>
      <w:r w:rsidR="007232BF">
        <w:t xml:space="preserve">chơi </w:t>
      </w:r>
      <w:r w:rsidR="00443064">
        <w:t>game</w:t>
      </w:r>
      <w:bookmarkEnd w:id="46"/>
    </w:p>
    <w:p w14:paraId="1FBA0C97" w14:textId="3138C6BD" w:rsidR="002172E6" w:rsidRDefault="002172E6" w:rsidP="002172E6">
      <w:pPr>
        <w:pStyle w:val="Nidungvnbn"/>
        <w:keepNext/>
        <w:ind w:firstLine="0"/>
        <w:jc w:val="center"/>
      </w:pPr>
      <w:r w:rsidRPr="00443064">
        <w:rPr>
          <w:noProof/>
        </w:rPr>
        <w:drawing>
          <wp:anchor distT="0" distB="0" distL="114300" distR="114300" simplePos="0" relativeHeight="251670528" behindDoc="0" locked="0" layoutInCell="1" allowOverlap="1" wp14:anchorId="6DF1A9D3" wp14:editId="4642C3AA">
            <wp:simplePos x="0" y="0"/>
            <wp:positionH relativeFrom="column">
              <wp:posOffset>576490</wp:posOffset>
            </wp:positionH>
            <wp:positionV relativeFrom="paragraph">
              <wp:posOffset>40549</wp:posOffset>
            </wp:positionV>
            <wp:extent cx="4612851" cy="3366133"/>
            <wp:effectExtent l="0" t="0" r="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12851" cy="3366133"/>
                    </a:xfrm>
                    <a:prstGeom prst="rect">
                      <a:avLst/>
                    </a:prstGeom>
                  </pic:spPr>
                </pic:pic>
              </a:graphicData>
            </a:graphic>
          </wp:anchor>
        </w:drawing>
      </w:r>
    </w:p>
    <w:p w14:paraId="71F28375" w14:textId="6A2D109B" w:rsidR="002172E6" w:rsidRDefault="002172E6" w:rsidP="002172E6">
      <w:pPr>
        <w:pStyle w:val="Nidungvnbn"/>
        <w:keepNext/>
        <w:ind w:firstLine="0"/>
        <w:jc w:val="center"/>
      </w:pPr>
    </w:p>
    <w:p w14:paraId="5DE3033E" w14:textId="76D8FDDA" w:rsidR="002172E6" w:rsidRDefault="002172E6" w:rsidP="002172E6">
      <w:pPr>
        <w:pStyle w:val="Nidungvnbn"/>
        <w:keepNext/>
        <w:ind w:firstLine="0"/>
        <w:jc w:val="center"/>
      </w:pPr>
    </w:p>
    <w:p w14:paraId="7D8F8A5B" w14:textId="06BBB023" w:rsidR="002172E6" w:rsidRDefault="002172E6" w:rsidP="002172E6">
      <w:pPr>
        <w:pStyle w:val="Nidungvnbn"/>
        <w:keepNext/>
        <w:ind w:firstLine="0"/>
        <w:jc w:val="center"/>
      </w:pPr>
    </w:p>
    <w:p w14:paraId="6960D18E" w14:textId="4254202F" w:rsidR="002172E6" w:rsidRDefault="002172E6" w:rsidP="002172E6">
      <w:pPr>
        <w:pStyle w:val="Nidungvnbn"/>
        <w:keepNext/>
        <w:ind w:firstLine="0"/>
        <w:jc w:val="center"/>
      </w:pPr>
    </w:p>
    <w:p w14:paraId="30637E9F" w14:textId="73FD618A" w:rsidR="002172E6" w:rsidRDefault="002172E6" w:rsidP="002172E6">
      <w:pPr>
        <w:pStyle w:val="Nidungvnbn"/>
        <w:keepNext/>
        <w:ind w:firstLine="0"/>
        <w:jc w:val="center"/>
      </w:pPr>
    </w:p>
    <w:p w14:paraId="5A93EBC9" w14:textId="77C95336" w:rsidR="002172E6" w:rsidRDefault="002172E6" w:rsidP="002172E6">
      <w:pPr>
        <w:pStyle w:val="Nidungvnbn"/>
        <w:keepNext/>
        <w:ind w:firstLine="0"/>
        <w:jc w:val="center"/>
      </w:pPr>
    </w:p>
    <w:p w14:paraId="018A2C9E" w14:textId="2CDE4F63" w:rsidR="002172E6" w:rsidRDefault="002172E6" w:rsidP="002172E6">
      <w:pPr>
        <w:pStyle w:val="Nidungvnbn"/>
        <w:keepNext/>
        <w:ind w:firstLine="0"/>
        <w:jc w:val="center"/>
      </w:pPr>
    </w:p>
    <w:p w14:paraId="67986653" w14:textId="5C9A6FEE" w:rsidR="002172E6" w:rsidRDefault="002172E6" w:rsidP="002172E6">
      <w:pPr>
        <w:pStyle w:val="Nidungvnbn"/>
        <w:keepNext/>
        <w:ind w:firstLine="0"/>
        <w:jc w:val="center"/>
      </w:pPr>
    </w:p>
    <w:p w14:paraId="2BC4E3AA" w14:textId="77777777" w:rsidR="002172E6" w:rsidRDefault="002172E6" w:rsidP="002172E6">
      <w:pPr>
        <w:pStyle w:val="Nidungvnbn"/>
        <w:keepNext/>
        <w:ind w:firstLine="0"/>
        <w:jc w:val="center"/>
      </w:pPr>
    </w:p>
    <w:p w14:paraId="6B2A004E" w14:textId="07CF5846" w:rsidR="00F16C5A" w:rsidRDefault="002172E6" w:rsidP="00F16C5A">
      <w:pPr>
        <w:pStyle w:val="Caption"/>
        <w:rPr>
          <w:b w:val="0"/>
          <w:bCs w:val="0"/>
          <w:sz w:val="20"/>
          <w:szCs w:val="20"/>
        </w:rPr>
      </w:pPr>
      <w:bookmarkStart w:id="47" w:name="_Toc90122599"/>
      <w:r w:rsidRPr="00F16C5A">
        <w:rPr>
          <w:b w:val="0"/>
          <w:bCs w:val="0"/>
          <w:sz w:val="20"/>
          <w:szCs w:val="20"/>
        </w:rPr>
        <w:t xml:space="preserve">Hình </w:t>
      </w:r>
      <w:r w:rsidRPr="00F16C5A">
        <w:rPr>
          <w:b w:val="0"/>
          <w:bCs w:val="0"/>
          <w:sz w:val="20"/>
          <w:szCs w:val="20"/>
        </w:rPr>
        <w:fldChar w:fldCharType="begin"/>
      </w:r>
      <w:r w:rsidRPr="00F16C5A">
        <w:rPr>
          <w:b w:val="0"/>
          <w:bCs w:val="0"/>
          <w:sz w:val="20"/>
          <w:szCs w:val="20"/>
        </w:rPr>
        <w:instrText xml:space="preserve"> SEQ Hình \* ARABIC </w:instrText>
      </w:r>
      <w:r w:rsidRPr="00F16C5A">
        <w:rPr>
          <w:b w:val="0"/>
          <w:bCs w:val="0"/>
          <w:sz w:val="20"/>
          <w:szCs w:val="20"/>
        </w:rPr>
        <w:fldChar w:fldCharType="separate"/>
      </w:r>
      <w:r w:rsidR="00082298">
        <w:rPr>
          <w:b w:val="0"/>
          <w:bCs w:val="0"/>
          <w:noProof/>
          <w:sz w:val="20"/>
          <w:szCs w:val="20"/>
        </w:rPr>
        <w:t>13</w:t>
      </w:r>
      <w:r w:rsidRPr="00F16C5A">
        <w:rPr>
          <w:b w:val="0"/>
          <w:bCs w:val="0"/>
          <w:sz w:val="20"/>
          <w:szCs w:val="20"/>
        </w:rPr>
        <w:fldChar w:fldCharType="end"/>
      </w:r>
      <w:r w:rsidR="00F16C5A" w:rsidRPr="00F16C5A">
        <w:rPr>
          <w:b w:val="0"/>
          <w:bCs w:val="0"/>
          <w:sz w:val="20"/>
          <w:szCs w:val="20"/>
        </w:rPr>
        <w:t xml:space="preserve"> </w:t>
      </w:r>
      <w:r w:rsidR="00F16C5A" w:rsidRPr="00F16C5A">
        <w:rPr>
          <w:b w:val="0"/>
          <w:bCs w:val="0"/>
          <w:sz w:val="20"/>
          <w:szCs w:val="20"/>
        </w:rPr>
        <w:t>Sơ đồ chơi trong game</w:t>
      </w:r>
      <w:bookmarkEnd w:id="47"/>
    </w:p>
    <w:p w14:paraId="0A768D08" w14:textId="2C8A6A35" w:rsidR="005537E4" w:rsidRDefault="005537E4" w:rsidP="005537E4">
      <w:r>
        <w:lastRenderedPageBreak/>
        <w:t>Cách chơi: sử dụng các nút A, D để di chuyển qua lại W để nhảy và Space để tấn công</w:t>
      </w:r>
    </w:p>
    <w:p w14:paraId="5519393C" w14:textId="37CAD33A" w:rsidR="005537E4" w:rsidRPr="005537E4" w:rsidRDefault="005537E4" w:rsidP="005537E4">
      <w:r>
        <w:t>Nhiệm vụ người chơi là tránh các chướng ngại vật và thu về chén thánh.</w:t>
      </w:r>
    </w:p>
    <w:p w14:paraId="22DD21C1" w14:textId="00E62578" w:rsidR="005B70B1" w:rsidRDefault="005B70B1" w:rsidP="005B70B1">
      <w:pPr>
        <w:pStyle w:val="Heading2"/>
      </w:pPr>
      <w:bookmarkStart w:id="48" w:name="_Toc90120802"/>
      <w:r>
        <w:t>Sơ đồ Animation</w:t>
      </w:r>
      <w:bookmarkEnd w:id="48"/>
    </w:p>
    <w:p w14:paraId="7E9F17F6" w14:textId="45001371" w:rsidR="005B70B1" w:rsidRDefault="005B70B1" w:rsidP="005B70B1">
      <w:pPr>
        <w:pStyle w:val="Heading3"/>
      </w:pPr>
      <w:bookmarkStart w:id="49" w:name="_Toc90120803"/>
      <w:r>
        <w:t>Azir</w:t>
      </w:r>
      <w:bookmarkEnd w:id="49"/>
    </w:p>
    <w:p w14:paraId="5E6EE97E" w14:textId="77777777" w:rsidR="00F16C5A" w:rsidRDefault="002F7E33" w:rsidP="00F16C5A">
      <w:pPr>
        <w:pStyle w:val="Nidungvnbn"/>
        <w:keepNext/>
        <w:ind w:firstLine="0"/>
      </w:pPr>
      <w:r w:rsidRPr="002F7E33">
        <w:rPr>
          <w:noProof/>
        </w:rPr>
        <w:drawing>
          <wp:inline distT="0" distB="0" distL="0" distR="0" wp14:anchorId="57DE2988" wp14:editId="51FCADA0">
            <wp:extent cx="6366933" cy="251344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7002" cy="2517417"/>
                    </a:xfrm>
                    <a:prstGeom prst="rect">
                      <a:avLst/>
                    </a:prstGeom>
                  </pic:spPr>
                </pic:pic>
              </a:graphicData>
            </a:graphic>
          </wp:inline>
        </w:drawing>
      </w:r>
    </w:p>
    <w:p w14:paraId="196F3DBF" w14:textId="37703756" w:rsidR="0040446D" w:rsidRPr="00F16C5A" w:rsidRDefault="00F16C5A" w:rsidP="00F16C5A">
      <w:pPr>
        <w:pStyle w:val="Caption"/>
        <w:rPr>
          <w:b w:val="0"/>
          <w:bCs w:val="0"/>
          <w:sz w:val="20"/>
          <w:szCs w:val="20"/>
        </w:rPr>
      </w:pPr>
      <w:bookmarkStart w:id="50" w:name="_Toc90122600"/>
      <w:r w:rsidRPr="00F16C5A">
        <w:rPr>
          <w:b w:val="0"/>
          <w:bCs w:val="0"/>
          <w:sz w:val="20"/>
          <w:szCs w:val="20"/>
        </w:rPr>
        <w:t xml:space="preserve">Hình </w:t>
      </w:r>
      <w:r w:rsidRPr="00F16C5A">
        <w:rPr>
          <w:b w:val="0"/>
          <w:bCs w:val="0"/>
          <w:sz w:val="20"/>
          <w:szCs w:val="20"/>
        </w:rPr>
        <w:fldChar w:fldCharType="begin"/>
      </w:r>
      <w:r w:rsidRPr="00F16C5A">
        <w:rPr>
          <w:b w:val="0"/>
          <w:bCs w:val="0"/>
          <w:sz w:val="20"/>
          <w:szCs w:val="20"/>
        </w:rPr>
        <w:instrText xml:space="preserve"> SEQ Hình \* ARABIC </w:instrText>
      </w:r>
      <w:r w:rsidRPr="00F16C5A">
        <w:rPr>
          <w:b w:val="0"/>
          <w:bCs w:val="0"/>
          <w:sz w:val="20"/>
          <w:szCs w:val="20"/>
        </w:rPr>
        <w:fldChar w:fldCharType="separate"/>
      </w:r>
      <w:r w:rsidR="00082298">
        <w:rPr>
          <w:b w:val="0"/>
          <w:bCs w:val="0"/>
          <w:noProof/>
          <w:sz w:val="20"/>
          <w:szCs w:val="20"/>
        </w:rPr>
        <w:t>14</w:t>
      </w:r>
      <w:r w:rsidRPr="00F16C5A">
        <w:rPr>
          <w:b w:val="0"/>
          <w:bCs w:val="0"/>
          <w:sz w:val="20"/>
          <w:szCs w:val="20"/>
        </w:rPr>
        <w:fldChar w:fldCharType="end"/>
      </w:r>
      <w:r w:rsidRPr="00F16C5A">
        <w:rPr>
          <w:b w:val="0"/>
          <w:bCs w:val="0"/>
          <w:sz w:val="20"/>
          <w:szCs w:val="20"/>
        </w:rPr>
        <w:t xml:space="preserve"> </w:t>
      </w:r>
      <w:r w:rsidRPr="00F16C5A">
        <w:rPr>
          <w:b w:val="0"/>
          <w:bCs w:val="0"/>
          <w:sz w:val="20"/>
          <w:szCs w:val="20"/>
        </w:rPr>
        <w:t>Sơ đồ animation của Azir</w:t>
      </w:r>
      <w:bookmarkEnd w:id="50"/>
    </w:p>
    <w:p w14:paraId="26A4F071" w14:textId="33D0BBD8" w:rsidR="005B70B1" w:rsidRDefault="005B70B1" w:rsidP="005B70B1">
      <w:pPr>
        <w:pStyle w:val="Heading3"/>
      </w:pPr>
      <w:bookmarkStart w:id="51" w:name="_Toc90120804"/>
      <w:r>
        <w:t>Hecarim</w:t>
      </w:r>
      <w:bookmarkEnd w:id="51"/>
    </w:p>
    <w:p w14:paraId="2075F6A2" w14:textId="77777777" w:rsidR="00F16C5A" w:rsidRDefault="0040446D" w:rsidP="00F16C5A">
      <w:pPr>
        <w:pStyle w:val="Nidungvnbn"/>
        <w:keepNext/>
        <w:ind w:firstLine="0"/>
        <w:jc w:val="center"/>
      </w:pPr>
      <w:r w:rsidRPr="0040446D">
        <w:rPr>
          <w:noProof/>
        </w:rPr>
        <w:drawing>
          <wp:inline distT="0" distB="0" distL="0" distR="0" wp14:anchorId="6A217140" wp14:editId="72C3D8AD">
            <wp:extent cx="3971938" cy="188785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6036" cy="1894556"/>
                    </a:xfrm>
                    <a:prstGeom prst="rect">
                      <a:avLst/>
                    </a:prstGeom>
                  </pic:spPr>
                </pic:pic>
              </a:graphicData>
            </a:graphic>
          </wp:inline>
        </w:drawing>
      </w:r>
    </w:p>
    <w:p w14:paraId="683A6206" w14:textId="7E129560" w:rsidR="0040446D" w:rsidRPr="00F16C5A" w:rsidRDefault="00F16C5A" w:rsidP="00F16C5A">
      <w:pPr>
        <w:pStyle w:val="Caption"/>
        <w:rPr>
          <w:b w:val="0"/>
          <w:bCs w:val="0"/>
          <w:sz w:val="20"/>
          <w:szCs w:val="20"/>
        </w:rPr>
      </w:pPr>
      <w:bookmarkStart w:id="52" w:name="_Toc90122601"/>
      <w:r w:rsidRPr="00F16C5A">
        <w:rPr>
          <w:b w:val="0"/>
          <w:bCs w:val="0"/>
          <w:sz w:val="20"/>
          <w:szCs w:val="20"/>
        </w:rPr>
        <w:t xml:space="preserve">Hình </w:t>
      </w:r>
      <w:r w:rsidRPr="00F16C5A">
        <w:rPr>
          <w:b w:val="0"/>
          <w:bCs w:val="0"/>
          <w:sz w:val="20"/>
          <w:szCs w:val="20"/>
        </w:rPr>
        <w:fldChar w:fldCharType="begin"/>
      </w:r>
      <w:r w:rsidRPr="00F16C5A">
        <w:rPr>
          <w:b w:val="0"/>
          <w:bCs w:val="0"/>
          <w:sz w:val="20"/>
          <w:szCs w:val="20"/>
        </w:rPr>
        <w:instrText xml:space="preserve"> SEQ Hình \* ARABIC </w:instrText>
      </w:r>
      <w:r w:rsidRPr="00F16C5A">
        <w:rPr>
          <w:b w:val="0"/>
          <w:bCs w:val="0"/>
          <w:sz w:val="20"/>
          <w:szCs w:val="20"/>
        </w:rPr>
        <w:fldChar w:fldCharType="separate"/>
      </w:r>
      <w:r w:rsidR="00082298">
        <w:rPr>
          <w:b w:val="0"/>
          <w:bCs w:val="0"/>
          <w:noProof/>
          <w:sz w:val="20"/>
          <w:szCs w:val="20"/>
        </w:rPr>
        <w:t>15</w:t>
      </w:r>
      <w:r w:rsidRPr="00F16C5A">
        <w:rPr>
          <w:b w:val="0"/>
          <w:bCs w:val="0"/>
          <w:sz w:val="20"/>
          <w:szCs w:val="20"/>
        </w:rPr>
        <w:fldChar w:fldCharType="end"/>
      </w:r>
      <w:r w:rsidRPr="00F16C5A">
        <w:rPr>
          <w:b w:val="0"/>
          <w:bCs w:val="0"/>
          <w:sz w:val="20"/>
          <w:szCs w:val="20"/>
        </w:rPr>
        <w:t xml:space="preserve"> </w:t>
      </w:r>
      <w:r w:rsidRPr="00F16C5A">
        <w:rPr>
          <w:b w:val="0"/>
          <w:bCs w:val="0"/>
          <w:sz w:val="20"/>
          <w:szCs w:val="20"/>
        </w:rPr>
        <w:t>Sơ đồ animation của Hecarim</w:t>
      </w:r>
      <w:bookmarkEnd w:id="52"/>
    </w:p>
    <w:p w14:paraId="4E93D4AB" w14:textId="77777777" w:rsidR="00EF7611" w:rsidRPr="00EF7611" w:rsidRDefault="00EF7611" w:rsidP="00EF7611">
      <w:pPr>
        <w:pStyle w:val="Nidungvnbn"/>
      </w:pPr>
    </w:p>
    <w:p w14:paraId="57CE3E21" w14:textId="77777777" w:rsidR="00C62FBC" w:rsidRDefault="00C62FBC">
      <w:pPr>
        <w:spacing w:line="240" w:lineRule="auto"/>
        <w:jc w:val="left"/>
        <w:rPr>
          <w:b/>
          <w:sz w:val="32"/>
          <w:szCs w:val="32"/>
        </w:rPr>
      </w:pPr>
      <w:r>
        <w:rPr>
          <w:sz w:val="32"/>
          <w:szCs w:val="32"/>
        </w:rPr>
        <w:br w:type="page"/>
      </w:r>
    </w:p>
    <w:p w14:paraId="4728A35D" w14:textId="0800C991" w:rsidR="00C62FBC" w:rsidRPr="004F1574" w:rsidRDefault="00B60DD0" w:rsidP="00C62FBC">
      <w:pPr>
        <w:pStyle w:val="Heading1"/>
        <w:numPr>
          <w:ilvl w:val="0"/>
          <w:numId w:val="1"/>
        </w:numPr>
        <w:ind w:left="0" w:firstLine="0"/>
        <w:rPr>
          <w:sz w:val="32"/>
          <w:szCs w:val="32"/>
        </w:rPr>
      </w:pPr>
      <w:bookmarkStart w:id="53" w:name="_Toc90120805"/>
      <w:r>
        <w:rPr>
          <w:sz w:val="32"/>
          <w:szCs w:val="32"/>
        </w:rPr>
        <w:lastRenderedPageBreak/>
        <w:t>Scripts</w:t>
      </w:r>
      <w:bookmarkEnd w:id="53"/>
    </w:p>
    <w:p w14:paraId="0D0B7D64" w14:textId="09918EE7" w:rsidR="00E75FF8" w:rsidRDefault="00E75FF8" w:rsidP="00A65E28">
      <w:pPr>
        <w:pStyle w:val="Heading2"/>
        <w:rPr>
          <w:rFonts w:eastAsiaTheme="minorHAnsi"/>
        </w:rPr>
      </w:pPr>
      <w:bookmarkStart w:id="54" w:name="_Toc90120806"/>
      <w:r>
        <w:rPr>
          <w:rFonts w:eastAsiaTheme="minorHAnsi"/>
        </w:rPr>
        <w:t>Azircotrol</w:t>
      </w:r>
      <w:r w:rsidR="00A65E28">
        <w:rPr>
          <w:rFonts w:eastAsiaTheme="minorHAnsi"/>
        </w:rPr>
        <w:t>:</w:t>
      </w:r>
      <w:r>
        <w:rPr>
          <w:rFonts w:eastAsiaTheme="minorHAnsi"/>
        </w:rPr>
        <w:t xml:space="preserve"> </w:t>
      </w:r>
      <w:r w:rsidR="00973DF0">
        <w:rPr>
          <w:rFonts w:eastAsiaTheme="minorHAnsi"/>
        </w:rPr>
        <w:t>Đ</w:t>
      </w:r>
      <w:r>
        <w:rPr>
          <w:rFonts w:eastAsiaTheme="minorHAnsi"/>
        </w:rPr>
        <w:t>iều khiển nhân vật</w:t>
      </w:r>
      <w:r w:rsidR="00DA6DE3">
        <w:rPr>
          <w:rFonts w:eastAsiaTheme="minorHAnsi"/>
        </w:rPr>
        <w:t xml:space="preserve"> xử lý va chạm và âm thanh</w:t>
      </w:r>
      <w:bookmarkEnd w:id="54"/>
    </w:p>
    <w:p w14:paraId="6D7555DE" w14:textId="6CE9F427" w:rsidR="00AC4F77" w:rsidRDefault="00AC4F77" w:rsidP="00AC4F77">
      <w:pPr>
        <w:keepNext/>
        <w:jc w:val="center"/>
      </w:pPr>
    </w:p>
    <w:p w14:paraId="45AFA4ED" w14:textId="77777777" w:rsidR="00F16C5A" w:rsidRDefault="00284AE0" w:rsidP="00F16C5A">
      <w:pPr>
        <w:pStyle w:val="Caption"/>
        <w:keepNext/>
      </w:pPr>
      <w:r w:rsidRPr="009A3116">
        <w:rPr>
          <w:noProof/>
        </w:rPr>
        <w:drawing>
          <wp:inline distT="0" distB="0" distL="0" distR="0" wp14:anchorId="4CD0469E" wp14:editId="721388E6">
            <wp:extent cx="1894114" cy="220486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6876" cy="2208082"/>
                    </a:xfrm>
                    <a:prstGeom prst="rect">
                      <a:avLst/>
                    </a:prstGeom>
                  </pic:spPr>
                </pic:pic>
              </a:graphicData>
            </a:graphic>
          </wp:inline>
        </w:drawing>
      </w:r>
    </w:p>
    <w:p w14:paraId="2265370C" w14:textId="6BF6F0ED" w:rsidR="00284AE0" w:rsidRPr="00F16C5A" w:rsidRDefault="00F16C5A" w:rsidP="00F16C5A">
      <w:pPr>
        <w:jc w:val="center"/>
        <w:rPr>
          <w:sz w:val="20"/>
          <w:szCs w:val="20"/>
        </w:rPr>
      </w:pPr>
      <w:bookmarkStart w:id="55" w:name="_Toc90122602"/>
      <w:r w:rsidRPr="00F16C5A">
        <w:rPr>
          <w:sz w:val="20"/>
          <w:szCs w:val="20"/>
        </w:rPr>
        <w:t xml:space="preserve">Hình </w:t>
      </w:r>
      <w:r w:rsidRPr="00F16C5A">
        <w:rPr>
          <w:sz w:val="20"/>
          <w:szCs w:val="20"/>
        </w:rPr>
        <w:fldChar w:fldCharType="begin"/>
      </w:r>
      <w:r w:rsidRPr="00F16C5A">
        <w:rPr>
          <w:sz w:val="20"/>
          <w:szCs w:val="20"/>
        </w:rPr>
        <w:instrText xml:space="preserve"> SEQ Hình \* ARABIC </w:instrText>
      </w:r>
      <w:r w:rsidRPr="00F16C5A">
        <w:rPr>
          <w:sz w:val="20"/>
          <w:szCs w:val="20"/>
        </w:rPr>
        <w:fldChar w:fldCharType="separate"/>
      </w:r>
      <w:r w:rsidR="00082298">
        <w:rPr>
          <w:noProof/>
          <w:sz w:val="20"/>
          <w:szCs w:val="20"/>
        </w:rPr>
        <w:t>16</w:t>
      </w:r>
      <w:r w:rsidRPr="00F16C5A">
        <w:rPr>
          <w:sz w:val="20"/>
          <w:szCs w:val="20"/>
        </w:rPr>
        <w:fldChar w:fldCharType="end"/>
      </w:r>
      <w:r w:rsidRPr="00F16C5A">
        <w:rPr>
          <w:sz w:val="20"/>
          <w:szCs w:val="20"/>
        </w:rPr>
        <w:t xml:space="preserve"> </w:t>
      </w:r>
      <w:r w:rsidRPr="00F16C5A">
        <w:rPr>
          <w:sz w:val="20"/>
          <w:szCs w:val="20"/>
        </w:rPr>
        <w:t>Nhân vật trong trò chơi</w:t>
      </w:r>
      <w:bookmarkEnd w:id="55"/>
    </w:p>
    <w:p w14:paraId="5C5DBEF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t>using</w:t>
      </w:r>
      <w:r w:rsidRPr="00A65E28">
        <w:rPr>
          <w:rFonts w:eastAsiaTheme="minorHAnsi"/>
          <w:color w:val="000000"/>
          <w:sz w:val="28"/>
          <w:szCs w:val="28"/>
        </w:rPr>
        <w:t xml:space="preserve"> System.Collections;</w:t>
      </w:r>
    </w:p>
    <w:p w14:paraId="1374F8A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t>using</w:t>
      </w:r>
      <w:r w:rsidRPr="00A65E28">
        <w:rPr>
          <w:rFonts w:eastAsiaTheme="minorHAnsi"/>
          <w:color w:val="000000"/>
          <w:sz w:val="28"/>
          <w:szCs w:val="28"/>
        </w:rPr>
        <w:t xml:space="preserve"> </w:t>
      </w:r>
      <w:proofErr w:type="gramStart"/>
      <w:r w:rsidRPr="00A65E28">
        <w:rPr>
          <w:rFonts w:eastAsiaTheme="minorHAnsi"/>
          <w:color w:val="000000"/>
          <w:sz w:val="28"/>
          <w:szCs w:val="28"/>
        </w:rPr>
        <w:t>System.Collections.Generic</w:t>
      </w:r>
      <w:proofErr w:type="gramEnd"/>
      <w:r w:rsidRPr="00A65E28">
        <w:rPr>
          <w:rFonts w:eastAsiaTheme="minorHAnsi"/>
          <w:color w:val="000000"/>
          <w:sz w:val="28"/>
          <w:szCs w:val="28"/>
        </w:rPr>
        <w:t>;</w:t>
      </w:r>
    </w:p>
    <w:p w14:paraId="09740B7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t>using</w:t>
      </w:r>
      <w:r w:rsidRPr="00A65E28">
        <w:rPr>
          <w:rFonts w:eastAsiaTheme="minorHAnsi"/>
          <w:color w:val="000000"/>
          <w:sz w:val="28"/>
          <w:szCs w:val="28"/>
        </w:rPr>
        <w:t xml:space="preserve"> UnityEngine;</w:t>
      </w:r>
    </w:p>
    <w:p w14:paraId="43E8A42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t>using</w:t>
      </w:r>
      <w:r w:rsidRPr="00A65E28">
        <w:rPr>
          <w:rFonts w:eastAsiaTheme="minorHAnsi"/>
          <w:color w:val="000000"/>
          <w:sz w:val="28"/>
          <w:szCs w:val="28"/>
        </w:rPr>
        <w:t xml:space="preserve"> UnityEngine.SceneManagement;</w:t>
      </w:r>
    </w:p>
    <w:p w14:paraId="4EEF4B4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4D27E97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t>public</w:t>
      </w:r>
      <w:r w:rsidRPr="00A65E28">
        <w:rPr>
          <w:rFonts w:eastAsiaTheme="minorHAnsi"/>
          <w:color w:val="000000"/>
          <w:sz w:val="28"/>
          <w:szCs w:val="28"/>
        </w:rPr>
        <w:t xml:space="preserve"> </w:t>
      </w:r>
      <w:r w:rsidRPr="00A65E28">
        <w:rPr>
          <w:rFonts w:eastAsiaTheme="minorHAnsi"/>
          <w:color w:val="0000FF"/>
          <w:sz w:val="28"/>
          <w:szCs w:val="28"/>
        </w:rPr>
        <w:t>class</w:t>
      </w:r>
      <w:r w:rsidRPr="00A65E28">
        <w:rPr>
          <w:rFonts w:eastAsiaTheme="minorHAnsi"/>
          <w:color w:val="000000"/>
          <w:sz w:val="28"/>
          <w:szCs w:val="28"/>
        </w:rPr>
        <w:t xml:space="preserve"> </w:t>
      </w:r>
      <w:proofErr w:type="gramStart"/>
      <w:r w:rsidRPr="00A65E28">
        <w:rPr>
          <w:rFonts w:eastAsiaTheme="minorHAnsi"/>
          <w:color w:val="2B91AF"/>
          <w:sz w:val="28"/>
          <w:szCs w:val="28"/>
        </w:rPr>
        <w:t>Azircotroler</w:t>
      </w:r>
      <w:r w:rsidRPr="00A65E28">
        <w:rPr>
          <w:rFonts w:eastAsiaTheme="minorHAnsi"/>
          <w:color w:val="000000"/>
          <w:sz w:val="28"/>
          <w:szCs w:val="28"/>
        </w:rPr>
        <w:t xml:space="preserve"> :</w:t>
      </w:r>
      <w:proofErr w:type="gramEnd"/>
      <w:r w:rsidRPr="00A65E28">
        <w:rPr>
          <w:rFonts w:eastAsiaTheme="minorHAnsi"/>
          <w:color w:val="000000"/>
          <w:sz w:val="28"/>
          <w:szCs w:val="28"/>
        </w:rPr>
        <w:t xml:space="preserve"> MonoBehaviour</w:t>
      </w:r>
    </w:p>
    <w:p w14:paraId="0F335731"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w:t>
      </w:r>
    </w:p>
    <w:p w14:paraId="3FA49CB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public</w:t>
      </w:r>
      <w:r w:rsidRPr="00A65E28">
        <w:rPr>
          <w:rFonts w:eastAsiaTheme="minorHAnsi"/>
          <w:color w:val="000000"/>
          <w:sz w:val="28"/>
          <w:szCs w:val="28"/>
        </w:rPr>
        <w:t xml:space="preserve"> </w:t>
      </w:r>
      <w:r w:rsidRPr="00A65E28">
        <w:rPr>
          <w:rFonts w:eastAsiaTheme="minorHAnsi"/>
          <w:color w:val="0000FF"/>
          <w:sz w:val="28"/>
          <w:szCs w:val="28"/>
        </w:rPr>
        <w:t>float</w:t>
      </w:r>
      <w:r w:rsidRPr="00A65E28">
        <w:rPr>
          <w:rFonts w:eastAsiaTheme="minorHAnsi"/>
          <w:color w:val="000000"/>
          <w:sz w:val="28"/>
          <w:szCs w:val="28"/>
        </w:rPr>
        <w:t xml:space="preserve"> Vantoc;</w:t>
      </w:r>
    </w:p>
    <w:p w14:paraId="291BD40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private</w:t>
      </w:r>
      <w:r w:rsidRPr="00A65E28">
        <w:rPr>
          <w:rFonts w:eastAsiaTheme="minorHAnsi"/>
          <w:color w:val="000000"/>
          <w:sz w:val="28"/>
          <w:szCs w:val="28"/>
        </w:rPr>
        <w:t xml:space="preserve"> </w:t>
      </w:r>
      <w:r w:rsidRPr="00A65E28">
        <w:rPr>
          <w:rFonts w:eastAsiaTheme="minorHAnsi"/>
          <w:color w:val="0000FF"/>
          <w:sz w:val="28"/>
          <w:szCs w:val="28"/>
        </w:rPr>
        <w:t>float</w:t>
      </w:r>
      <w:r w:rsidRPr="00A65E28">
        <w:rPr>
          <w:rFonts w:eastAsiaTheme="minorHAnsi"/>
          <w:color w:val="000000"/>
          <w:sz w:val="28"/>
          <w:szCs w:val="28"/>
        </w:rPr>
        <w:t xml:space="preserve"> Tocdo = 0f;</w:t>
      </w:r>
      <w:r w:rsidRPr="00A65E28">
        <w:rPr>
          <w:rFonts w:eastAsiaTheme="minorHAnsi"/>
          <w:color w:val="008000"/>
          <w:sz w:val="28"/>
          <w:szCs w:val="28"/>
        </w:rPr>
        <w:t>// toc do nhan vat</w:t>
      </w:r>
    </w:p>
    <w:p w14:paraId="2BA1939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private</w:t>
      </w:r>
      <w:r w:rsidRPr="00A65E28">
        <w:rPr>
          <w:rFonts w:eastAsiaTheme="minorHAnsi"/>
          <w:color w:val="000000"/>
          <w:sz w:val="28"/>
          <w:szCs w:val="28"/>
        </w:rPr>
        <w:t xml:space="preserve"> </w:t>
      </w:r>
      <w:r w:rsidRPr="00A65E28">
        <w:rPr>
          <w:rFonts w:eastAsiaTheme="minorHAnsi"/>
          <w:color w:val="0000FF"/>
          <w:sz w:val="28"/>
          <w:szCs w:val="28"/>
        </w:rPr>
        <w:t>bool</w:t>
      </w:r>
      <w:r w:rsidRPr="00A65E28">
        <w:rPr>
          <w:rFonts w:eastAsiaTheme="minorHAnsi"/>
          <w:color w:val="000000"/>
          <w:sz w:val="28"/>
          <w:szCs w:val="28"/>
        </w:rPr>
        <w:t xml:space="preserve"> Vitri = </w:t>
      </w:r>
      <w:r w:rsidRPr="00A65E28">
        <w:rPr>
          <w:rFonts w:eastAsiaTheme="minorHAnsi"/>
          <w:color w:val="0000FF"/>
          <w:sz w:val="28"/>
          <w:szCs w:val="28"/>
        </w:rPr>
        <w:t>false</w:t>
      </w:r>
      <w:r w:rsidRPr="00A65E28">
        <w:rPr>
          <w:rFonts w:eastAsiaTheme="minorHAnsi"/>
          <w:color w:val="000000"/>
          <w:sz w:val="28"/>
          <w:szCs w:val="28"/>
        </w:rPr>
        <w:t>;</w:t>
      </w:r>
      <w:r w:rsidRPr="00A65E28">
        <w:rPr>
          <w:rFonts w:eastAsiaTheme="minorHAnsi"/>
          <w:color w:val="008000"/>
          <w:sz w:val="28"/>
          <w:szCs w:val="28"/>
        </w:rPr>
        <w:t>//vi tri dung</w:t>
      </w:r>
    </w:p>
    <w:p w14:paraId="70A8D90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private</w:t>
      </w:r>
      <w:r w:rsidRPr="00A65E28">
        <w:rPr>
          <w:rFonts w:eastAsiaTheme="minorHAnsi"/>
          <w:color w:val="000000"/>
          <w:sz w:val="28"/>
          <w:szCs w:val="28"/>
        </w:rPr>
        <w:t xml:space="preserve"> </w:t>
      </w:r>
      <w:r w:rsidRPr="00A65E28">
        <w:rPr>
          <w:rFonts w:eastAsiaTheme="minorHAnsi"/>
          <w:color w:val="0000FF"/>
          <w:sz w:val="28"/>
          <w:szCs w:val="28"/>
        </w:rPr>
        <w:t>bool</w:t>
      </w:r>
      <w:r w:rsidRPr="00A65E28">
        <w:rPr>
          <w:rFonts w:eastAsiaTheme="minorHAnsi"/>
          <w:color w:val="000000"/>
          <w:sz w:val="28"/>
          <w:szCs w:val="28"/>
        </w:rPr>
        <w:t xml:space="preserve"> Huongphai = </w:t>
      </w:r>
      <w:r w:rsidRPr="00A65E28">
        <w:rPr>
          <w:rFonts w:eastAsiaTheme="minorHAnsi"/>
          <w:color w:val="0000FF"/>
          <w:sz w:val="28"/>
          <w:szCs w:val="28"/>
        </w:rPr>
        <w:t>true</w:t>
      </w:r>
      <w:r w:rsidRPr="00A65E28">
        <w:rPr>
          <w:rFonts w:eastAsiaTheme="minorHAnsi"/>
          <w:color w:val="000000"/>
          <w:sz w:val="28"/>
          <w:szCs w:val="28"/>
        </w:rPr>
        <w:t>;</w:t>
      </w:r>
      <w:r w:rsidRPr="00A65E28">
        <w:rPr>
          <w:rFonts w:eastAsiaTheme="minorHAnsi"/>
          <w:color w:val="008000"/>
          <w:sz w:val="28"/>
          <w:szCs w:val="28"/>
        </w:rPr>
        <w:t>//doi huong nhan vat</w:t>
      </w:r>
    </w:p>
    <w:p w14:paraId="189AF06F"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private</w:t>
      </w:r>
      <w:r w:rsidRPr="00A65E28">
        <w:rPr>
          <w:rFonts w:eastAsiaTheme="minorHAnsi"/>
          <w:color w:val="000000"/>
          <w:sz w:val="28"/>
          <w:szCs w:val="28"/>
        </w:rPr>
        <w:t xml:space="preserve"> </w:t>
      </w:r>
      <w:r w:rsidRPr="00A65E28">
        <w:rPr>
          <w:rFonts w:eastAsiaTheme="minorHAnsi"/>
          <w:color w:val="0000FF"/>
          <w:sz w:val="28"/>
          <w:szCs w:val="28"/>
        </w:rPr>
        <w:t>bool</w:t>
      </w:r>
      <w:r w:rsidRPr="00A65E28">
        <w:rPr>
          <w:rFonts w:eastAsiaTheme="minorHAnsi"/>
          <w:color w:val="000000"/>
          <w:sz w:val="28"/>
          <w:szCs w:val="28"/>
        </w:rPr>
        <w:t xml:space="preserve"> Tancong = </w:t>
      </w:r>
      <w:r w:rsidRPr="00A65E28">
        <w:rPr>
          <w:rFonts w:eastAsiaTheme="minorHAnsi"/>
          <w:color w:val="0000FF"/>
          <w:sz w:val="28"/>
          <w:szCs w:val="28"/>
        </w:rPr>
        <w:t>false</w:t>
      </w:r>
      <w:r w:rsidRPr="00A65E28">
        <w:rPr>
          <w:rFonts w:eastAsiaTheme="minorHAnsi"/>
          <w:color w:val="000000"/>
          <w:sz w:val="28"/>
          <w:szCs w:val="28"/>
        </w:rPr>
        <w:t>;</w:t>
      </w:r>
    </w:p>
    <w:p w14:paraId="0B0694C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public</w:t>
      </w:r>
      <w:r w:rsidRPr="00A65E28">
        <w:rPr>
          <w:rFonts w:eastAsiaTheme="minorHAnsi"/>
          <w:color w:val="000000"/>
          <w:sz w:val="28"/>
          <w:szCs w:val="28"/>
        </w:rPr>
        <w:t xml:space="preserve"> </w:t>
      </w:r>
      <w:r w:rsidRPr="00A65E28">
        <w:rPr>
          <w:rFonts w:eastAsiaTheme="minorHAnsi"/>
          <w:color w:val="0000FF"/>
          <w:sz w:val="28"/>
          <w:szCs w:val="28"/>
        </w:rPr>
        <w:t>float</w:t>
      </w:r>
      <w:r w:rsidRPr="00A65E28">
        <w:rPr>
          <w:rFonts w:eastAsiaTheme="minorHAnsi"/>
          <w:color w:val="000000"/>
          <w:sz w:val="28"/>
          <w:szCs w:val="28"/>
        </w:rPr>
        <w:t xml:space="preserve"> Azirnhay;</w:t>
      </w:r>
    </w:p>
    <w:p w14:paraId="1686C14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public</w:t>
      </w:r>
      <w:r w:rsidRPr="00A65E28">
        <w:rPr>
          <w:rFonts w:eastAsiaTheme="minorHAnsi"/>
          <w:color w:val="000000"/>
          <w:sz w:val="28"/>
          <w:szCs w:val="28"/>
        </w:rPr>
        <w:t xml:space="preserve"> </w:t>
      </w:r>
      <w:r w:rsidRPr="00A65E28">
        <w:rPr>
          <w:rFonts w:eastAsiaTheme="minorHAnsi"/>
          <w:color w:val="0000FF"/>
          <w:sz w:val="28"/>
          <w:szCs w:val="28"/>
        </w:rPr>
        <w:t>float</w:t>
      </w:r>
      <w:r w:rsidRPr="00A65E28">
        <w:rPr>
          <w:rFonts w:eastAsiaTheme="minorHAnsi"/>
          <w:color w:val="000000"/>
          <w:sz w:val="28"/>
          <w:szCs w:val="28"/>
        </w:rPr>
        <w:t xml:space="preserve"> Trongluc;</w:t>
      </w:r>
    </w:p>
    <w:p w14:paraId="4AB1ADF7"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private</w:t>
      </w:r>
      <w:r w:rsidRPr="00A65E28">
        <w:rPr>
          <w:rFonts w:eastAsiaTheme="minorHAnsi"/>
          <w:color w:val="000000"/>
          <w:sz w:val="28"/>
          <w:szCs w:val="28"/>
        </w:rPr>
        <w:t xml:space="preserve"> </w:t>
      </w:r>
      <w:r w:rsidRPr="00A65E28">
        <w:rPr>
          <w:rFonts w:eastAsiaTheme="minorHAnsi"/>
          <w:color w:val="0000FF"/>
          <w:sz w:val="28"/>
          <w:szCs w:val="28"/>
        </w:rPr>
        <w:t>bool</w:t>
      </w:r>
      <w:r w:rsidRPr="00A65E28">
        <w:rPr>
          <w:rFonts w:eastAsiaTheme="minorHAnsi"/>
          <w:color w:val="000000"/>
          <w:sz w:val="28"/>
          <w:szCs w:val="28"/>
        </w:rPr>
        <w:t xml:space="preserve"> Isdeath;</w:t>
      </w:r>
    </w:p>
    <w:p w14:paraId="1D6BA929"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464547D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private</w:t>
      </w:r>
      <w:r w:rsidRPr="00A65E28">
        <w:rPr>
          <w:rFonts w:eastAsiaTheme="minorHAnsi"/>
          <w:color w:val="000000"/>
          <w:sz w:val="28"/>
          <w:szCs w:val="28"/>
        </w:rPr>
        <w:t xml:space="preserve"> </w:t>
      </w:r>
      <w:r w:rsidRPr="00A65E28">
        <w:rPr>
          <w:rFonts w:eastAsiaTheme="minorHAnsi"/>
          <w:color w:val="0000FF"/>
          <w:sz w:val="28"/>
          <w:szCs w:val="28"/>
        </w:rPr>
        <w:t>bool</w:t>
      </w:r>
      <w:r w:rsidRPr="00A65E28">
        <w:rPr>
          <w:rFonts w:eastAsiaTheme="minorHAnsi"/>
          <w:color w:val="000000"/>
          <w:sz w:val="28"/>
          <w:szCs w:val="28"/>
        </w:rPr>
        <w:t xml:space="preserve"> canatk = </w:t>
      </w:r>
      <w:r w:rsidRPr="00A65E28">
        <w:rPr>
          <w:rFonts w:eastAsiaTheme="minorHAnsi"/>
          <w:color w:val="0000FF"/>
          <w:sz w:val="28"/>
          <w:szCs w:val="28"/>
        </w:rPr>
        <w:t>true</w:t>
      </w:r>
      <w:r w:rsidRPr="00A65E28">
        <w:rPr>
          <w:rFonts w:eastAsiaTheme="minorHAnsi"/>
          <w:color w:val="000000"/>
          <w:sz w:val="28"/>
          <w:szCs w:val="28"/>
        </w:rPr>
        <w:t>;</w:t>
      </w:r>
    </w:p>
    <w:p w14:paraId="6AE2A51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[SerializeField]</w:t>
      </w:r>
    </w:p>
    <w:p w14:paraId="13E3C829"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private</w:t>
      </w:r>
      <w:r w:rsidRPr="00A65E28">
        <w:rPr>
          <w:rFonts w:eastAsiaTheme="minorHAnsi"/>
          <w:color w:val="000000"/>
          <w:sz w:val="28"/>
          <w:szCs w:val="28"/>
        </w:rPr>
        <w:t xml:space="preserve"> GameObject Losepanel;</w:t>
      </w:r>
    </w:p>
    <w:p w14:paraId="248282EB"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3DE549C9"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public</w:t>
      </w:r>
      <w:r w:rsidRPr="00A65E28">
        <w:rPr>
          <w:rFonts w:eastAsiaTheme="minorHAnsi"/>
          <w:color w:val="000000"/>
          <w:sz w:val="28"/>
          <w:szCs w:val="28"/>
        </w:rPr>
        <w:t xml:space="preserve"> AudioSource ado;</w:t>
      </w:r>
    </w:p>
    <w:p w14:paraId="204C8AC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public</w:t>
      </w:r>
      <w:r w:rsidRPr="00A65E28">
        <w:rPr>
          <w:rFonts w:eastAsiaTheme="minorHAnsi"/>
          <w:color w:val="000000"/>
          <w:sz w:val="28"/>
          <w:szCs w:val="28"/>
        </w:rPr>
        <w:t xml:space="preserve"> AudioClip Adie;</w:t>
      </w:r>
    </w:p>
    <w:p w14:paraId="33739C5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lastRenderedPageBreak/>
        <w:t xml:space="preserve">    </w:t>
      </w:r>
      <w:r w:rsidRPr="00A65E28">
        <w:rPr>
          <w:rFonts w:eastAsiaTheme="minorHAnsi"/>
          <w:color w:val="0000FF"/>
          <w:sz w:val="28"/>
          <w:szCs w:val="28"/>
        </w:rPr>
        <w:t>private</w:t>
      </w:r>
      <w:r w:rsidRPr="00A65E28">
        <w:rPr>
          <w:rFonts w:eastAsiaTheme="minorHAnsi"/>
          <w:color w:val="000000"/>
          <w:sz w:val="28"/>
          <w:szCs w:val="28"/>
        </w:rPr>
        <w:t xml:space="preserve"> Animator Chuyendong;</w:t>
      </w:r>
    </w:p>
    <w:p w14:paraId="7541EFC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private</w:t>
      </w:r>
      <w:r w:rsidRPr="00A65E28">
        <w:rPr>
          <w:rFonts w:eastAsiaTheme="minorHAnsi"/>
          <w:color w:val="000000"/>
          <w:sz w:val="28"/>
          <w:szCs w:val="28"/>
        </w:rPr>
        <w:t xml:space="preserve"> Rigidbody2D r2d;</w:t>
      </w:r>
    </w:p>
    <w:p w14:paraId="7D9973C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8000"/>
          <w:sz w:val="28"/>
          <w:szCs w:val="28"/>
        </w:rPr>
        <w:t>// Start is called before the first frame update</w:t>
      </w:r>
    </w:p>
    <w:p w14:paraId="02FB46C7"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Start(</w:t>
      </w:r>
      <w:proofErr w:type="gramEnd"/>
      <w:r w:rsidRPr="00A65E28">
        <w:rPr>
          <w:rFonts w:eastAsiaTheme="minorHAnsi"/>
          <w:color w:val="000000"/>
          <w:sz w:val="28"/>
          <w:szCs w:val="28"/>
        </w:rPr>
        <w:t>)</w:t>
      </w:r>
    </w:p>
    <w:p w14:paraId="7CD6FDA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5ECE0D2B"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r2d = GetComponent&lt;Rigidbody2D</w:t>
      </w:r>
      <w:proofErr w:type="gramStart"/>
      <w:r w:rsidRPr="00A65E28">
        <w:rPr>
          <w:rFonts w:eastAsiaTheme="minorHAnsi"/>
          <w:color w:val="000000"/>
          <w:sz w:val="28"/>
          <w:szCs w:val="28"/>
        </w:rPr>
        <w:t>&gt;(</w:t>
      </w:r>
      <w:proofErr w:type="gramEnd"/>
      <w:r w:rsidRPr="00A65E28">
        <w:rPr>
          <w:rFonts w:eastAsiaTheme="minorHAnsi"/>
          <w:color w:val="000000"/>
          <w:sz w:val="28"/>
          <w:szCs w:val="28"/>
        </w:rPr>
        <w:t>);</w:t>
      </w:r>
    </w:p>
    <w:p w14:paraId="21DC143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Chuyendong = GetComponent&lt;Animator</w:t>
      </w:r>
      <w:proofErr w:type="gramStart"/>
      <w:r w:rsidRPr="00A65E28">
        <w:rPr>
          <w:rFonts w:eastAsiaTheme="minorHAnsi"/>
          <w:color w:val="000000"/>
          <w:sz w:val="28"/>
          <w:szCs w:val="28"/>
        </w:rPr>
        <w:t>&gt;(</w:t>
      </w:r>
      <w:proofErr w:type="gramEnd"/>
      <w:r w:rsidRPr="00A65E28">
        <w:rPr>
          <w:rFonts w:eastAsiaTheme="minorHAnsi"/>
          <w:color w:val="000000"/>
          <w:sz w:val="28"/>
          <w:szCs w:val="28"/>
        </w:rPr>
        <w:t>);</w:t>
      </w:r>
    </w:p>
    <w:p w14:paraId="12FF996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Time.timeScale = 1f;</w:t>
      </w:r>
    </w:p>
    <w:p w14:paraId="72AC088F"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4CD14C7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147018A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8000"/>
          <w:sz w:val="28"/>
          <w:szCs w:val="28"/>
        </w:rPr>
        <w:t>// Update is called once per frame</w:t>
      </w:r>
    </w:p>
    <w:p w14:paraId="2B6F605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Update(</w:t>
      </w:r>
      <w:proofErr w:type="gramEnd"/>
      <w:r w:rsidRPr="00A65E28">
        <w:rPr>
          <w:rFonts w:eastAsiaTheme="minorHAnsi"/>
          <w:color w:val="000000"/>
          <w:sz w:val="28"/>
          <w:szCs w:val="28"/>
        </w:rPr>
        <w:t>)</w:t>
      </w:r>
    </w:p>
    <w:p w14:paraId="6ACFCBF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40D16F5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Chuyendong.SetFloat(</w:t>
      </w:r>
      <w:r w:rsidRPr="00A65E28">
        <w:rPr>
          <w:rFonts w:eastAsiaTheme="minorHAnsi"/>
          <w:color w:val="A31515"/>
          <w:sz w:val="28"/>
          <w:szCs w:val="28"/>
        </w:rPr>
        <w:t>"Tocdo"</w:t>
      </w:r>
      <w:r w:rsidRPr="00A65E28">
        <w:rPr>
          <w:rFonts w:eastAsiaTheme="minorHAnsi"/>
          <w:color w:val="000000"/>
          <w:sz w:val="28"/>
          <w:szCs w:val="28"/>
        </w:rPr>
        <w:t>, Tocdo);</w:t>
      </w:r>
    </w:p>
    <w:p w14:paraId="3DA952EB"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Chuyendong.SetBool(</w:t>
      </w:r>
      <w:r w:rsidRPr="00A65E28">
        <w:rPr>
          <w:rFonts w:eastAsiaTheme="minorHAnsi"/>
          <w:color w:val="A31515"/>
          <w:sz w:val="28"/>
          <w:szCs w:val="28"/>
        </w:rPr>
        <w:t>"Vitri"</w:t>
      </w:r>
      <w:r w:rsidRPr="00A65E28">
        <w:rPr>
          <w:rFonts w:eastAsiaTheme="minorHAnsi"/>
          <w:color w:val="000000"/>
          <w:sz w:val="28"/>
          <w:szCs w:val="28"/>
        </w:rPr>
        <w:t>, Vitri);</w:t>
      </w:r>
    </w:p>
    <w:p w14:paraId="23DED3F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Chuyendong.SetBool(</w:t>
      </w:r>
      <w:r w:rsidRPr="00A65E28">
        <w:rPr>
          <w:rFonts w:eastAsiaTheme="minorHAnsi"/>
          <w:color w:val="A31515"/>
          <w:sz w:val="28"/>
          <w:szCs w:val="28"/>
        </w:rPr>
        <w:t>"Tancong"</w:t>
      </w:r>
      <w:r w:rsidRPr="00A65E28">
        <w:rPr>
          <w:rFonts w:eastAsiaTheme="minorHAnsi"/>
          <w:color w:val="000000"/>
          <w:sz w:val="28"/>
          <w:szCs w:val="28"/>
        </w:rPr>
        <w:t>, Tancong);</w:t>
      </w:r>
    </w:p>
    <w:p w14:paraId="3675A4D6"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Nhay(</w:t>
      </w:r>
      <w:proofErr w:type="gramEnd"/>
      <w:r w:rsidRPr="00A65E28">
        <w:rPr>
          <w:rFonts w:eastAsiaTheme="minorHAnsi"/>
          <w:color w:val="000000"/>
          <w:sz w:val="28"/>
          <w:szCs w:val="28"/>
        </w:rPr>
        <w:t>);</w:t>
      </w:r>
    </w:p>
    <w:p w14:paraId="5A4168E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Danh(</w:t>
      </w:r>
      <w:proofErr w:type="gramEnd"/>
      <w:r w:rsidRPr="00A65E28">
        <w:rPr>
          <w:rFonts w:eastAsiaTheme="minorHAnsi"/>
          <w:color w:val="000000"/>
          <w:sz w:val="28"/>
          <w:szCs w:val="28"/>
        </w:rPr>
        <w:t>);</w:t>
      </w:r>
    </w:p>
    <w:p w14:paraId="1A614FF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w:t>
      </w:r>
      <w:proofErr w:type="gramStart"/>
      <w:r w:rsidRPr="00A65E28">
        <w:rPr>
          <w:rFonts w:eastAsiaTheme="minorHAnsi"/>
          <w:color w:val="000000"/>
          <w:sz w:val="28"/>
          <w:szCs w:val="28"/>
        </w:rPr>
        <w:t>gameObject.transform.position</w:t>
      </w:r>
      <w:proofErr w:type="gramEnd"/>
      <w:r w:rsidRPr="00A65E28">
        <w:rPr>
          <w:rFonts w:eastAsiaTheme="minorHAnsi"/>
          <w:color w:val="000000"/>
          <w:sz w:val="28"/>
          <w:szCs w:val="28"/>
        </w:rPr>
        <w:t>.y &lt; -5f)</w:t>
      </w:r>
    </w:p>
    <w:p w14:paraId="224664F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019D341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Chet(</w:t>
      </w:r>
      <w:proofErr w:type="gramEnd"/>
      <w:r w:rsidRPr="00A65E28">
        <w:rPr>
          <w:rFonts w:eastAsiaTheme="minorHAnsi"/>
          <w:color w:val="000000"/>
          <w:sz w:val="28"/>
          <w:szCs w:val="28"/>
        </w:rPr>
        <w:t>);</w:t>
      </w:r>
    </w:p>
    <w:p w14:paraId="06E3818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60ED4D4B"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0ABB2A8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495A300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23F1CAA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private</w:t>
      </w: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FixedUpdate(</w:t>
      </w:r>
      <w:proofErr w:type="gramEnd"/>
      <w:r w:rsidRPr="00A65E28">
        <w:rPr>
          <w:rFonts w:eastAsiaTheme="minorHAnsi"/>
          <w:color w:val="000000"/>
          <w:sz w:val="28"/>
          <w:szCs w:val="28"/>
        </w:rPr>
        <w:t>)</w:t>
      </w:r>
    </w:p>
    <w:p w14:paraId="0DF8F69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2317B021"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Dichuyen(</w:t>
      </w:r>
      <w:proofErr w:type="gramEnd"/>
      <w:r w:rsidRPr="00A65E28">
        <w:rPr>
          <w:rFonts w:eastAsiaTheme="minorHAnsi"/>
          <w:color w:val="000000"/>
          <w:sz w:val="28"/>
          <w:szCs w:val="28"/>
        </w:rPr>
        <w:t>);</w:t>
      </w:r>
    </w:p>
    <w:p w14:paraId="5ECCB63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6E76EF6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Dichuyen(</w:t>
      </w:r>
      <w:proofErr w:type="gramEnd"/>
      <w:r w:rsidRPr="00A65E28">
        <w:rPr>
          <w:rFonts w:eastAsiaTheme="minorHAnsi"/>
          <w:color w:val="000000"/>
          <w:sz w:val="28"/>
          <w:szCs w:val="28"/>
        </w:rPr>
        <w:t>)</w:t>
      </w:r>
    </w:p>
    <w:p w14:paraId="63CA8486"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6B4B07A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float</w:t>
      </w:r>
      <w:r w:rsidRPr="00A65E28">
        <w:rPr>
          <w:rFonts w:eastAsiaTheme="minorHAnsi"/>
          <w:color w:val="000000"/>
          <w:sz w:val="28"/>
          <w:szCs w:val="28"/>
        </w:rPr>
        <w:t xml:space="preserve"> traiphai = Input.GetAxis(</w:t>
      </w:r>
      <w:r w:rsidRPr="00A65E28">
        <w:rPr>
          <w:rFonts w:eastAsiaTheme="minorHAnsi"/>
          <w:color w:val="A31515"/>
          <w:sz w:val="28"/>
          <w:szCs w:val="28"/>
        </w:rPr>
        <w:t>"Horizontal"</w:t>
      </w:r>
      <w:r w:rsidRPr="00A65E28">
        <w:rPr>
          <w:rFonts w:eastAsiaTheme="minorHAnsi"/>
          <w:color w:val="000000"/>
          <w:sz w:val="28"/>
          <w:szCs w:val="28"/>
        </w:rPr>
        <w:t>);</w:t>
      </w:r>
    </w:p>
    <w:p w14:paraId="387299D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r2d.velocity = </w:t>
      </w:r>
      <w:r w:rsidRPr="00A65E28">
        <w:rPr>
          <w:rFonts w:eastAsiaTheme="minorHAnsi"/>
          <w:color w:val="0000FF"/>
          <w:sz w:val="28"/>
          <w:szCs w:val="28"/>
        </w:rPr>
        <w:t>new</w:t>
      </w:r>
      <w:r w:rsidRPr="00A65E28">
        <w:rPr>
          <w:rFonts w:eastAsiaTheme="minorHAnsi"/>
          <w:color w:val="000000"/>
          <w:sz w:val="28"/>
          <w:szCs w:val="28"/>
        </w:rPr>
        <w:t xml:space="preserve"> Vector2(Vantoc * traiphai, </w:t>
      </w:r>
      <w:proofErr w:type="gramStart"/>
      <w:r w:rsidRPr="00A65E28">
        <w:rPr>
          <w:rFonts w:eastAsiaTheme="minorHAnsi"/>
          <w:color w:val="000000"/>
          <w:sz w:val="28"/>
          <w:szCs w:val="28"/>
        </w:rPr>
        <w:t>r2d.velocity.y</w:t>
      </w:r>
      <w:proofErr w:type="gramEnd"/>
      <w:r w:rsidRPr="00A65E28">
        <w:rPr>
          <w:rFonts w:eastAsiaTheme="minorHAnsi"/>
          <w:color w:val="000000"/>
          <w:sz w:val="28"/>
          <w:szCs w:val="28"/>
        </w:rPr>
        <w:t>);</w:t>
      </w:r>
    </w:p>
    <w:p w14:paraId="1F84C23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Tocdo = Mathf.Abs(Vantoc * traiphai);</w:t>
      </w:r>
    </w:p>
    <w:p w14:paraId="431BB48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(traiphai &gt; 0 &amp;</w:t>
      </w:r>
      <w:proofErr w:type="gramStart"/>
      <w:r w:rsidRPr="00A65E28">
        <w:rPr>
          <w:rFonts w:eastAsiaTheme="minorHAnsi"/>
          <w:color w:val="000000"/>
          <w:sz w:val="28"/>
          <w:szCs w:val="28"/>
        </w:rPr>
        <w:t>&amp; !Huongphai</w:t>
      </w:r>
      <w:proofErr w:type="gramEnd"/>
      <w:r w:rsidRPr="00A65E28">
        <w:rPr>
          <w:rFonts w:eastAsiaTheme="minorHAnsi"/>
          <w:color w:val="000000"/>
          <w:sz w:val="28"/>
          <w:szCs w:val="28"/>
        </w:rPr>
        <w:t>)</w:t>
      </w:r>
    </w:p>
    <w:p w14:paraId="18E8DB16"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3829982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huongdichuyen(</w:t>
      </w:r>
      <w:proofErr w:type="gramEnd"/>
      <w:r w:rsidRPr="00A65E28">
        <w:rPr>
          <w:rFonts w:eastAsiaTheme="minorHAnsi"/>
          <w:color w:val="000000"/>
          <w:sz w:val="28"/>
          <w:szCs w:val="28"/>
        </w:rPr>
        <w:t>);</w:t>
      </w:r>
    </w:p>
    <w:p w14:paraId="2EBE329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51A75CF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(traiphai &lt; 0 &amp;&amp; Huongphai)</w:t>
      </w:r>
    </w:p>
    <w:p w14:paraId="1CA72E1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lastRenderedPageBreak/>
        <w:t xml:space="preserve">        {</w:t>
      </w:r>
    </w:p>
    <w:p w14:paraId="54A06D4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huongdichuyen(</w:t>
      </w:r>
      <w:proofErr w:type="gramEnd"/>
      <w:r w:rsidRPr="00A65E28">
        <w:rPr>
          <w:rFonts w:eastAsiaTheme="minorHAnsi"/>
          <w:color w:val="000000"/>
          <w:sz w:val="28"/>
          <w:szCs w:val="28"/>
        </w:rPr>
        <w:t>);</w:t>
      </w:r>
    </w:p>
    <w:p w14:paraId="298CB10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157045E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0F36085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huongdichuyen(</w:t>
      </w:r>
      <w:proofErr w:type="gramEnd"/>
      <w:r w:rsidRPr="00A65E28">
        <w:rPr>
          <w:rFonts w:eastAsiaTheme="minorHAnsi"/>
          <w:color w:val="000000"/>
          <w:sz w:val="28"/>
          <w:szCs w:val="28"/>
        </w:rPr>
        <w:t>)</w:t>
      </w:r>
    </w:p>
    <w:p w14:paraId="26EA69D1"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09EA2E9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Huongphai </w:t>
      </w:r>
      <w:proofErr w:type="gramStart"/>
      <w:r w:rsidRPr="00A65E28">
        <w:rPr>
          <w:rFonts w:eastAsiaTheme="minorHAnsi"/>
          <w:color w:val="000000"/>
          <w:sz w:val="28"/>
          <w:szCs w:val="28"/>
        </w:rPr>
        <w:t>= !Huongphai</w:t>
      </w:r>
      <w:proofErr w:type="gramEnd"/>
      <w:r w:rsidRPr="00A65E28">
        <w:rPr>
          <w:rFonts w:eastAsiaTheme="minorHAnsi"/>
          <w:color w:val="000000"/>
          <w:sz w:val="28"/>
          <w:szCs w:val="28"/>
        </w:rPr>
        <w:t>;</w:t>
      </w:r>
    </w:p>
    <w:p w14:paraId="780A7BD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transform.Rotate</w:t>
      </w:r>
      <w:proofErr w:type="gramEnd"/>
      <w:r w:rsidRPr="00A65E28">
        <w:rPr>
          <w:rFonts w:eastAsiaTheme="minorHAnsi"/>
          <w:color w:val="000000"/>
          <w:sz w:val="28"/>
          <w:szCs w:val="28"/>
        </w:rPr>
        <w:t>(0f, 180f, 0f);</w:t>
      </w:r>
    </w:p>
    <w:p w14:paraId="453E0C9F"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7877130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0B225A5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Nhay(</w:t>
      </w:r>
      <w:proofErr w:type="gramEnd"/>
      <w:r w:rsidRPr="00A65E28">
        <w:rPr>
          <w:rFonts w:eastAsiaTheme="minorHAnsi"/>
          <w:color w:val="000000"/>
          <w:sz w:val="28"/>
          <w:szCs w:val="28"/>
        </w:rPr>
        <w:t>)</w:t>
      </w:r>
    </w:p>
    <w:p w14:paraId="3FEFE70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717E3527"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(Input.GetKeyDown(KeyCode.W) &amp;&amp; Vitri == </w:t>
      </w:r>
      <w:r w:rsidRPr="00A65E28">
        <w:rPr>
          <w:rFonts w:eastAsiaTheme="minorHAnsi"/>
          <w:color w:val="0000FF"/>
          <w:sz w:val="28"/>
          <w:szCs w:val="28"/>
        </w:rPr>
        <w:t>true</w:t>
      </w:r>
      <w:r w:rsidRPr="00A65E28">
        <w:rPr>
          <w:rFonts w:eastAsiaTheme="minorHAnsi"/>
          <w:color w:val="000000"/>
          <w:sz w:val="28"/>
          <w:szCs w:val="28"/>
        </w:rPr>
        <w:t>)</w:t>
      </w:r>
    </w:p>
    <w:p w14:paraId="11CA1BE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119DDED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707B8B9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r2d.AddForce((Vector2.up) * Azirnhay);</w:t>
      </w:r>
    </w:p>
    <w:p w14:paraId="4EA8033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Vitri = </w:t>
      </w:r>
      <w:r w:rsidRPr="00A65E28">
        <w:rPr>
          <w:rFonts w:eastAsiaTheme="minorHAnsi"/>
          <w:color w:val="0000FF"/>
          <w:sz w:val="28"/>
          <w:szCs w:val="28"/>
        </w:rPr>
        <w:t>false</w:t>
      </w:r>
      <w:r w:rsidRPr="00A65E28">
        <w:rPr>
          <w:rFonts w:eastAsiaTheme="minorHAnsi"/>
          <w:color w:val="000000"/>
          <w:sz w:val="28"/>
          <w:szCs w:val="28"/>
        </w:rPr>
        <w:t>;</w:t>
      </w:r>
    </w:p>
    <w:p w14:paraId="1E91291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41E1D00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0EF5E49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else</w:t>
      </w: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w:t>
      </w:r>
      <w:proofErr w:type="gramStart"/>
      <w:r w:rsidRPr="00A65E28">
        <w:rPr>
          <w:rFonts w:eastAsiaTheme="minorHAnsi"/>
          <w:color w:val="000000"/>
          <w:sz w:val="28"/>
          <w:szCs w:val="28"/>
        </w:rPr>
        <w:t>r2d.velocity.y</w:t>
      </w:r>
      <w:proofErr w:type="gramEnd"/>
      <w:r w:rsidRPr="00A65E28">
        <w:rPr>
          <w:rFonts w:eastAsiaTheme="minorHAnsi"/>
          <w:color w:val="000000"/>
          <w:sz w:val="28"/>
          <w:szCs w:val="28"/>
        </w:rPr>
        <w:t xml:space="preserve"> &lt; 0)</w:t>
      </w:r>
    </w:p>
    <w:p w14:paraId="0A4E9AF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049AEA9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Vitri = </w:t>
      </w:r>
      <w:r w:rsidRPr="00A65E28">
        <w:rPr>
          <w:rFonts w:eastAsiaTheme="minorHAnsi"/>
          <w:color w:val="0000FF"/>
          <w:sz w:val="28"/>
          <w:szCs w:val="28"/>
        </w:rPr>
        <w:t>true</w:t>
      </w:r>
      <w:r w:rsidRPr="00A65E28">
        <w:rPr>
          <w:rFonts w:eastAsiaTheme="minorHAnsi"/>
          <w:color w:val="000000"/>
          <w:sz w:val="28"/>
          <w:szCs w:val="28"/>
        </w:rPr>
        <w:t>;</w:t>
      </w:r>
    </w:p>
    <w:p w14:paraId="462670E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r2d.velocity += Vector2.up * </w:t>
      </w:r>
      <w:proofErr w:type="gramStart"/>
      <w:r w:rsidRPr="00A65E28">
        <w:rPr>
          <w:rFonts w:eastAsiaTheme="minorHAnsi"/>
          <w:color w:val="000000"/>
          <w:sz w:val="28"/>
          <w:szCs w:val="28"/>
        </w:rPr>
        <w:t>Physics2D.gravity.y</w:t>
      </w:r>
      <w:proofErr w:type="gramEnd"/>
      <w:r w:rsidRPr="00A65E28">
        <w:rPr>
          <w:rFonts w:eastAsiaTheme="minorHAnsi"/>
          <w:color w:val="000000"/>
          <w:sz w:val="28"/>
          <w:szCs w:val="28"/>
        </w:rPr>
        <w:t xml:space="preserve"> * (Trongluc - 1) * Time.deltaTime;</w:t>
      </w:r>
    </w:p>
    <w:p w14:paraId="4BC73EA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35BAEDC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5F418B3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7087A51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1ED5157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Danh(</w:t>
      </w:r>
      <w:proofErr w:type="gramEnd"/>
      <w:r w:rsidRPr="00A65E28">
        <w:rPr>
          <w:rFonts w:eastAsiaTheme="minorHAnsi"/>
          <w:color w:val="000000"/>
          <w:sz w:val="28"/>
          <w:szCs w:val="28"/>
        </w:rPr>
        <w:t>)</w:t>
      </w:r>
      <w:r w:rsidRPr="00A65E28">
        <w:rPr>
          <w:rFonts w:eastAsiaTheme="minorHAnsi"/>
          <w:color w:val="008000"/>
          <w:sz w:val="28"/>
          <w:szCs w:val="28"/>
        </w:rPr>
        <w:t>//hàm để gọi animation</w:t>
      </w:r>
    </w:p>
    <w:p w14:paraId="6FA5FD7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4DF928F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(Input.GetKey(KeyCode.Space))</w:t>
      </w:r>
    </w:p>
    <w:p w14:paraId="6AA4DC0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5198D127"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(canatk)</w:t>
      </w:r>
    </w:p>
    <w:p w14:paraId="6E9CA73F"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0AC9132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StartCoroutine(</w:t>
      </w:r>
      <w:proofErr w:type="gramStart"/>
      <w:r w:rsidRPr="00A65E28">
        <w:rPr>
          <w:rFonts w:eastAsiaTheme="minorHAnsi"/>
          <w:color w:val="000000"/>
          <w:sz w:val="28"/>
          <w:szCs w:val="28"/>
        </w:rPr>
        <w:t>cddanh(</w:t>
      </w:r>
      <w:proofErr w:type="gramEnd"/>
      <w:r w:rsidRPr="00A65E28">
        <w:rPr>
          <w:rFonts w:eastAsiaTheme="minorHAnsi"/>
          <w:color w:val="000000"/>
          <w:sz w:val="28"/>
          <w:szCs w:val="28"/>
        </w:rPr>
        <w:t>));</w:t>
      </w:r>
    </w:p>
    <w:p w14:paraId="5EF15F6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6CE65CF1"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5C8877EB"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7A6D61A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IEnumerator </w:t>
      </w:r>
      <w:proofErr w:type="gramStart"/>
      <w:r w:rsidRPr="00A65E28">
        <w:rPr>
          <w:rFonts w:eastAsiaTheme="minorHAnsi"/>
          <w:color w:val="000000"/>
          <w:sz w:val="28"/>
          <w:szCs w:val="28"/>
        </w:rPr>
        <w:t>cddanh(</w:t>
      </w:r>
      <w:proofErr w:type="gramEnd"/>
      <w:r w:rsidRPr="00A65E28">
        <w:rPr>
          <w:rFonts w:eastAsiaTheme="minorHAnsi"/>
          <w:color w:val="000000"/>
          <w:sz w:val="28"/>
          <w:szCs w:val="28"/>
        </w:rPr>
        <w:t>)</w:t>
      </w:r>
    </w:p>
    <w:p w14:paraId="5147A04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lastRenderedPageBreak/>
        <w:t xml:space="preserve">    {</w:t>
      </w:r>
    </w:p>
    <w:p w14:paraId="43DD8E01"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Tancong = </w:t>
      </w:r>
      <w:r w:rsidRPr="00A65E28">
        <w:rPr>
          <w:rFonts w:eastAsiaTheme="minorHAnsi"/>
          <w:color w:val="0000FF"/>
          <w:sz w:val="28"/>
          <w:szCs w:val="28"/>
        </w:rPr>
        <w:t>true</w:t>
      </w:r>
      <w:r w:rsidRPr="00A65E28">
        <w:rPr>
          <w:rFonts w:eastAsiaTheme="minorHAnsi"/>
          <w:color w:val="000000"/>
          <w:sz w:val="28"/>
          <w:szCs w:val="28"/>
        </w:rPr>
        <w:t>;</w:t>
      </w:r>
    </w:p>
    <w:p w14:paraId="259D82A6"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canatk = </w:t>
      </w:r>
      <w:r w:rsidRPr="00A65E28">
        <w:rPr>
          <w:rFonts w:eastAsiaTheme="minorHAnsi"/>
          <w:color w:val="0000FF"/>
          <w:sz w:val="28"/>
          <w:szCs w:val="28"/>
        </w:rPr>
        <w:t>false</w:t>
      </w:r>
      <w:r w:rsidRPr="00A65E28">
        <w:rPr>
          <w:rFonts w:eastAsiaTheme="minorHAnsi"/>
          <w:color w:val="000000"/>
          <w:sz w:val="28"/>
          <w:szCs w:val="28"/>
        </w:rPr>
        <w:t>;</w:t>
      </w:r>
    </w:p>
    <w:p w14:paraId="26A9DC5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5D75EA3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yield</w:t>
      </w:r>
      <w:r w:rsidRPr="00A65E28">
        <w:rPr>
          <w:rFonts w:eastAsiaTheme="minorHAnsi"/>
          <w:color w:val="000000"/>
          <w:sz w:val="28"/>
          <w:szCs w:val="28"/>
        </w:rPr>
        <w:t xml:space="preserve"> </w:t>
      </w:r>
      <w:r w:rsidRPr="00A65E28">
        <w:rPr>
          <w:rFonts w:eastAsiaTheme="minorHAnsi"/>
          <w:color w:val="0000FF"/>
          <w:sz w:val="28"/>
          <w:szCs w:val="28"/>
        </w:rPr>
        <w:t>return</w:t>
      </w:r>
      <w:r w:rsidRPr="00A65E28">
        <w:rPr>
          <w:rFonts w:eastAsiaTheme="minorHAnsi"/>
          <w:color w:val="000000"/>
          <w:sz w:val="28"/>
          <w:szCs w:val="28"/>
        </w:rPr>
        <w:t xml:space="preserve"> </w:t>
      </w:r>
      <w:r w:rsidRPr="00A65E28">
        <w:rPr>
          <w:rFonts w:eastAsiaTheme="minorHAnsi"/>
          <w:color w:val="0000FF"/>
          <w:sz w:val="28"/>
          <w:szCs w:val="28"/>
        </w:rPr>
        <w:t>new</w:t>
      </w:r>
      <w:r w:rsidRPr="00A65E28">
        <w:rPr>
          <w:rFonts w:eastAsiaTheme="minorHAnsi"/>
          <w:color w:val="000000"/>
          <w:sz w:val="28"/>
          <w:szCs w:val="28"/>
        </w:rPr>
        <w:t xml:space="preserve"> </w:t>
      </w:r>
      <w:proofErr w:type="gramStart"/>
      <w:r w:rsidRPr="00A65E28">
        <w:rPr>
          <w:rFonts w:eastAsiaTheme="minorHAnsi"/>
          <w:color w:val="000000"/>
          <w:sz w:val="28"/>
          <w:szCs w:val="28"/>
        </w:rPr>
        <w:t>WaitForSeconds(</w:t>
      </w:r>
      <w:proofErr w:type="gramEnd"/>
      <w:r w:rsidRPr="00A65E28">
        <w:rPr>
          <w:rFonts w:eastAsiaTheme="minorHAnsi"/>
          <w:color w:val="000000"/>
          <w:sz w:val="28"/>
          <w:szCs w:val="28"/>
        </w:rPr>
        <w:t>0.5f);</w:t>
      </w:r>
    </w:p>
    <w:p w14:paraId="0FA805B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3BEF47D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canatk = </w:t>
      </w:r>
      <w:r w:rsidRPr="00A65E28">
        <w:rPr>
          <w:rFonts w:eastAsiaTheme="minorHAnsi"/>
          <w:color w:val="0000FF"/>
          <w:sz w:val="28"/>
          <w:szCs w:val="28"/>
        </w:rPr>
        <w:t>true</w:t>
      </w:r>
      <w:r w:rsidRPr="00A65E28">
        <w:rPr>
          <w:rFonts w:eastAsiaTheme="minorHAnsi"/>
          <w:color w:val="000000"/>
          <w:sz w:val="28"/>
          <w:szCs w:val="28"/>
        </w:rPr>
        <w:t>;</w:t>
      </w:r>
    </w:p>
    <w:p w14:paraId="65A3FC9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Tancong = </w:t>
      </w:r>
      <w:r w:rsidRPr="00A65E28">
        <w:rPr>
          <w:rFonts w:eastAsiaTheme="minorHAnsi"/>
          <w:color w:val="0000FF"/>
          <w:sz w:val="28"/>
          <w:szCs w:val="28"/>
        </w:rPr>
        <w:t>false</w:t>
      </w:r>
      <w:r w:rsidRPr="00A65E28">
        <w:rPr>
          <w:rFonts w:eastAsiaTheme="minorHAnsi"/>
          <w:color w:val="000000"/>
          <w:sz w:val="28"/>
          <w:szCs w:val="28"/>
        </w:rPr>
        <w:t>;</w:t>
      </w:r>
    </w:p>
    <w:p w14:paraId="5F1D0B0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783C3EB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3A3FD1E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3D64142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private</w:t>
      </w: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OnCollisionEnter2</w:t>
      </w:r>
      <w:proofErr w:type="gramStart"/>
      <w:r w:rsidRPr="00A65E28">
        <w:rPr>
          <w:rFonts w:eastAsiaTheme="minorHAnsi"/>
          <w:color w:val="000000"/>
          <w:sz w:val="28"/>
          <w:szCs w:val="28"/>
        </w:rPr>
        <w:t>D(</w:t>
      </w:r>
      <w:proofErr w:type="gramEnd"/>
      <w:r w:rsidRPr="00A65E28">
        <w:rPr>
          <w:rFonts w:eastAsiaTheme="minorHAnsi"/>
          <w:color w:val="000000"/>
          <w:sz w:val="28"/>
          <w:szCs w:val="28"/>
        </w:rPr>
        <w:t>Collision2D coll2D)</w:t>
      </w:r>
    </w:p>
    <w:p w14:paraId="4365434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1ED3D0D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w:t>
      </w:r>
      <w:proofErr w:type="gramStart"/>
      <w:r w:rsidRPr="00A65E28">
        <w:rPr>
          <w:rFonts w:eastAsiaTheme="minorHAnsi"/>
          <w:color w:val="000000"/>
          <w:sz w:val="28"/>
          <w:szCs w:val="28"/>
        </w:rPr>
        <w:t>coll2D.gameObject.CompareTag</w:t>
      </w:r>
      <w:proofErr w:type="gramEnd"/>
      <w:r w:rsidRPr="00A65E28">
        <w:rPr>
          <w:rFonts w:eastAsiaTheme="minorHAnsi"/>
          <w:color w:val="000000"/>
          <w:sz w:val="28"/>
          <w:szCs w:val="28"/>
        </w:rPr>
        <w:t>(</w:t>
      </w:r>
      <w:r w:rsidRPr="00A65E28">
        <w:rPr>
          <w:rFonts w:eastAsiaTheme="minorHAnsi"/>
          <w:color w:val="A31515"/>
          <w:sz w:val="28"/>
          <w:szCs w:val="28"/>
        </w:rPr>
        <w:t>"Mod"</w:t>
      </w:r>
      <w:r w:rsidRPr="00A65E28">
        <w:rPr>
          <w:rFonts w:eastAsiaTheme="minorHAnsi"/>
          <w:color w:val="000000"/>
          <w:sz w:val="28"/>
          <w:szCs w:val="28"/>
        </w:rPr>
        <w:t>))</w:t>
      </w:r>
    </w:p>
    <w:p w14:paraId="3EFFA937"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710B660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Chet(</w:t>
      </w:r>
      <w:proofErr w:type="gramEnd"/>
      <w:r w:rsidRPr="00A65E28">
        <w:rPr>
          <w:rFonts w:eastAsiaTheme="minorHAnsi"/>
          <w:color w:val="000000"/>
          <w:sz w:val="28"/>
          <w:szCs w:val="28"/>
        </w:rPr>
        <w:t>);</w:t>
      </w:r>
    </w:p>
    <w:p w14:paraId="5D567D46"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5A10D92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else</w:t>
      </w: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w:t>
      </w:r>
      <w:proofErr w:type="gramStart"/>
      <w:r w:rsidRPr="00A65E28">
        <w:rPr>
          <w:rFonts w:eastAsiaTheme="minorHAnsi"/>
          <w:color w:val="000000"/>
          <w:sz w:val="28"/>
          <w:szCs w:val="28"/>
        </w:rPr>
        <w:t>coll2D.gameObject.CompareTag</w:t>
      </w:r>
      <w:proofErr w:type="gramEnd"/>
      <w:r w:rsidRPr="00A65E28">
        <w:rPr>
          <w:rFonts w:eastAsiaTheme="minorHAnsi"/>
          <w:color w:val="000000"/>
          <w:sz w:val="28"/>
          <w:szCs w:val="28"/>
        </w:rPr>
        <w:t>(</w:t>
      </w:r>
      <w:r w:rsidRPr="00A65E28">
        <w:rPr>
          <w:rFonts w:eastAsiaTheme="minorHAnsi"/>
          <w:color w:val="A31515"/>
          <w:sz w:val="28"/>
          <w:szCs w:val="28"/>
        </w:rPr>
        <w:t>"Nendat"</w:t>
      </w:r>
      <w:r w:rsidRPr="00A65E28">
        <w:rPr>
          <w:rFonts w:eastAsiaTheme="minorHAnsi"/>
          <w:color w:val="000000"/>
          <w:sz w:val="28"/>
          <w:szCs w:val="28"/>
        </w:rPr>
        <w:t>))</w:t>
      </w:r>
    </w:p>
    <w:p w14:paraId="53673DC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3ABAC7C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Vitri = </w:t>
      </w:r>
      <w:r w:rsidRPr="00A65E28">
        <w:rPr>
          <w:rFonts w:eastAsiaTheme="minorHAnsi"/>
          <w:color w:val="0000FF"/>
          <w:sz w:val="28"/>
          <w:szCs w:val="28"/>
        </w:rPr>
        <w:t>true</w:t>
      </w:r>
      <w:r w:rsidRPr="00A65E28">
        <w:rPr>
          <w:rFonts w:eastAsiaTheme="minorHAnsi"/>
          <w:color w:val="000000"/>
          <w:sz w:val="28"/>
          <w:szCs w:val="28"/>
        </w:rPr>
        <w:t>;</w:t>
      </w:r>
    </w:p>
    <w:p w14:paraId="2A8DE84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2114588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249565D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Chet(</w:t>
      </w:r>
      <w:proofErr w:type="gramEnd"/>
      <w:r w:rsidRPr="00A65E28">
        <w:rPr>
          <w:rFonts w:eastAsiaTheme="minorHAnsi"/>
          <w:color w:val="000000"/>
          <w:sz w:val="28"/>
          <w:szCs w:val="28"/>
        </w:rPr>
        <w:t>)</w:t>
      </w:r>
    </w:p>
    <w:p w14:paraId="1270124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70798089"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(ado &amp;&amp; Adie)</w:t>
      </w:r>
    </w:p>
    <w:p w14:paraId="0044ECB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6F395C47"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ado.PlayOneShot</w:t>
      </w:r>
      <w:proofErr w:type="gramEnd"/>
      <w:r w:rsidRPr="00A65E28">
        <w:rPr>
          <w:rFonts w:eastAsiaTheme="minorHAnsi"/>
          <w:color w:val="000000"/>
          <w:sz w:val="28"/>
          <w:szCs w:val="28"/>
        </w:rPr>
        <w:t>(Adie);</w:t>
      </w:r>
    </w:p>
    <w:p w14:paraId="0695F40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41C059EF"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(Chuyendong)</w:t>
      </w:r>
    </w:p>
    <w:p w14:paraId="0B46FD0B"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Chuyendong.SetTrigger(</w:t>
      </w:r>
      <w:r w:rsidRPr="00A65E28">
        <w:rPr>
          <w:rFonts w:eastAsiaTheme="minorHAnsi"/>
          <w:color w:val="A31515"/>
          <w:sz w:val="28"/>
          <w:szCs w:val="28"/>
        </w:rPr>
        <w:t>"Death"</w:t>
      </w:r>
      <w:r w:rsidRPr="00A65E28">
        <w:rPr>
          <w:rFonts w:eastAsiaTheme="minorHAnsi"/>
          <w:color w:val="000000"/>
          <w:sz w:val="28"/>
          <w:szCs w:val="28"/>
        </w:rPr>
        <w:t>);</w:t>
      </w:r>
    </w:p>
    <w:p w14:paraId="3D6652F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1989512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(r2d)</w:t>
      </w:r>
    </w:p>
    <w:p w14:paraId="43FC12D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386AFC9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r2d.velocity = </w:t>
      </w:r>
      <w:r w:rsidRPr="00A65E28">
        <w:rPr>
          <w:rFonts w:eastAsiaTheme="minorHAnsi"/>
          <w:color w:val="0000FF"/>
          <w:sz w:val="28"/>
          <w:szCs w:val="28"/>
        </w:rPr>
        <w:t>new</w:t>
      </w:r>
      <w:r w:rsidRPr="00A65E28">
        <w:rPr>
          <w:rFonts w:eastAsiaTheme="minorHAnsi"/>
          <w:color w:val="000000"/>
          <w:sz w:val="28"/>
          <w:szCs w:val="28"/>
        </w:rPr>
        <w:t xml:space="preserve"> Vector2(0f, </w:t>
      </w:r>
      <w:proofErr w:type="gramStart"/>
      <w:r w:rsidRPr="00A65E28">
        <w:rPr>
          <w:rFonts w:eastAsiaTheme="minorHAnsi"/>
          <w:color w:val="000000"/>
          <w:sz w:val="28"/>
          <w:szCs w:val="28"/>
        </w:rPr>
        <w:t>r2d.velocity.y</w:t>
      </w:r>
      <w:proofErr w:type="gramEnd"/>
      <w:r w:rsidRPr="00A65E28">
        <w:rPr>
          <w:rFonts w:eastAsiaTheme="minorHAnsi"/>
          <w:color w:val="000000"/>
          <w:sz w:val="28"/>
          <w:szCs w:val="28"/>
        </w:rPr>
        <w:t>);</w:t>
      </w:r>
    </w:p>
    <w:p w14:paraId="7B6857A9"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6CF7DA7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Losepanel.SetActive(</w:t>
      </w:r>
      <w:r w:rsidRPr="00A65E28">
        <w:rPr>
          <w:rFonts w:eastAsiaTheme="minorHAnsi"/>
          <w:color w:val="0000FF"/>
          <w:sz w:val="28"/>
          <w:szCs w:val="28"/>
        </w:rPr>
        <w:t>true</w:t>
      </w:r>
      <w:r w:rsidRPr="00A65E28">
        <w:rPr>
          <w:rFonts w:eastAsiaTheme="minorHAnsi"/>
          <w:color w:val="000000"/>
          <w:sz w:val="28"/>
          <w:szCs w:val="28"/>
        </w:rPr>
        <w:t>);</w:t>
      </w:r>
    </w:p>
    <w:p w14:paraId="7B83F83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Time.timeScale = 0f;</w:t>
      </w:r>
    </w:p>
    <w:p w14:paraId="10D5533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62E6D9C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4D3D448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lastRenderedPageBreak/>
        <w:t xml:space="preserve">    </w:t>
      </w:r>
      <w:r w:rsidRPr="00A65E28">
        <w:rPr>
          <w:rFonts w:eastAsiaTheme="minorHAnsi"/>
          <w:color w:val="0000FF"/>
          <w:sz w:val="28"/>
          <w:szCs w:val="28"/>
        </w:rPr>
        <w:t>public</w:t>
      </w: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Quitgame(</w:t>
      </w:r>
      <w:proofErr w:type="gramEnd"/>
      <w:r w:rsidRPr="00A65E28">
        <w:rPr>
          <w:rFonts w:eastAsiaTheme="minorHAnsi"/>
          <w:color w:val="000000"/>
          <w:sz w:val="28"/>
          <w:szCs w:val="28"/>
        </w:rPr>
        <w:t>)</w:t>
      </w:r>
      <w:r w:rsidRPr="00A65E28">
        <w:rPr>
          <w:rFonts w:eastAsiaTheme="minorHAnsi"/>
          <w:color w:val="008000"/>
          <w:sz w:val="28"/>
          <w:szCs w:val="28"/>
        </w:rPr>
        <w:t>//hàm gọi menu khi chết</w:t>
      </w:r>
    </w:p>
    <w:p w14:paraId="427A4FA6"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694E690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SceneManager.LoadScene(0);</w:t>
      </w:r>
    </w:p>
    <w:p w14:paraId="001FDD3B"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6176CFF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public</w:t>
      </w: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Restart1</w:t>
      </w:r>
      <w:proofErr w:type="gramStart"/>
      <w:r w:rsidRPr="00A65E28">
        <w:rPr>
          <w:rFonts w:eastAsiaTheme="minorHAnsi"/>
          <w:color w:val="000000"/>
          <w:sz w:val="28"/>
          <w:szCs w:val="28"/>
        </w:rPr>
        <w:t>Button(</w:t>
      </w:r>
      <w:proofErr w:type="gramEnd"/>
      <w:r w:rsidRPr="00A65E28">
        <w:rPr>
          <w:rFonts w:eastAsiaTheme="minorHAnsi"/>
          <w:color w:val="000000"/>
          <w:sz w:val="28"/>
          <w:szCs w:val="28"/>
        </w:rPr>
        <w:t>)</w:t>
      </w:r>
    </w:p>
    <w:p w14:paraId="26140A2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69D715F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Losepanel.SetActive(</w:t>
      </w:r>
      <w:r w:rsidRPr="00A65E28">
        <w:rPr>
          <w:rFonts w:eastAsiaTheme="minorHAnsi"/>
          <w:color w:val="0000FF"/>
          <w:sz w:val="28"/>
          <w:szCs w:val="28"/>
        </w:rPr>
        <w:t>false</w:t>
      </w:r>
      <w:r w:rsidRPr="00A65E28">
        <w:rPr>
          <w:rFonts w:eastAsiaTheme="minorHAnsi"/>
          <w:color w:val="000000"/>
          <w:sz w:val="28"/>
          <w:szCs w:val="28"/>
        </w:rPr>
        <w:t>);</w:t>
      </w:r>
    </w:p>
    <w:p w14:paraId="7B73B39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SceneManager.LoadScene(1);</w:t>
      </w:r>
    </w:p>
    <w:p w14:paraId="20BCE36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Time.timeScale = 1f;</w:t>
      </w:r>
    </w:p>
    <w:p w14:paraId="096B8CC1"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7E038866"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public</w:t>
      </w: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Restart2</w:t>
      </w:r>
      <w:proofErr w:type="gramStart"/>
      <w:r w:rsidRPr="00A65E28">
        <w:rPr>
          <w:rFonts w:eastAsiaTheme="minorHAnsi"/>
          <w:color w:val="000000"/>
          <w:sz w:val="28"/>
          <w:szCs w:val="28"/>
        </w:rPr>
        <w:t>Button(</w:t>
      </w:r>
      <w:proofErr w:type="gramEnd"/>
      <w:r w:rsidRPr="00A65E28">
        <w:rPr>
          <w:rFonts w:eastAsiaTheme="minorHAnsi"/>
          <w:color w:val="000000"/>
          <w:sz w:val="28"/>
          <w:szCs w:val="28"/>
        </w:rPr>
        <w:t>)</w:t>
      </w:r>
    </w:p>
    <w:p w14:paraId="6894AB69"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2A80CCD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Losepanel.SetActive(</w:t>
      </w:r>
      <w:r w:rsidRPr="00A65E28">
        <w:rPr>
          <w:rFonts w:eastAsiaTheme="minorHAnsi"/>
          <w:color w:val="0000FF"/>
          <w:sz w:val="28"/>
          <w:szCs w:val="28"/>
        </w:rPr>
        <w:t>false</w:t>
      </w:r>
      <w:r w:rsidRPr="00A65E28">
        <w:rPr>
          <w:rFonts w:eastAsiaTheme="minorHAnsi"/>
          <w:color w:val="000000"/>
          <w:sz w:val="28"/>
          <w:szCs w:val="28"/>
        </w:rPr>
        <w:t>);</w:t>
      </w:r>
    </w:p>
    <w:p w14:paraId="2A3E101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SceneManager.LoadScene(2);</w:t>
      </w:r>
    </w:p>
    <w:p w14:paraId="29FC3BF7"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Time.timeScale = 1f;</w:t>
      </w:r>
    </w:p>
    <w:p w14:paraId="4C95450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1584FBC7" w14:textId="20ACE90F" w:rsid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w:t>
      </w:r>
    </w:p>
    <w:p w14:paraId="019E2F4B" w14:textId="77777777" w:rsidR="00F16C5A" w:rsidRDefault="00C66ED8" w:rsidP="00F16C5A">
      <w:pPr>
        <w:keepNext/>
        <w:autoSpaceDE w:val="0"/>
        <w:autoSpaceDN w:val="0"/>
        <w:adjustRightInd w:val="0"/>
        <w:spacing w:line="240" w:lineRule="auto"/>
        <w:jc w:val="center"/>
      </w:pPr>
      <w:r w:rsidRPr="00C66ED8">
        <w:rPr>
          <w:rFonts w:eastAsiaTheme="minorHAnsi"/>
          <w:noProof/>
          <w:color w:val="000000"/>
          <w:sz w:val="28"/>
          <w:szCs w:val="28"/>
        </w:rPr>
        <w:drawing>
          <wp:inline distT="0" distB="0" distL="0" distR="0" wp14:anchorId="728837FA" wp14:editId="6ED85F10">
            <wp:extent cx="2981741" cy="2962688"/>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1741" cy="2962688"/>
                    </a:xfrm>
                    <a:prstGeom prst="rect">
                      <a:avLst/>
                    </a:prstGeom>
                  </pic:spPr>
                </pic:pic>
              </a:graphicData>
            </a:graphic>
          </wp:inline>
        </w:drawing>
      </w:r>
    </w:p>
    <w:p w14:paraId="0682101D" w14:textId="671FA746" w:rsidR="00F16C5A" w:rsidRPr="00F16C5A" w:rsidRDefault="00F16C5A" w:rsidP="00F16C5A">
      <w:pPr>
        <w:autoSpaceDE w:val="0"/>
        <w:autoSpaceDN w:val="0"/>
        <w:adjustRightInd w:val="0"/>
        <w:spacing w:line="240" w:lineRule="auto"/>
        <w:jc w:val="center"/>
        <w:rPr>
          <w:rFonts w:eastAsiaTheme="minorHAnsi"/>
          <w:color w:val="000000"/>
          <w:sz w:val="20"/>
          <w:szCs w:val="20"/>
        </w:rPr>
      </w:pPr>
      <w:bookmarkStart w:id="56" w:name="_Toc90122603"/>
      <w:r w:rsidRPr="00F16C5A">
        <w:rPr>
          <w:sz w:val="20"/>
          <w:szCs w:val="20"/>
        </w:rPr>
        <w:t xml:space="preserve">Hình </w:t>
      </w:r>
      <w:r w:rsidRPr="00F16C5A">
        <w:rPr>
          <w:sz w:val="20"/>
          <w:szCs w:val="20"/>
        </w:rPr>
        <w:fldChar w:fldCharType="begin"/>
      </w:r>
      <w:r w:rsidRPr="00F16C5A">
        <w:rPr>
          <w:sz w:val="20"/>
          <w:szCs w:val="20"/>
        </w:rPr>
        <w:instrText xml:space="preserve"> SEQ Hình \* ARABIC </w:instrText>
      </w:r>
      <w:r w:rsidRPr="00F16C5A">
        <w:rPr>
          <w:sz w:val="20"/>
          <w:szCs w:val="20"/>
        </w:rPr>
        <w:fldChar w:fldCharType="separate"/>
      </w:r>
      <w:r w:rsidR="00082298">
        <w:rPr>
          <w:noProof/>
          <w:sz w:val="20"/>
          <w:szCs w:val="20"/>
        </w:rPr>
        <w:t>17</w:t>
      </w:r>
      <w:r w:rsidRPr="00F16C5A">
        <w:rPr>
          <w:sz w:val="20"/>
          <w:szCs w:val="20"/>
        </w:rPr>
        <w:fldChar w:fldCharType="end"/>
      </w:r>
      <w:r w:rsidRPr="00F16C5A">
        <w:rPr>
          <w:rFonts w:eastAsiaTheme="minorHAnsi"/>
          <w:color w:val="000000"/>
          <w:sz w:val="20"/>
          <w:szCs w:val="20"/>
        </w:rPr>
        <w:t xml:space="preserve"> </w:t>
      </w:r>
      <w:r w:rsidRPr="00F16C5A">
        <w:rPr>
          <w:rFonts w:eastAsiaTheme="minorHAnsi"/>
          <w:color w:val="000000"/>
          <w:sz w:val="20"/>
          <w:szCs w:val="20"/>
        </w:rPr>
        <w:t>Màn hình khi thua game</w:t>
      </w:r>
      <w:bookmarkEnd w:id="56"/>
    </w:p>
    <w:p w14:paraId="2475BA3E" w14:textId="46B0DA5D" w:rsidR="00C66ED8" w:rsidRDefault="00C66ED8" w:rsidP="00F16C5A">
      <w:pPr>
        <w:pStyle w:val="Caption"/>
        <w:rPr>
          <w:rFonts w:eastAsiaTheme="minorHAnsi"/>
          <w:color w:val="000000"/>
          <w:sz w:val="28"/>
          <w:szCs w:val="28"/>
        </w:rPr>
      </w:pPr>
    </w:p>
    <w:p w14:paraId="7DF7993C" w14:textId="77777777" w:rsidR="00A65E28" w:rsidRDefault="00A65E28" w:rsidP="009155E3">
      <w:pPr>
        <w:spacing w:line="240" w:lineRule="auto"/>
        <w:jc w:val="left"/>
      </w:pPr>
    </w:p>
    <w:p w14:paraId="27FD9194" w14:textId="77777777" w:rsidR="00A17348" w:rsidRDefault="00A17348" w:rsidP="009155E3">
      <w:pPr>
        <w:spacing w:line="240" w:lineRule="auto"/>
        <w:jc w:val="left"/>
      </w:pPr>
    </w:p>
    <w:p w14:paraId="6ED86059" w14:textId="6A6B76A4" w:rsidR="00A17348" w:rsidRDefault="00A65E28" w:rsidP="00A17348">
      <w:pPr>
        <w:pStyle w:val="Heading2"/>
      </w:pPr>
      <w:bookmarkStart w:id="57" w:name="_Toc90120807"/>
      <w:r>
        <w:rPr>
          <w:rFonts w:eastAsiaTheme="minorHAnsi"/>
        </w:rPr>
        <w:t xml:space="preserve">Aziratk: </w:t>
      </w:r>
      <w:r w:rsidR="00973DF0">
        <w:rPr>
          <w:rFonts w:eastAsiaTheme="minorHAnsi"/>
        </w:rPr>
        <w:t>H</w:t>
      </w:r>
      <w:r>
        <w:rPr>
          <w:rFonts w:eastAsiaTheme="minorHAnsi"/>
        </w:rPr>
        <w:t>àm gọi và triệu hồi đòn tấn công của nhân vật</w:t>
      </w:r>
      <w:bookmarkEnd w:id="57"/>
    </w:p>
    <w:p w14:paraId="2CF7F08F"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t>using</w:t>
      </w:r>
      <w:r w:rsidRPr="00A65E28">
        <w:rPr>
          <w:rFonts w:eastAsiaTheme="minorHAnsi"/>
          <w:color w:val="000000"/>
          <w:sz w:val="28"/>
          <w:szCs w:val="28"/>
        </w:rPr>
        <w:t xml:space="preserve"> System.Collections;</w:t>
      </w:r>
    </w:p>
    <w:p w14:paraId="3ED45F7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lastRenderedPageBreak/>
        <w:t>using</w:t>
      </w:r>
      <w:r w:rsidRPr="00A65E28">
        <w:rPr>
          <w:rFonts w:eastAsiaTheme="minorHAnsi"/>
          <w:color w:val="000000"/>
          <w:sz w:val="28"/>
          <w:szCs w:val="28"/>
        </w:rPr>
        <w:t xml:space="preserve"> </w:t>
      </w:r>
      <w:proofErr w:type="gramStart"/>
      <w:r w:rsidRPr="00A65E28">
        <w:rPr>
          <w:rFonts w:eastAsiaTheme="minorHAnsi"/>
          <w:color w:val="000000"/>
          <w:sz w:val="28"/>
          <w:szCs w:val="28"/>
        </w:rPr>
        <w:t>System.Collections.Generic</w:t>
      </w:r>
      <w:proofErr w:type="gramEnd"/>
      <w:r w:rsidRPr="00A65E28">
        <w:rPr>
          <w:rFonts w:eastAsiaTheme="minorHAnsi"/>
          <w:color w:val="000000"/>
          <w:sz w:val="28"/>
          <w:szCs w:val="28"/>
        </w:rPr>
        <w:t>;</w:t>
      </w:r>
    </w:p>
    <w:p w14:paraId="745E1C1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t>using</w:t>
      </w:r>
      <w:r w:rsidRPr="00A65E28">
        <w:rPr>
          <w:rFonts w:eastAsiaTheme="minorHAnsi"/>
          <w:color w:val="000000"/>
          <w:sz w:val="28"/>
          <w:szCs w:val="28"/>
        </w:rPr>
        <w:t xml:space="preserve"> UnityEngine;</w:t>
      </w:r>
    </w:p>
    <w:p w14:paraId="59684E0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118590A6"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t>public</w:t>
      </w:r>
      <w:r w:rsidRPr="00A65E28">
        <w:rPr>
          <w:rFonts w:eastAsiaTheme="minorHAnsi"/>
          <w:color w:val="000000"/>
          <w:sz w:val="28"/>
          <w:szCs w:val="28"/>
        </w:rPr>
        <w:t xml:space="preserve"> </w:t>
      </w:r>
      <w:r w:rsidRPr="00A65E28">
        <w:rPr>
          <w:rFonts w:eastAsiaTheme="minorHAnsi"/>
          <w:color w:val="0000FF"/>
          <w:sz w:val="28"/>
          <w:szCs w:val="28"/>
        </w:rPr>
        <w:t>class</w:t>
      </w:r>
      <w:r w:rsidRPr="00A65E28">
        <w:rPr>
          <w:rFonts w:eastAsiaTheme="minorHAnsi"/>
          <w:color w:val="000000"/>
          <w:sz w:val="28"/>
          <w:szCs w:val="28"/>
        </w:rPr>
        <w:t xml:space="preserve"> </w:t>
      </w:r>
      <w:proofErr w:type="gramStart"/>
      <w:r w:rsidRPr="00A65E28">
        <w:rPr>
          <w:rFonts w:eastAsiaTheme="minorHAnsi"/>
          <w:color w:val="2B91AF"/>
          <w:sz w:val="28"/>
          <w:szCs w:val="28"/>
        </w:rPr>
        <w:t>Aziratk</w:t>
      </w:r>
      <w:r w:rsidRPr="00A65E28">
        <w:rPr>
          <w:rFonts w:eastAsiaTheme="minorHAnsi"/>
          <w:color w:val="000000"/>
          <w:sz w:val="28"/>
          <w:szCs w:val="28"/>
        </w:rPr>
        <w:t xml:space="preserve"> :</w:t>
      </w:r>
      <w:proofErr w:type="gramEnd"/>
      <w:r w:rsidRPr="00A65E28">
        <w:rPr>
          <w:rFonts w:eastAsiaTheme="minorHAnsi"/>
          <w:color w:val="000000"/>
          <w:sz w:val="28"/>
          <w:szCs w:val="28"/>
        </w:rPr>
        <w:t xml:space="preserve"> MonoBehaviour</w:t>
      </w:r>
    </w:p>
    <w:p w14:paraId="4C0AF5B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w:t>
      </w:r>
    </w:p>
    <w:p w14:paraId="5B80426B"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public</w:t>
      </w:r>
      <w:r w:rsidRPr="00A65E28">
        <w:rPr>
          <w:rFonts w:eastAsiaTheme="minorHAnsi"/>
          <w:color w:val="000000"/>
          <w:sz w:val="28"/>
          <w:szCs w:val="28"/>
        </w:rPr>
        <w:t xml:space="preserve"> Transform Startatk;</w:t>
      </w:r>
    </w:p>
    <w:p w14:paraId="6280E8C6"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public</w:t>
      </w:r>
      <w:r w:rsidRPr="00A65E28">
        <w:rPr>
          <w:rFonts w:eastAsiaTheme="minorHAnsi"/>
          <w:color w:val="000000"/>
          <w:sz w:val="28"/>
          <w:szCs w:val="28"/>
        </w:rPr>
        <w:t xml:space="preserve"> GameObject Skill;</w:t>
      </w:r>
    </w:p>
    <w:p w14:paraId="066ECEF9"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8000"/>
          <w:sz w:val="28"/>
          <w:szCs w:val="28"/>
        </w:rPr>
        <w:t>// Start is called before the first frame update</w:t>
      </w:r>
    </w:p>
    <w:p w14:paraId="6406CE2B"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Start(</w:t>
      </w:r>
      <w:proofErr w:type="gramEnd"/>
      <w:r w:rsidRPr="00A65E28">
        <w:rPr>
          <w:rFonts w:eastAsiaTheme="minorHAnsi"/>
          <w:color w:val="000000"/>
          <w:sz w:val="28"/>
          <w:szCs w:val="28"/>
        </w:rPr>
        <w:t>)</w:t>
      </w:r>
    </w:p>
    <w:p w14:paraId="74202BC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113D2BB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72C2056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18574EE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687A331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8000"/>
          <w:sz w:val="28"/>
          <w:szCs w:val="28"/>
        </w:rPr>
        <w:t>// Update is called once per frame</w:t>
      </w:r>
    </w:p>
    <w:p w14:paraId="3307681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Update(</w:t>
      </w:r>
      <w:proofErr w:type="gramEnd"/>
      <w:r w:rsidRPr="00A65E28">
        <w:rPr>
          <w:rFonts w:eastAsiaTheme="minorHAnsi"/>
          <w:color w:val="000000"/>
          <w:sz w:val="28"/>
          <w:szCs w:val="28"/>
        </w:rPr>
        <w:t>)</w:t>
      </w:r>
    </w:p>
    <w:p w14:paraId="3E3095D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68F22DE1"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if</w:t>
      </w:r>
      <w:r w:rsidRPr="00A65E28">
        <w:rPr>
          <w:rFonts w:eastAsiaTheme="minorHAnsi"/>
          <w:color w:val="000000"/>
          <w:sz w:val="28"/>
          <w:szCs w:val="28"/>
        </w:rPr>
        <w:t xml:space="preserve"> (Input.GetButtonDown(</w:t>
      </w:r>
      <w:r w:rsidRPr="00A65E28">
        <w:rPr>
          <w:rFonts w:eastAsiaTheme="minorHAnsi"/>
          <w:color w:val="A31515"/>
          <w:sz w:val="28"/>
          <w:szCs w:val="28"/>
        </w:rPr>
        <w:t>"Fire1"</w:t>
      </w:r>
      <w:r w:rsidRPr="00A65E28">
        <w:rPr>
          <w:rFonts w:eastAsiaTheme="minorHAnsi"/>
          <w:color w:val="000000"/>
          <w:sz w:val="28"/>
          <w:szCs w:val="28"/>
        </w:rPr>
        <w:t>))</w:t>
      </w:r>
    </w:p>
    <w:p w14:paraId="2DD6EE7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29877AB7"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Atk(</w:t>
      </w:r>
      <w:proofErr w:type="gramEnd"/>
      <w:r w:rsidRPr="00A65E28">
        <w:rPr>
          <w:rFonts w:eastAsiaTheme="minorHAnsi"/>
          <w:color w:val="000000"/>
          <w:sz w:val="28"/>
          <w:szCs w:val="28"/>
        </w:rPr>
        <w:t>);</w:t>
      </w:r>
    </w:p>
    <w:p w14:paraId="4D7B816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161FBB0A"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5A571CB6"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Atk(</w:t>
      </w:r>
      <w:proofErr w:type="gramEnd"/>
      <w:r w:rsidRPr="00A65E28">
        <w:rPr>
          <w:rFonts w:eastAsiaTheme="minorHAnsi"/>
          <w:color w:val="000000"/>
          <w:sz w:val="28"/>
          <w:szCs w:val="28"/>
        </w:rPr>
        <w:t>)</w:t>
      </w:r>
    </w:p>
    <w:p w14:paraId="5AF56727"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138338B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Instantiate(</w:t>
      </w:r>
      <w:proofErr w:type="gramEnd"/>
      <w:r w:rsidRPr="00A65E28">
        <w:rPr>
          <w:rFonts w:eastAsiaTheme="minorHAnsi"/>
          <w:color w:val="000000"/>
          <w:sz w:val="28"/>
          <w:szCs w:val="28"/>
        </w:rPr>
        <w:t>Skill, Startatk.position, Startatk.rotation);</w:t>
      </w:r>
    </w:p>
    <w:p w14:paraId="2C24378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0473D8F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w:t>
      </w:r>
    </w:p>
    <w:p w14:paraId="14C0466F" w14:textId="77777777" w:rsidR="00A17348" w:rsidRDefault="00A17348" w:rsidP="009155E3">
      <w:pPr>
        <w:spacing w:line="240" w:lineRule="auto"/>
        <w:jc w:val="left"/>
      </w:pPr>
    </w:p>
    <w:p w14:paraId="00E23FEC" w14:textId="763E4412" w:rsidR="00A17348" w:rsidRDefault="00A65E28" w:rsidP="00A17348">
      <w:pPr>
        <w:pStyle w:val="Heading2"/>
        <w:rPr>
          <w:rFonts w:eastAsiaTheme="minorHAnsi"/>
        </w:rPr>
      </w:pPr>
      <w:bookmarkStart w:id="58" w:name="_Toc90120808"/>
      <w:r>
        <w:rPr>
          <w:rFonts w:eastAsiaTheme="minorHAnsi"/>
        </w:rPr>
        <w:t xml:space="preserve">Skill: </w:t>
      </w:r>
      <w:r w:rsidR="00973DF0">
        <w:rPr>
          <w:rFonts w:eastAsiaTheme="minorHAnsi"/>
        </w:rPr>
        <w:t>G</w:t>
      </w:r>
      <w:r>
        <w:rPr>
          <w:rFonts w:eastAsiaTheme="minorHAnsi"/>
        </w:rPr>
        <w:t>ọi về kĩ năng và phá hủy kĩ năng</w:t>
      </w:r>
      <w:bookmarkEnd w:id="58"/>
    </w:p>
    <w:p w14:paraId="44EA17D7" w14:textId="77777777" w:rsidR="00F16C5A" w:rsidRDefault="009A3116" w:rsidP="00F16C5A">
      <w:pPr>
        <w:keepNext/>
        <w:jc w:val="center"/>
      </w:pPr>
      <w:r>
        <w:rPr>
          <w:noProof/>
        </w:rPr>
        <w:drawing>
          <wp:inline distT="0" distB="0" distL="0" distR="0" wp14:anchorId="0497DCF0" wp14:editId="71959C4E">
            <wp:extent cx="2429510" cy="1019175"/>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9510" cy="1019175"/>
                    </a:xfrm>
                    <a:prstGeom prst="rect">
                      <a:avLst/>
                    </a:prstGeom>
                    <a:noFill/>
                  </pic:spPr>
                </pic:pic>
              </a:graphicData>
            </a:graphic>
          </wp:inline>
        </w:drawing>
      </w:r>
    </w:p>
    <w:p w14:paraId="6846DC8B" w14:textId="39FE1AB2" w:rsidR="00F16C5A" w:rsidRPr="00F16C5A" w:rsidRDefault="00F16C5A" w:rsidP="00F16C5A">
      <w:pPr>
        <w:jc w:val="center"/>
        <w:rPr>
          <w:sz w:val="20"/>
          <w:szCs w:val="20"/>
        </w:rPr>
      </w:pPr>
      <w:bookmarkStart w:id="59" w:name="_Toc90122604"/>
      <w:r w:rsidRPr="00F16C5A">
        <w:rPr>
          <w:sz w:val="20"/>
          <w:szCs w:val="20"/>
        </w:rPr>
        <w:t xml:space="preserve">Hình </w:t>
      </w:r>
      <w:r w:rsidRPr="00F16C5A">
        <w:rPr>
          <w:sz w:val="20"/>
          <w:szCs w:val="20"/>
        </w:rPr>
        <w:fldChar w:fldCharType="begin"/>
      </w:r>
      <w:r w:rsidRPr="00F16C5A">
        <w:rPr>
          <w:sz w:val="20"/>
          <w:szCs w:val="20"/>
        </w:rPr>
        <w:instrText xml:space="preserve"> SEQ Hình \* ARABIC </w:instrText>
      </w:r>
      <w:r w:rsidRPr="00F16C5A">
        <w:rPr>
          <w:sz w:val="20"/>
          <w:szCs w:val="20"/>
        </w:rPr>
        <w:fldChar w:fldCharType="separate"/>
      </w:r>
      <w:r w:rsidR="00082298">
        <w:rPr>
          <w:noProof/>
          <w:sz w:val="20"/>
          <w:szCs w:val="20"/>
        </w:rPr>
        <w:t>18</w:t>
      </w:r>
      <w:r w:rsidRPr="00F16C5A">
        <w:rPr>
          <w:sz w:val="20"/>
          <w:szCs w:val="20"/>
        </w:rPr>
        <w:fldChar w:fldCharType="end"/>
      </w:r>
      <w:r w:rsidRPr="00F16C5A">
        <w:rPr>
          <w:sz w:val="20"/>
          <w:szCs w:val="20"/>
        </w:rPr>
        <w:t xml:space="preserve"> </w:t>
      </w:r>
      <w:r w:rsidRPr="00F16C5A">
        <w:rPr>
          <w:sz w:val="20"/>
          <w:szCs w:val="20"/>
        </w:rPr>
        <w:t>Kĩ năng của nhân vật</w:t>
      </w:r>
      <w:bookmarkEnd w:id="59"/>
    </w:p>
    <w:p w14:paraId="2B794318" w14:textId="0187AD12" w:rsidR="009A3116" w:rsidRDefault="009A3116" w:rsidP="00F16C5A">
      <w:pPr>
        <w:pStyle w:val="Caption"/>
      </w:pPr>
    </w:p>
    <w:p w14:paraId="4C9E2789"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t>using</w:t>
      </w:r>
      <w:r w:rsidRPr="00A65E28">
        <w:rPr>
          <w:rFonts w:eastAsiaTheme="minorHAnsi"/>
          <w:color w:val="000000"/>
          <w:sz w:val="28"/>
          <w:szCs w:val="28"/>
        </w:rPr>
        <w:t xml:space="preserve"> System.Collections;</w:t>
      </w:r>
    </w:p>
    <w:p w14:paraId="6A5F97E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t>using</w:t>
      </w:r>
      <w:r w:rsidRPr="00A65E28">
        <w:rPr>
          <w:rFonts w:eastAsiaTheme="minorHAnsi"/>
          <w:color w:val="000000"/>
          <w:sz w:val="28"/>
          <w:szCs w:val="28"/>
        </w:rPr>
        <w:t xml:space="preserve"> </w:t>
      </w:r>
      <w:proofErr w:type="gramStart"/>
      <w:r w:rsidRPr="00A65E28">
        <w:rPr>
          <w:rFonts w:eastAsiaTheme="minorHAnsi"/>
          <w:color w:val="000000"/>
          <w:sz w:val="28"/>
          <w:szCs w:val="28"/>
        </w:rPr>
        <w:t>System.Collections.Generic</w:t>
      </w:r>
      <w:proofErr w:type="gramEnd"/>
      <w:r w:rsidRPr="00A65E28">
        <w:rPr>
          <w:rFonts w:eastAsiaTheme="minorHAnsi"/>
          <w:color w:val="000000"/>
          <w:sz w:val="28"/>
          <w:szCs w:val="28"/>
        </w:rPr>
        <w:t>;</w:t>
      </w:r>
    </w:p>
    <w:p w14:paraId="70541AD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lastRenderedPageBreak/>
        <w:t>using</w:t>
      </w:r>
      <w:r w:rsidRPr="00A65E28">
        <w:rPr>
          <w:rFonts w:eastAsiaTheme="minorHAnsi"/>
          <w:color w:val="000000"/>
          <w:sz w:val="28"/>
          <w:szCs w:val="28"/>
        </w:rPr>
        <w:t xml:space="preserve"> UnityEngine;</w:t>
      </w:r>
    </w:p>
    <w:p w14:paraId="659594D9"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367C294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FF"/>
          <w:sz w:val="28"/>
          <w:szCs w:val="28"/>
        </w:rPr>
        <w:t>public</w:t>
      </w:r>
      <w:r w:rsidRPr="00A65E28">
        <w:rPr>
          <w:rFonts w:eastAsiaTheme="minorHAnsi"/>
          <w:color w:val="000000"/>
          <w:sz w:val="28"/>
          <w:szCs w:val="28"/>
        </w:rPr>
        <w:t xml:space="preserve"> </w:t>
      </w:r>
      <w:r w:rsidRPr="00A65E28">
        <w:rPr>
          <w:rFonts w:eastAsiaTheme="minorHAnsi"/>
          <w:color w:val="0000FF"/>
          <w:sz w:val="28"/>
          <w:szCs w:val="28"/>
        </w:rPr>
        <w:t>class</w:t>
      </w:r>
      <w:r w:rsidRPr="00A65E28">
        <w:rPr>
          <w:rFonts w:eastAsiaTheme="minorHAnsi"/>
          <w:color w:val="000000"/>
          <w:sz w:val="28"/>
          <w:szCs w:val="28"/>
        </w:rPr>
        <w:t xml:space="preserve"> </w:t>
      </w:r>
      <w:proofErr w:type="gramStart"/>
      <w:r w:rsidRPr="00A65E28">
        <w:rPr>
          <w:rFonts w:eastAsiaTheme="minorHAnsi"/>
          <w:color w:val="2B91AF"/>
          <w:sz w:val="28"/>
          <w:szCs w:val="28"/>
        </w:rPr>
        <w:t>Skill</w:t>
      </w:r>
      <w:r w:rsidRPr="00A65E28">
        <w:rPr>
          <w:rFonts w:eastAsiaTheme="minorHAnsi"/>
          <w:color w:val="000000"/>
          <w:sz w:val="28"/>
          <w:szCs w:val="28"/>
        </w:rPr>
        <w:t xml:space="preserve"> :</w:t>
      </w:r>
      <w:proofErr w:type="gramEnd"/>
      <w:r w:rsidRPr="00A65E28">
        <w:rPr>
          <w:rFonts w:eastAsiaTheme="minorHAnsi"/>
          <w:color w:val="000000"/>
          <w:sz w:val="28"/>
          <w:szCs w:val="28"/>
        </w:rPr>
        <w:t xml:space="preserve"> MonoBehaviour</w:t>
      </w:r>
    </w:p>
    <w:p w14:paraId="5447E6C6"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w:t>
      </w:r>
    </w:p>
    <w:p w14:paraId="656D284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public</w:t>
      </w:r>
      <w:r w:rsidRPr="00A65E28">
        <w:rPr>
          <w:rFonts w:eastAsiaTheme="minorHAnsi"/>
          <w:color w:val="000000"/>
          <w:sz w:val="28"/>
          <w:szCs w:val="28"/>
        </w:rPr>
        <w:t xml:space="preserve"> </w:t>
      </w:r>
      <w:r w:rsidRPr="00A65E28">
        <w:rPr>
          <w:rFonts w:eastAsiaTheme="minorHAnsi"/>
          <w:color w:val="0000FF"/>
          <w:sz w:val="28"/>
          <w:szCs w:val="28"/>
        </w:rPr>
        <w:t>float</w:t>
      </w:r>
      <w:r w:rsidRPr="00A65E28">
        <w:rPr>
          <w:rFonts w:eastAsiaTheme="minorHAnsi"/>
          <w:color w:val="000000"/>
          <w:sz w:val="28"/>
          <w:szCs w:val="28"/>
        </w:rPr>
        <w:t xml:space="preserve"> speed = 10f;</w:t>
      </w:r>
    </w:p>
    <w:p w14:paraId="27AFDAC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private</w:t>
      </w:r>
      <w:r w:rsidRPr="00A65E28">
        <w:rPr>
          <w:rFonts w:eastAsiaTheme="minorHAnsi"/>
          <w:color w:val="000000"/>
          <w:sz w:val="28"/>
          <w:szCs w:val="28"/>
        </w:rPr>
        <w:t xml:space="preserve"> Rigidbody2D rd2d;</w:t>
      </w:r>
    </w:p>
    <w:p w14:paraId="2069D998"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8000"/>
          <w:sz w:val="28"/>
          <w:szCs w:val="28"/>
        </w:rPr>
        <w:t>// Start is called before the first frame update</w:t>
      </w:r>
    </w:p>
    <w:p w14:paraId="17CD5E0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Awake(</w:t>
      </w:r>
      <w:proofErr w:type="gramEnd"/>
      <w:r w:rsidRPr="00A65E28">
        <w:rPr>
          <w:rFonts w:eastAsiaTheme="minorHAnsi"/>
          <w:color w:val="000000"/>
          <w:sz w:val="28"/>
          <w:szCs w:val="28"/>
        </w:rPr>
        <w:t>)</w:t>
      </w:r>
    </w:p>
    <w:p w14:paraId="3C9C38A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50358ABF"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rd2d = GetComponent&lt;Rigidbody2D</w:t>
      </w:r>
      <w:proofErr w:type="gramStart"/>
      <w:r w:rsidRPr="00A65E28">
        <w:rPr>
          <w:rFonts w:eastAsiaTheme="minorHAnsi"/>
          <w:color w:val="000000"/>
          <w:sz w:val="28"/>
          <w:szCs w:val="28"/>
        </w:rPr>
        <w:t>&gt;(</w:t>
      </w:r>
      <w:proofErr w:type="gramEnd"/>
      <w:r w:rsidRPr="00A65E28">
        <w:rPr>
          <w:rFonts w:eastAsiaTheme="minorHAnsi"/>
          <w:color w:val="000000"/>
          <w:sz w:val="28"/>
          <w:szCs w:val="28"/>
        </w:rPr>
        <w:t>);</w:t>
      </w:r>
    </w:p>
    <w:p w14:paraId="3118B0CE"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1B43AC80"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0E3D5FED"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Start(</w:t>
      </w:r>
      <w:proofErr w:type="gramEnd"/>
      <w:r w:rsidRPr="00A65E28">
        <w:rPr>
          <w:rFonts w:eastAsiaTheme="minorHAnsi"/>
          <w:color w:val="000000"/>
          <w:sz w:val="28"/>
          <w:szCs w:val="28"/>
        </w:rPr>
        <w:t>)</w:t>
      </w:r>
    </w:p>
    <w:p w14:paraId="6395CE21"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0511A953"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rd2d.velocity = </w:t>
      </w:r>
      <w:proofErr w:type="gramStart"/>
      <w:r w:rsidRPr="00A65E28">
        <w:rPr>
          <w:rFonts w:eastAsiaTheme="minorHAnsi"/>
          <w:color w:val="000000"/>
          <w:sz w:val="28"/>
          <w:szCs w:val="28"/>
        </w:rPr>
        <w:t>transform.right</w:t>
      </w:r>
      <w:proofErr w:type="gramEnd"/>
      <w:r w:rsidRPr="00A65E28">
        <w:rPr>
          <w:rFonts w:eastAsiaTheme="minorHAnsi"/>
          <w:color w:val="000000"/>
          <w:sz w:val="28"/>
          <w:szCs w:val="28"/>
        </w:rPr>
        <w:t xml:space="preserve"> * speed;</w:t>
      </w:r>
    </w:p>
    <w:p w14:paraId="119986C2"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49D37D65"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517E590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p>
    <w:p w14:paraId="7729D9A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8000"/>
          <w:sz w:val="28"/>
          <w:szCs w:val="28"/>
        </w:rPr>
        <w:t>// Update is called once per frame</w:t>
      </w:r>
    </w:p>
    <w:p w14:paraId="1B9098EB"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r w:rsidRPr="00A65E28">
        <w:rPr>
          <w:rFonts w:eastAsiaTheme="minorHAnsi"/>
          <w:color w:val="0000FF"/>
          <w:sz w:val="28"/>
          <w:szCs w:val="28"/>
        </w:rPr>
        <w:t>void</w:t>
      </w:r>
      <w:r w:rsidRPr="00A65E28">
        <w:rPr>
          <w:rFonts w:eastAsiaTheme="minorHAnsi"/>
          <w:color w:val="000000"/>
          <w:sz w:val="28"/>
          <w:szCs w:val="28"/>
        </w:rPr>
        <w:t xml:space="preserve"> </w:t>
      </w:r>
      <w:proofErr w:type="gramStart"/>
      <w:r w:rsidRPr="00A65E28">
        <w:rPr>
          <w:rFonts w:eastAsiaTheme="minorHAnsi"/>
          <w:color w:val="000000"/>
          <w:sz w:val="28"/>
          <w:szCs w:val="28"/>
        </w:rPr>
        <w:t>Update(</w:t>
      </w:r>
      <w:proofErr w:type="gramEnd"/>
      <w:r w:rsidRPr="00A65E28">
        <w:rPr>
          <w:rFonts w:eastAsiaTheme="minorHAnsi"/>
          <w:color w:val="000000"/>
          <w:sz w:val="28"/>
          <w:szCs w:val="28"/>
        </w:rPr>
        <w:t>)</w:t>
      </w:r>
    </w:p>
    <w:p w14:paraId="1547258C"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65782BD9"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roofErr w:type="gramStart"/>
      <w:r w:rsidRPr="00A65E28">
        <w:rPr>
          <w:rFonts w:eastAsiaTheme="minorHAnsi"/>
          <w:color w:val="000000"/>
          <w:sz w:val="28"/>
          <w:szCs w:val="28"/>
        </w:rPr>
        <w:t>Destroy(</w:t>
      </w:r>
      <w:proofErr w:type="gramEnd"/>
      <w:r w:rsidRPr="00A65E28">
        <w:rPr>
          <w:rFonts w:eastAsiaTheme="minorHAnsi"/>
          <w:color w:val="000000"/>
          <w:sz w:val="28"/>
          <w:szCs w:val="28"/>
        </w:rPr>
        <w:t>gameObject, 1.0f);</w:t>
      </w:r>
    </w:p>
    <w:p w14:paraId="4E370251"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 xml:space="preserve">    }</w:t>
      </w:r>
    </w:p>
    <w:p w14:paraId="2F60B924" w14:textId="77777777" w:rsidR="00A65E28" w:rsidRPr="00A65E28" w:rsidRDefault="00A65E28" w:rsidP="00A65E28">
      <w:pPr>
        <w:autoSpaceDE w:val="0"/>
        <w:autoSpaceDN w:val="0"/>
        <w:adjustRightInd w:val="0"/>
        <w:spacing w:line="240" w:lineRule="auto"/>
        <w:jc w:val="left"/>
        <w:rPr>
          <w:rFonts w:eastAsiaTheme="minorHAnsi"/>
          <w:color w:val="000000"/>
          <w:sz w:val="28"/>
          <w:szCs w:val="28"/>
        </w:rPr>
      </w:pPr>
      <w:r w:rsidRPr="00A65E28">
        <w:rPr>
          <w:rFonts w:eastAsiaTheme="minorHAnsi"/>
          <w:color w:val="000000"/>
          <w:sz w:val="28"/>
          <w:szCs w:val="28"/>
        </w:rPr>
        <w:t>}</w:t>
      </w:r>
    </w:p>
    <w:p w14:paraId="1758C535" w14:textId="77777777" w:rsidR="00A17348" w:rsidRPr="00A65E28" w:rsidRDefault="00A17348" w:rsidP="00A17348">
      <w:pPr>
        <w:spacing w:line="240" w:lineRule="auto"/>
        <w:jc w:val="left"/>
        <w:rPr>
          <w:sz w:val="28"/>
          <w:szCs w:val="28"/>
        </w:rPr>
      </w:pPr>
    </w:p>
    <w:p w14:paraId="5B46970D" w14:textId="330E91BD" w:rsidR="00A17348" w:rsidRDefault="00A17348" w:rsidP="00A17348">
      <w:pPr>
        <w:spacing w:line="240" w:lineRule="auto"/>
        <w:jc w:val="left"/>
      </w:pPr>
    </w:p>
    <w:p w14:paraId="50F9C45E" w14:textId="6CEA8D7F" w:rsidR="00A17348" w:rsidRDefault="00B80D08" w:rsidP="00A17348">
      <w:pPr>
        <w:pStyle w:val="Heading2"/>
      </w:pPr>
      <w:bookmarkStart w:id="60" w:name="_Toc90120809"/>
      <w:r>
        <w:rPr>
          <w:rFonts w:eastAsiaTheme="minorHAnsi"/>
        </w:rPr>
        <w:t>Cameracotrol: Điều hướng máy quay theo nhân vật và cố định máy quay</w:t>
      </w:r>
      <w:bookmarkEnd w:id="60"/>
    </w:p>
    <w:p w14:paraId="76C0D3C3"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FF"/>
          <w:sz w:val="28"/>
          <w:szCs w:val="28"/>
        </w:rPr>
        <w:t>using</w:t>
      </w:r>
      <w:r w:rsidRPr="00B80D08">
        <w:rPr>
          <w:rFonts w:eastAsiaTheme="minorHAnsi"/>
          <w:color w:val="000000"/>
          <w:sz w:val="28"/>
          <w:szCs w:val="28"/>
        </w:rPr>
        <w:t xml:space="preserve"> System.Collections;</w:t>
      </w:r>
    </w:p>
    <w:p w14:paraId="5E88CDE8"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FF"/>
          <w:sz w:val="28"/>
          <w:szCs w:val="28"/>
        </w:rPr>
        <w:t>using</w:t>
      </w:r>
      <w:r w:rsidRPr="00B80D08">
        <w:rPr>
          <w:rFonts w:eastAsiaTheme="minorHAnsi"/>
          <w:color w:val="000000"/>
          <w:sz w:val="28"/>
          <w:szCs w:val="28"/>
        </w:rPr>
        <w:t xml:space="preserve"> </w:t>
      </w:r>
      <w:proofErr w:type="gramStart"/>
      <w:r w:rsidRPr="00B80D08">
        <w:rPr>
          <w:rFonts w:eastAsiaTheme="minorHAnsi"/>
          <w:color w:val="000000"/>
          <w:sz w:val="28"/>
          <w:szCs w:val="28"/>
        </w:rPr>
        <w:t>System.Collections.Generic</w:t>
      </w:r>
      <w:proofErr w:type="gramEnd"/>
      <w:r w:rsidRPr="00B80D08">
        <w:rPr>
          <w:rFonts w:eastAsiaTheme="minorHAnsi"/>
          <w:color w:val="000000"/>
          <w:sz w:val="28"/>
          <w:szCs w:val="28"/>
        </w:rPr>
        <w:t>;</w:t>
      </w:r>
    </w:p>
    <w:p w14:paraId="4150370A"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FF"/>
          <w:sz w:val="28"/>
          <w:szCs w:val="28"/>
        </w:rPr>
        <w:t>using</w:t>
      </w:r>
      <w:r w:rsidRPr="00B80D08">
        <w:rPr>
          <w:rFonts w:eastAsiaTheme="minorHAnsi"/>
          <w:color w:val="000000"/>
          <w:sz w:val="28"/>
          <w:szCs w:val="28"/>
        </w:rPr>
        <w:t xml:space="preserve"> UnityEngine;</w:t>
      </w:r>
    </w:p>
    <w:p w14:paraId="3D5C5AD7"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p>
    <w:p w14:paraId="1B15CCA4"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FF"/>
          <w:sz w:val="28"/>
          <w:szCs w:val="28"/>
        </w:rPr>
        <w:t>public</w:t>
      </w:r>
      <w:r w:rsidRPr="00B80D08">
        <w:rPr>
          <w:rFonts w:eastAsiaTheme="minorHAnsi"/>
          <w:color w:val="000000"/>
          <w:sz w:val="28"/>
          <w:szCs w:val="28"/>
        </w:rPr>
        <w:t xml:space="preserve"> </w:t>
      </w:r>
      <w:r w:rsidRPr="00B80D08">
        <w:rPr>
          <w:rFonts w:eastAsiaTheme="minorHAnsi"/>
          <w:color w:val="0000FF"/>
          <w:sz w:val="28"/>
          <w:szCs w:val="28"/>
        </w:rPr>
        <w:t>class</w:t>
      </w:r>
      <w:r w:rsidRPr="00B80D08">
        <w:rPr>
          <w:rFonts w:eastAsiaTheme="minorHAnsi"/>
          <w:color w:val="000000"/>
          <w:sz w:val="28"/>
          <w:szCs w:val="28"/>
        </w:rPr>
        <w:t xml:space="preserve"> </w:t>
      </w:r>
      <w:proofErr w:type="gramStart"/>
      <w:r w:rsidRPr="00B80D08">
        <w:rPr>
          <w:rFonts w:eastAsiaTheme="minorHAnsi"/>
          <w:color w:val="2B91AF"/>
          <w:sz w:val="28"/>
          <w:szCs w:val="28"/>
        </w:rPr>
        <w:t>Cameracotrol</w:t>
      </w:r>
      <w:r w:rsidRPr="00B80D08">
        <w:rPr>
          <w:rFonts w:eastAsiaTheme="minorHAnsi"/>
          <w:color w:val="000000"/>
          <w:sz w:val="28"/>
          <w:szCs w:val="28"/>
        </w:rPr>
        <w:t xml:space="preserve"> :</w:t>
      </w:r>
      <w:proofErr w:type="gramEnd"/>
      <w:r w:rsidRPr="00B80D08">
        <w:rPr>
          <w:rFonts w:eastAsiaTheme="minorHAnsi"/>
          <w:color w:val="000000"/>
          <w:sz w:val="28"/>
          <w:szCs w:val="28"/>
        </w:rPr>
        <w:t xml:space="preserve"> MonoBehaviour</w:t>
      </w:r>
    </w:p>
    <w:p w14:paraId="2E585D96"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w:t>
      </w:r>
    </w:p>
    <w:p w14:paraId="0F0B0B34"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private</w:t>
      </w:r>
      <w:r w:rsidRPr="00B80D08">
        <w:rPr>
          <w:rFonts w:eastAsiaTheme="minorHAnsi"/>
          <w:color w:val="000000"/>
          <w:sz w:val="28"/>
          <w:szCs w:val="28"/>
        </w:rPr>
        <w:t xml:space="preserve"> Transform Player;</w:t>
      </w:r>
    </w:p>
    <w:p w14:paraId="35B976D9"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private</w:t>
      </w:r>
      <w:r w:rsidRPr="00B80D08">
        <w:rPr>
          <w:rFonts w:eastAsiaTheme="minorHAnsi"/>
          <w:color w:val="000000"/>
          <w:sz w:val="28"/>
          <w:szCs w:val="28"/>
        </w:rPr>
        <w:t xml:space="preserve"> </w:t>
      </w:r>
      <w:r w:rsidRPr="00B80D08">
        <w:rPr>
          <w:rFonts w:eastAsiaTheme="minorHAnsi"/>
          <w:color w:val="0000FF"/>
          <w:sz w:val="28"/>
          <w:szCs w:val="28"/>
        </w:rPr>
        <w:t>float</w:t>
      </w:r>
      <w:r w:rsidRPr="00B80D08">
        <w:rPr>
          <w:rFonts w:eastAsiaTheme="minorHAnsi"/>
          <w:color w:val="000000"/>
          <w:sz w:val="28"/>
          <w:szCs w:val="28"/>
        </w:rPr>
        <w:t xml:space="preserve"> minX = 0f, maxX = 60f;</w:t>
      </w:r>
    </w:p>
    <w:p w14:paraId="27113C13"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private</w:t>
      </w:r>
      <w:r w:rsidRPr="00B80D08">
        <w:rPr>
          <w:rFonts w:eastAsiaTheme="minorHAnsi"/>
          <w:color w:val="000000"/>
          <w:sz w:val="28"/>
          <w:szCs w:val="28"/>
        </w:rPr>
        <w:t xml:space="preserve"> </w:t>
      </w:r>
      <w:r w:rsidRPr="00B80D08">
        <w:rPr>
          <w:rFonts w:eastAsiaTheme="minorHAnsi"/>
          <w:color w:val="0000FF"/>
          <w:sz w:val="28"/>
          <w:szCs w:val="28"/>
        </w:rPr>
        <w:t>float</w:t>
      </w:r>
      <w:r w:rsidRPr="00B80D08">
        <w:rPr>
          <w:rFonts w:eastAsiaTheme="minorHAnsi"/>
          <w:color w:val="000000"/>
          <w:sz w:val="28"/>
          <w:szCs w:val="28"/>
        </w:rPr>
        <w:t xml:space="preserve"> minY = 1f, maxY = 32f;</w:t>
      </w:r>
    </w:p>
    <w:p w14:paraId="5B3A6531"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8000"/>
          <w:sz w:val="28"/>
          <w:szCs w:val="28"/>
        </w:rPr>
        <w:t>// Start is called before the first frame update</w:t>
      </w:r>
    </w:p>
    <w:p w14:paraId="6A48DCCB"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private</w:t>
      </w:r>
      <w:r w:rsidRPr="00B80D08">
        <w:rPr>
          <w:rFonts w:eastAsiaTheme="minorHAnsi"/>
          <w:color w:val="000000"/>
          <w:sz w:val="28"/>
          <w:szCs w:val="28"/>
        </w:rPr>
        <w:t xml:space="preserve"> </w:t>
      </w:r>
      <w:r w:rsidRPr="00B80D08">
        <w:rPr>
          <w:rFonts w:eastAsiaTheme="minorHAnsi"/>
          <w:color w:val="0000FF"/>
          <w:sz w:val="28"/>
          <w:szCs w:val="28"/>
        </w:rPr>
        <w:t>void</w:t>
      </w:r>
      <w:r w:rsidRPr="00B80D08">
        <w:rPr>
          <w:rFonts w:eastAsiaTheme="minorHAnsi"/>
          <w:color w:val="000000"/>
          <w:sz w:val="28"/>
          <w:szCs w:val="28"/>
        </w:rPr>
        <w:t xml:space="preserve"> </w:t>
      </w:r>
      <w:proofErr w:type="gramStart"/>
      <w:r w:rsidRPr="00B80D08">
        <w:rPr>
          <w:rFonts w:eastAsiaTheme="minorHAnsi"/>
          <w:color w:val="000000"/>
          <w:sz w:val="28"/>
          <w:szCs w:val="28"/>
        </w:rPr>
        <w:t>Start(</w:t>
      </w:r>
      <w:proofErr w:type="gramEnd"/>
      <w:r w:rsidRPr="00B80D08">
        <w:rPr>
          <w:rFonts w:eastAsiaTheme="minorHAnsi"/>
          <w:color w:val="000000"/>
          <w:sz w:val="28"/>
          <w:szCs w:val="28"/>
        </w:rPr>
        <w:t>)</w:t>
      </w:r>
    </w:p>
    <w:p w14:paraId="084B4957"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4B49502B"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lastRenderedPageBreak/>
        <w:t xml:space="preserve">        Player = GameObject.FindWithTag(</w:t>
      </w:r>
      <w:r w:rsidRPr="00B80D08">
        <w:rPr>
          <w:rFonts w:eastAsiaTheme="minorHAnsi"/>
          <w:color w:val="A31515"/>
          <w:sz w:val="28"/>
          <w:szCs w:val="28"/>
        </w:rPr>
        <w:t>"Player"</w:t>
      </w:r>
      <w:proofErr w:type="gramStart"/>
      <w:r w:rsidRPr="00B80D08">
        <w:rPr>
          <w:rFonts w:eastAsiaTheme="minorHAnsi"/>
          <w:color w:val="000000"/>
          <w:sz w:val="28"/>
          <w:szCs w:val="28"/>
        </w:rPr>
        <w:t>).transform</w:t>
      </w:r>
      <w:proofErr w:type="gramEnd"/>
      <w:r w:rsidRPr="00B80D08">
        <w:rPr>
          <w:rFonts w:eastAsiaTheme="minorHAnsi"/>
          <w:color w:val="000000"/>
          <w:sz w:val="28"/>
          <w:szCs w:val="28"/>
        </w:rPr>
        <w:t>;</w:t>
      </w:r>
    </w:p>
    <w:p w14:paraId="569558FD"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3A83B3CF"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p>
    <w:p w14:paraId="6995D421"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8000"/>
          <w:sz w:val="28"/>
          <w:szCs w:val="28"/>
        </w:rPr>
        <w:t>// Update is called once per frame</w:t>
      </w:r>
    </w:p>
    <w:p w14:paraId="33F7DE37"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private</w:t>
      </w:r>
      <w:r w:rsidRPr="00B80D08">
        <w:rPr>
          <w:rFonts w:eastAsiaTheme="minorHAnsi"/>
          <w:color w:val="000000"/>
          <w:sz w:val="28"/>
          <w:szCs w:val="28"/>
        </w:rPr>
        <w:t xml:space="preserve"> </w:t>
      </w:r>
      <w:r w:rsidRPr="00B80D08">
        <w:rPr>
          <w:rFonts w:eastAsiaTheme="minorHAnsi"/>
          <w:color w:val="0000FF"/>
          <w:sz w:val="28"/>
          <w:szCs w:val="28"/>
        </w:rPr>
        <w:t>void</w:t>
      </w:r>
      <w:r w:rsidRPr="00B80D08">
        <w:rPr>
          <w:rFonts w:eastAsiaTheme="minorHAnsi"/>
          <w:color w:val="000000"/>
          <w:sz w:val="28"/>
          <w:szCs w:val="28"/>
        </w:rPr>
        <w:t xml:space="preserve"> </w:t>
      </w:r>
      <w:proofErr w:type="gramStart"/>
      <w:r w:rsidRPr="00B80D08">
        <w:rPr>
          <w:rFonts w:eastAsiaTheme="minorHAnsi"/>
          <w:color w:val="000000"/>
          <w:sz w:val="28"/>
          <w:szCs w:val="28"/>
        </w:rPr>
        <w:t>Update(</w:t>
      </w:r>
      <w:proofErr w:type="gramEnd"/>
      <w:r w:rsidRPr="00B80D08">
        <w:rPr>
          <w:rFonts w:eastAsiaTheme="minorHAnsi"/>
          <w:color w:val="000000"/>
          <w:sz w:val="28"/>
          <w:szCs w:val="28"/>
        </w:rPr>
        <w:t>)</w:t>
      </w:r>
    </w:p>
    <w:p w14:paraId="4714B0DB"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7FD1A955"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roofErr w:type="gramStart"/>
      <w:r w:rsidRPr="00B80D08">
        <w:rPr>
          <w:rFonts w:eastAsiaTheme="minorHAnsi"/>
          <w:color w:val="0000FF"/>
          <w:sz w:val="28"/>
          <w:szCs w:val="28"/>
        </w:rPr>
        <w:t>if</w:t>
      </w:r>
      <w:r w:rsidRPr="00B80D08">
        <w:rPr>
          <w:rFonts w:eastAsiaTheme="minorHAnsi"/>
          <w:color w:val="000000"/>
          <w:sz w:val="28"/>
          <w:szCs w:val="28"/>
        </w:rPr>
        <w:t>(</w:t>
      </w:r>
      <w:proofErr w:type="gramEnd"/>
      <w:r w:rsidRPr="00B80D08">
        <w:rPr>
          <w:rFonts w:eastAsiaTheme="minorHAnsi"/>
          <w:color w:val="000000"/>
          <w:sz w:val="28"/>
          <w:szCs w:val="28"/>
        </w:rPr>
        <w:t xml:space="preserve">Player != </w:t>
      </w:r>
      <w:r w:rsidRPr="00B80D08">
        <w:rPr>
          <w:rFonts w:eastAsiaTheme="minorHAnsi"/>
          <w:color w:val="0000FF"/>
          <w:sz w:val="28"/>
          <w:szCs w:val="28"/>
        </w:rPr>
        <w:t>null</w:t>
      </w:r>
      <w:r w:rsidRPr="00B80D08">
        <w:rPr>
          <w:rFonts w:eastAsiaTheme="minorHAnsi"/>
          <w:color w:val="000000"/>
          <w:sz w:val="28"/>
          <w:szCs w:val="28"/>
        </w:rPr>
        <w:t>)</w:t>
      </w:r>
    </w:p>
    <w:p w14:paraId="295A11AC"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7F64CD9F" w14:textId="16D57920"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Vector3 vitri = </w:t>
      </w:r>
      <w:proofErr w:type="gramStart"/>
      <w:r w:rsidRPr="00B80D08">
        <w:rPr>
          <w:rFonts w:eastAsiaTheme="minorHAnsi"/>
          <w:color w:val="000000"/>
          <w:sz w:val="28"/>
          <w:szCs w:val="28"/>
        </w:rPr>
        <w:t>transform.position</w:t>
      </w:r>
      <w:proofErr w:type="gramEnd"/>
      <w:r w:rsidRPr="00B80D08">
        <w:rPr>
          <w:rFonts w:eastAsiaTheme="minorHAnsi"/>
          <w:color w:val="000000"/>
          <w:sz w:val="28"/>
          <w:szCs w:val="28"/>
        </w:rPr>
        <w:t>; ;</w:t>
      </w:r>
      <w:r w:rsidRPr="00B80D08">
        <w:rPr>
          <w:rFonts w:eastAsiaTheme="minorHAnsi"/>
          <w:color w:val="008000"/>
          <w:sz w:val="28"/>
          <w:szCs w:val="28"/>
        </w:rPr>
        <w:t>//co dinh may quay</w:t>
      </w:r>
    </w:p>
    <w:p w14:paraId="59313A4E"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vitri.x = Player.position.x;</w:t>
      </w:r>
    </w:p>
    <w:p w14:paraId="5096B1C1"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roofErr w:type="gramStart"/>
      <w:r w:rsidRPr="00B80D08">
        <w:rPr>
          <w:rFonts w:eastAsiaTheme="minorHAnsi"/>
          <w:color w:val="000000"/>
          <w:sz w:val="28"/>
          <w:szCs w:val="28"/>
        </w:rPr>
        <w:t>vitri.y</w:t>
      </w:r>
      <w:proofErr w:type="gramEnd"/>
      <w:r w:rsidRPr="00B80D08">
        <w:rPr>
          <w:rFonts w:eastAsiaTheme="minorHAnsi"/>
          <w:color w:val="000000"/>
          <w:sz w:val="28"/>
          <w:szCs w:val="28"/>
        </w:rPr>
        <w:t xml:space="preserve"> = Player.position.y;</w:t>
      </w:r>
    </w:p>
    <w:p w14:paraId="402E16C6"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if</w:t>
      </w:r>
      <w:r w:rsidRPr="00B80D08">
        <w:rPr>
          <w:rFonts w:eastAsiaTheme="minorHAnsi"/>
          <w:color w:val="000000"/>
          <w:sz w:val="28"/>
          <w:szCs w:val="28"/>
        </w:rPr>
        <w:t xml:space="preserve"> (vitri.x &lt; minX) vitri.x = 0;</w:t>
      </w:r>
    </w:p>
    <w:p w14:paraId="432C85B8"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if</w:t>
      </w:r>
      <w:r w:rsidRPr="00B80D08">
        <w:rPr>
          <w:rFonts w:eastAsiaTheme="minorHAnsi"/>
          <w:color w:val="000000"/>
          <w:sz w:val="28"/>
          <w:szCs w:val="28"/>
        </w:rPr>
        <w:t xml:space="preserve"> (vitri.x &gt; maxX) vitri.x = maxX;</w:t>
      </w:r>
    </w:p>
    <w:p w14:paraId="1E12AAE1"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if</w:t>
      </w:r>
      <w:r w:rsidRPr="00B80D08">
        <w:rPr>
          <w:rFonts w:eastAsiaTheme="minorHAnsi"/>
          <w:color w:val="000000"/>
          <w:sz w:val="28"/>
          <w:szCs w:val="28"/>
        </w:rPr>
        <w:t xml:space="preserve"> (</w:t>
      </w:r>
      <w:proofErr w:type="gramStart"/>
      <w:r w:rsidRPr="00B80D08">
        <w:rPr>
          <w:rFonts w:eastAsiaTheme="minorHAnsi"/>
          <w:color w:val="000000"/>
          <w:sz w:val="28"/>
          <w:szCs w:val="28"/>
        </w:rPr>
        <w:t>vitri.y</w:t>
      </w:r>
      <w:proofErr w:type="gramEnd"/>
      <w:r w:rsidRPr="00B80D08">
        <w:rPr>
          <w:rFonts w:eastAsiaTheme="minorHAnsi"/>
          <w:color w:val="000000"/>
          <w:sz w:val="28"/>
          <w:szCs w:val="28"/>
        </w:rPr>
        <w:t xml:space="preserve"> &lt; minY) vitri.y = 1;</w:t>
      </w:r>
    </w:p>
    <w:p w14:paraId="4D3234B5" w14:textId="14B36072"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if</w:t>
      </w:r>
      <w:r w:rsidRPr="00B80D08">
        <w:rPr>
          <w:rFonts w:eastAsiaTheme="minorHAnsi"/>
          <w:color w:val="000000"/>
          <w:sz w:val="28"/>
          <w:szCs w:val="28"/>
        </w:rPr>
        <w:t xml:space="preserve"> (</w:t>
      </w:r>
      <w:proofErr w:type="gramStart"/>
      <w:r w:rsidRPr="00B80D08">
        <w:rPr>
          <w:rFonts w:eastAsiaTheme="minorHAnsi"/>
          <w:color w:val="000000"/>
          <w:sz w:val="28"/>
          <w:szCs w:val="28"/>
        </w:rPr>
        <w:t>vitri.y</w:t>
      </w:r>
      <w:proofErr w:type="gramEnd"/>
      <w:r w:rsidRPr="00B80D08">
        <w:rPr>
          <w:rFonts w:eastAsiaTheme="minorHAnsi"/>
          <w:color w:val="000000"/>
          <w:sz w:val="28"/>
          <w:szCs w:val="28"/>
        </w:rPr>
        <w:t xml:space="preserve"> &gt; maxY) vitri.y = maxX</w:t>
      </w:r>
    </w:p>
    <w:p w14:paraId="1A1CDBB9"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roofErr w:type="gramStart"/>
      <w:r w:rsidRPr="00B80D08">
        <w:rPr>
          <w:rFonts w:eastAsiaTheme="minorHAnsi"/>
          <w:color w:val="000000"/>
          <w:sz w:val="28"/>
          <w:szCs w:val="28"/>
        </w:rPr>
        <w:t>transform.position</w:t>
      </w:r>
      <w:proofErr w:type="gramEnd"/>
      <w:r w:rsidRPr="00B80D08">
        <w:rPr>
          <w:rFonts w:eastAsiaTheme="minorHAnsi"/>
          <w:color w:val="000000"/>
          <w:sz w:val="28"/>
          <w:szCs w:val="28"/>
        </w:rPr>
        <w:t xml:space="preserve"> = vitri;</w:t>
      </w:r>
    </w:p>
    <w:p w14:paraId="6026051F"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2D9F69F4"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57B07A80"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w:t>
      </w:r>
    </w:p>
    <w:p w14:paraId="244EE386" w14:textId="77777777" w:rsidR="004F1574" w:rsidRDefault="004F1574" w:rsidP="00A17348">
      <w:pPr>
        <w:spacing w:line="240" w:lineRule="auto"/>
        <w:jc w:val="left"/>
      </w:pPr>
    </w:p>
    <w:p w14:paraId="707A8FF8" w14:textId="77777777" w:rsidR="004F1574" w:rsidRDefault="004F1574" w:rsidP="00A17348">
      <w:pPr>
        <w:spacing w:line="240" w:lineRule="auto"/>
        <w:jc w:val="left"/>
      </w:pPr>
    </w:p>
    <w:p w14:paraId="4CCBAAAA" w14:textId="1824F50E" w:rsidR="004F1574" w:rsidRDefault="00B80D08" w:rsidP="004F1574">
      <w:pPr>
        <w:pStyle w:val="Heading2"/>
        <w:rPr>
          <w:rFonts w:eastAsiaTheme="minorHAnsi"/>
        </w:rPr>
      </w:pPr>
      <w:bookmarkStart w:id="61" w:name="_Toc90120810"/>
      <w:r>
        <w:rPr>
          <w:rFonts w:eastAsiaTheme="minorHAnsi"/>
        </w:rPr>
        <w:t xml:space="preserve">Trieuhoi: </w:t>
      </w:r>
      <w:r w:rsidR="00973DF0">
        <w:rPr>
          <w:rFonts w:eastAsiaTheme="minorHAnsi"/>
        </w:rPr>
        <w:t>Dù</w:t>
      </w:r>
      <w:r>
        <w:rPr>
          <w:rFonts w:eastAsiaTheme="minorHAnsi"/>
        </w:rPr>
        <w:t>ng để sinh ra mod trong màn 2</w:t>
      </w:r>
      <w:bookmarkEnd w:id="61"/>
    </w:p>
    <w:p w14:paraId="35A39E81" w14:textId="77777777" w:rsidR="00F16C5A" w:rsidRDefault="009A3116" w:rsidP="00F16C5A">
      <w:pPr>
        <w:keepNext/>
        <w:jc w:val="center"/>
      </w:pPr>
      <w:r>
        <w:rPr>
          <w:noProof/>
        </w:rPr>
        <w:drawing>
          <wp:inline distT="0" distB="0" distL="0" distR="0" wp14:anchorId="6AE3FB8F" wp14:editId="5B16034D">
            <wp:extent cx="1990725" cy="16573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90725" cy="1657350"/>
                    </a:xfrm>
                    <a:prstGeom prst="rect">
                      <a:avLst/>
                    </a:prstGeom>
                    <a:noFill/>
                  </pic:spPr>
                </pic:pic>
              </a:graphicData>
            </a:graphic>
          </wp:inline>
        </w:drawing>
      </w:r>
    </w:p>
    <w:p w14:paraId="43CB2525" w14:textId="66A7BAC4" w:rsidR="00F16C5A" w:rsidRPr="00F16C5A" w:rsidRDefault="00F16C5A" w:rsidP="00F16C5A">
      <w:pPr>
        <w:jc w:val="center"/>
        <w:rPr>
          <w:sz w:val="20"/>
          <w:szCs w:val="20"/>
        </w:rPr>
      </w:pPr>
      <w:bookmarkStart w:id="62" w:name="_Toc90122605"/>
      <w:r w:rsidRPr="00F16C5A">
        <w:rPr>
          <w:sz w:val="20"/>
          <w:szCs w:val="20"/>
        </w:rPr>
        <w:t xml:space="preserve">Hình </w:t>
      </w:r>
      <w:r w:rsidRPr="00F16C5A">
        <w:rPr>
          <w:sz w:val="20"/>
          <w:szCs w:val="20"/>
        </w:rPr>
        <w:fldChar w:fldCharType="begin"/>
      </w:r>
      <w:r w:rsidRPr="00F16C5A">
        <w:rPr>
          <w:sz w:val="20"/>
          <w:szCs w:val="20"/>
        </w:rPr>
        <w:instrText xml:space="preserve"> SEQ Hình \* ARABIC </w:instrText>
      </w:r>
      <w:r w:rsidRPr="00F16C5A">
        <w:rPr>
          <w:sz w:val="20"/>
          <w:szCs w:val="20"/>
        </w:rPr>
        <w:fldChar w:fldCharType="separate"/>
      </w:r>
      <w:r w:rsidR="00082298">
        <w:rPr>
          <w:noProof/>
          <w:sz w:val="20"/>
          <w:szCs w:val="20"/>
        </w:rPr>
        <w:t>19</w:t>
      </w:r>
      <w:r w:rsidRPr="00F16C5A">
        <w:rPr>
          <w:sz w:val="20"/>
          <w:szCs w:val="20"/>
        </w:rPr>
        <w:fldChar w:fldCharType="end"/>
      </w:r>
      <w:r w:rsidRPr="00F16C5A">
        <w:rPr>
          <w:sz w:val="20"/>
          <w:szCs w:val="20"/>
        </w:rPr>
        <w:t xml:space="preserve"> </w:t>
      </w:r>
      <w:r w:rsidRPr="00F16C5A">
        <w:rPr>
          <w:sz w:val="20"/>
          <w:szCs w:val="20"/>
        </w:rPr>
        <w:t>Khu vực sinh quái</w:t>
      </w:r>
      <w:bookmarkEnd w:id="62"/>
    </w:p>
    <w:p w14:paraId="42990347" w14:textId="635CD335" w:rsidR="009A3116" w:rsidRDefault="009A3116" w:rsidP="00F16C5A">
      <w:pPr>
        <w:pStyle w:val="Caption"/>
      </w:pPr>
    </w:p>
    <w:p w14:paraId="6A88E204"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FF"/>
          <w:sz w:val="28"/>
          <w:szCs w:val="28"/>
        </w:rPr>
        <w:t>using</w:t>
      </w:r>
      <w:r w:rsidRPr="00B80D08">
        <w:rPr>
          <w:rFonts w:eastAsiaTheme="minorHAnsi"/>
          <w:color w:val="000000"/>
          <w:sz w:val="28"/>
          <w:szCs w:val="28"/>
        </w:rPr>
        <w:t xml:space="preserve"> System.Collections;</w:t>
      </w:r>
    </w:p>
    <w:p w14:paraId="2053A007"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FF"/>
          <w:sz w:val="28"/>
          <w:szCs w:val="28"/>
        </w:rPr>
        <w:t>using</w:t>
      </w:r>
      <w:r w:rsidRPr="00B80D08">
        <w:rPr>
          <w:rFonts w:eastAsiaTheme="minorHAnsi"/>
          <w:color w:val="000000"/>
          <w:sz w:val="28"/>
          <w:szCs w:val="28"/>
        </w:rPr>
        <w:t xml:space="preserve"> </w:t>
      </w:r>
      <w:proofErr w:type="gramStart"/>
      <w:r w:rsidRPr="00B80D08">
        <w:rPr>
          <w:rFonts w:eastAsiaTheme="minorHAnsi"/>
          <w:color w:val="000000"/>
          <w:sz w:val="28"/>
          <w:szCs w:val="28"/>
        </w:rPr>
        <w:t>System.Collections.Generic</w:t>
      </w:r>
      <w:proofErr w:type="gramEnd"/>
      <w:r w:rsidRPr="00B80D08">
        <w:rPr>
          <w:rFonts w:eastAsiaTheme="minorHAnsi"/>
          <w:color w:val="000000"/>
          <w:sz w:val="28"/>
          <w:szCs w:val="28"/>
        </w:rPr>
        <w:t>;</w:t>
      </w:r>
    </w:p>
    <w:p w14:paraId="432EE796"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FF"/>
          <w:sz w:val="28"/>
          <w:szCs w:val="28"/>
        </w:rPr>
        <w:t>using</w:t>
      </w:r>
      <w:r w:rsidRPr="00B80D08">
        <w:rPr>
          <w:rFonts w:eastAsiaTheme="minorHAnsi"/>
          <w:color w:val="000000"/>
          <w:sz w:val="28"/>
          <w:szCs w:val="28"/>
        </w:rPr>
        <w:t xml:space="preserve"> UnityEngine;</w:t>
      </w:r>
    </w:p>
    <w:p w14:paraId="7977446C"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p>
    <w:p w14:paraId="6F88E8C1"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FF"/>
          <w:sz w:val="28"/>
          <w:szCs w:val="28"/>
        </w:rPr>
        <w:t>public</w:t>
      </w:r>
      <w:r w:rsidRPr="00B80D08">
        <w:rPr>
          <w:rFonts w:eastAsiaTheme="minorHAnsi"/>
          <w:color w:val="000000"/>
          <w:sz w:val="28"/>
          <w:szCs w:val="28"/>
        </w:rPr>
        <w:t xml:space="preserve"> </w:t>
      </w:r>
      <w:r w:rsidRPr="00B80D08">
        <w:rPr>
          <w:rFonts w:eastAsiaTheme="minorHAnsi"/>
          <w:color w:val="0000FF"/>
          <w:sz w:val="28"/>
          <w:szCs w:val="28"/>
        </w:rPr>
        <w:t>class</w:t>
      </w:r>
      <w:r w:rsidRPr="00B80D08">
        <w:rPr>
          <w:rFonts w:eastAsiaTheme="minorHAnsi"/>
          <w:color w:val="000000"/>
          <w:sz w:val="28"/>
          <w:szCs w:val="28"/>
        </w:rPr>
        <w:t xml:space="preserve"> </w:t>
      </w:r>
      <w:proofErr w:type="gramStart"/>
      <w:r w:rsidRPr="00B80D08">
        <w:rPr>
          <w:rFonts w:eastAsiaTheme="minorHAnsi"/>
          <w:color w:val="2B91AF"/>
          <w:sz w:val="28"/>
          <w:szCs w:val="28"/>
        </w:rPr>
        <w:t>Trieuhoi</w:t>
      </w:r>
      <w:r w:rsidRPr="00B80D08">
        <w:rPr>
          <w:rFonts w:eastAsiaTheme="minorHAnsi"/>
          <w:color w:val="000000"/>
          <w:sz w:val="28"/>
          <w:szCs w:val="28"/>
        </w:rPr>
        <w:t xml:space="preserve"> :</w:t>
      </w:r>
      <w:proofErr w:type="gramEnd"/>
      <w:r w:rsidRPr="00B80D08">
        <w:rPr>
          <w:rFonts w:eastAsiaTheme="minorHAnsi"/>
          <w:color w:val="000000"/>
          <w:sz w:val="28"/>
          <w:szCs w:val="28"/>
        </w:rPr>
        <w:t xml:space="preserve"> MonoBehaviour</w:t>
      </w:r>
    </w:p>
    <w:p w14:paraId="72562853"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lastRenderedPageBreak/>
        <w:t>{</w:t>
      </w:r>
    </w:p>
    <w:p w14:paraId="6E55EDDD"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[SerializeField]</w:t>
      </w:r>
    </w:p>
    <w:p w14:paraId="71931EE9"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private</w:t>
      </w:r>
      <w:r w:rsidRPr="00B80D08">
        <w:rPr>
          <w:rFonts w:eastAsiaTheme="minorHAnsi"/>
          <w:color w:val="000000"/>
          <w:sz w:val="28"/>
          <w:szCs w:val="28"/>
        </w:rPr>
        <w:t xml:space="preserve"> GameObject Mod;</w:t>
      </w:r>
    </w:p>
    <w:p w14:paraId="3415B294"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p>
    <w:p w14:paraId="3F709AD4"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private</w:t>
      </w:r>
      <w:r w:rsidRPr="00B80D08">
        <w:rPr>
          <w:rFonts w:eastAsiaTheme="minorHAnsi"/>
          <w:color w:val="000000"/>
          <w:sz w:val="28"/>
          <w:szCs w:val="28"/>
        </w:rPr>
        <w:t xml:space="preserve"> BoxCollider2D Box;</w:t>
      </w:r>
    </w:p>
    <w:p w14:paraId="5DF0804B"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8000"/>
          <w:sz w:val="28"/>
          <w:szCs w:val="28"/>
        </w:rPr>
        <w:t>// Start is called before the first frame update</w:t>
      </w:r>
    </w:p>
    <w:p w14:paraId="6E76AFCF"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void</w:t>
      </w:r>
      <w:r w:rsidRPr="00B80D08">
        <w:rPr>
          <w:rFonts w:eastAsiaTheme="minorHAnsi"/>
          <w:color w:val="000000"/>
          <w:sz w:val="28"/>
          <w:szCs w:val="28"/>
        </w:rPr>
        <w:t xml:space="preserve"> </w:t>
      </w:r>
      <w:proofErr w:type="gramStart"/>
      <w:r w:rsidRPr="00B80D08">
        <w:rPr>
          <w:rFonts w:eastAsiaTheme="minorHAnsi"/>
          <w:color w:val="000000"/>
          <w:sz w:val="28"/>
          <w:szCs w:val="28"/>
        </w:rPr>
        <w:t>Awake(</w:t>
      </w:r>
      <w:proofErr w:type="gramEnd"/>
      <w:r w:rsidRPr="00B80D08">
        <w:rPr>
          <w:rFonts w:eastAsiaTheme="minorHAnsi"/>
          <w:color w:val="000000"/>
          <w:sz w:val="28"/>
          <w:szCs w:val="28"/>
        </w:rPr>
        <w:t>)</w:t>
      </w:r>
    </w:p>
    <w:p w14:paraId="5A438DFC"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6CAAEB10"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Box = GetComponent&lt;BoxCollider2D</w:t>
      </w:r>
      <w:proofErr w:type="gramStart"/>
      <w:r w:rsidRPr="00B80D08">
        <w:rPr>
          <w:rFonts w:eastAsiaTheme="minorHAnsi"/>
          <w:color w:val="000000"/>
          <w:sz w:val="28"/>
          <w:szCs w:val="28"/>
        </w:rPr>
        <w:t>&gt;(</w:t>
      </w:r>
      <w:proofErr w:type="gramEnd"/>
      <w:r w:rsidRPr="00B80D08">
        <w:rPr>
          <w:rFonts w:eastAsiaTheme="minorHAnsi"/>
          <w:color w:val="000000"/>
          <w:sz w:val="28"/>
          <w:szCs w:val="28"/>
        </w:rPr>
        <w:t>);</w:t>
      </w:r>
    </w:p>
    <w:p w14:paraId="7408C1F1"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p>
    <w:p w14:paraId="0F052195"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p>
    <w:p w14:paraId="52E5FB50"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5BE71004"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void</w:t>
      </w:r>
      <w:r w:rsidRPr="00B80D08">
        <w:rPr>
          <w:rFonts w:eastAsiaTheme="minorHAnsi"/>
          <w:color w:val="000000"/>
          <w:sz w:val="28"/>
          <w:szCs w:val="28"/>
        </w:rPr>
        <w:t xml:space="preserve"> </w:t>
      </w:r>
      <w:proofErr w:type="gramStart"/>
      <w:r w:rsidRPr="00B80D08">
        <w:rPr>
          <w:rFonts w:eastAsiaTheme="minorHAnsi"/>
          <w:color w:val="000000"/>
          <w:sz w:val="28"/>
          <w:szCs w:val="28"/>
        </w:rPr>
        <w:t>Start(</w:t>
      </w:r>
      <w:proofErr w:type="gramEnd"/>
      <w:r w:rsidRPr="00B80D08">
        <w:rPr>
          <w:rFonts w:eastAsiaTheme="minorHAnsi"/>
          <w:color w:val="000000"/>
          <w:sz w:val="28"/>
          <w:szCs w:val="28"/>
        </w:rPr>
        <w:t>)</w:t>
      </w:r>
    </w:p>
    <w:p w14:paraId="4A5E4F21"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1F0E917D"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roofErr w:type="gramStart"/>
      <w:r w:rsidRPr="00B80D08">
        <w:rPr>
          <w:rFonts w:eastAsiaTheme="minorHAnsi"/>
          <w:color w:val="000000"/>
          <w:sz w:val="28"/>
          <w:szCs w:val="28"/>
        </w:rPr>
        <w:t>StartCoroutine(</w:t>
      </w:r>
      <w:proofErr w:type="gramEnd"/>
      <w:r w:rsidRPr="00B80D08">
        <w:rPr>
          <w:rFonts w:eastAsiaTheme="minorHAnsi"/>
          <w:color w:val="000000"/>
          <w:sz w:val="28"/>
          <w:szCs w:val="28"/>
        </w:rPr>
        <w:t>Thmod());</w:t>
      </w:r>
    </w:p>
    <w:p w14:paraId="0CF01C7D"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7281A419"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p>
    <w:p w14:paraId="7281583A"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8000"/>
          <w:sz w:val="28"/>
          <w:szCs w:val="28"/>
        </w:rPr>
        <w:t>// Update is called once per frame</w:t>
      </w:r>
    </w:p>
    <w:p w14:paraId="6722A0BB"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void</w:t>
      </w:r>
      <w:r w:rsidRPr="00B80D08">
        <w:rPr>
          <w:rFonts w:eastAsiaTheme="minorHAnsi"/>
          <w:color w:val="000000"/>
          <w:sz w:val="28"/>
          <w:szCs w:val="28"/>
        </w:rPr>
        <w:t xml:space="preserve"> </w:t>
      </w:r>
      <w:proofErr w:type="gramStart"/>
      <w:r w:rsidRPr="00B80D08">
        <w:rPr>
          <w:rFonts w:eastAsiaTheme="minorHAnsi"/>
          <w:color w:val="000000"/>
          <w:sz w:val="28"/>
          <w:szCs w:val="28"/>
        </w:rPr>
        <w:t>Update(</w:t>
      </w:r>
      <w:proofErr w:type="gramEnd"/>
      <w:r w:rsidRPr="00B80D08">
        <w:rPr>
          <w:rFonts w:eastAsiaTheme="minorHAnsi"/>
          <w:color w:val="000000"/>
          <w:sz w:val="28"/>
          <w:szCs w:val="28"/>
        </w:rPr>
        <w:t>)</w:t>
      </w:r>
    </w:p>
    <w:p w14:paraId="367D02EC"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74E5DB2B"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3115ECBE"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3128130F"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p>
    <w:p w14:paraId="696FFEB6"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IEnumerator </w:t>
      </w:r>
      <w:proofErr w:type="gramStart"/>
      <w:r w:rsidRPr="00B80D08">
        <w:rPr>
          <w:rFonts w:eastAsiaTheme="minorHAnsi"/>
          <w:color w:val="000000"/>
          <w:sz w:val="28"/>
          <w:szCs w:val="28"/>
        </w:rPr>
        <w:t>Thmod(</w:t>
      </w:r>
      <w:proofErr w:type="gramEnd"/>
      <w:r w:rsidRPr="00B80D08">
        <w:rPr>
          <w:rFonts w:eastAsiaTheme="minorHAnsi"/>
          <w:color w:val="000000"/>
          <w:sz w:val="28"/>
          <w:szCs w:val="28"/>
        </w:rPr>
        <w:t>)</w:t>
      </w:r>
    </w:p>
    <w:p w14:paraId="088B8B46"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6C6AB945"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r w:rsidRPr="00B80D08">
        <w:rPr>
          <w:rFonts w:eastAsiaTheme="minorHAnsi"/>
          <w:color w:val="0000FF"/>
          <w:sz w:val="28"/>
          <w:szCs w:val="28"/>
        </w:rPr>
        <w:t>yield</w:t>
      </w:r>
      <w:r w:rsidRPr="00B80D08">
        <w:rPr>
          <w:rFonts w:eastAsiaTheme="minorHAnsi"/>
          <w:color w:val="000000"/>
          <w:sz w:val="28"/>
          <w:szCs w:val="28"/>
        </w:rPr>
        <w:t xml:space="preserve"> </w:t>
      </w:r>
      <w:r w:rsidRPr="00B80D08">
        <w:rPr>
          <w:rFonts w:eastAsiaTheme="minorHAnsi"/>
          <w:color w:val="0000FF"/>
          <w:sz w:val="28"/>
          <w:szCs w:val="28"/>
        </w:rPr>
        <w:t>return</w:t>
      </w:r>
      <w:r w:rsidRPr="00B80D08">
        <w:rPr>
          <w:rFonts w:eastAsiaTheme="minorHAnsi"/>
          <w:color w:val="000000"/>
          <w:sz w:val="28"/>
          <w:szCs w:val="28"/>
        </w:rPr>
        <w:t xml:space="preserve"> </w:t>
      </w:r>
      <w:r w:rsidRPr="00B80D08">
        <w:rPr>
          <w:rFonts w:eastAsiaTheme="minorHAnsi"/>
          <w:color w:val="0000FF"/>
          <w:sz w:val="28"/>
          <w:szCs w:val="28"/>
        </w:rPr>
        <w:t>new</w:t>
      </w:r>
      <w:r w:rsidRPr="00B80D08">
        <w:rPr>
          <w:rFonts w:eastAsiaTheme="minorHAnsi"/>
          <w:color w:val="000000"/>
          <w:sz w:val="28"/>
          <w:szCs w:val="28"/>
        </w:rPr>
        <w:t xml:space="preserve"> WaitForSeconds(5f);</w:t>
      </w:r>
    </w:p>
    <w:p w14:paraId="555278C9"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Vector3 temp = </w:t>
      </w:r>
      <w:proofErr w:type="gramStart"/>
      <w:r w:rsidRPr="00B80D08">
        <w:rPr>
          <w:rFonts w:eastAsiaTheme="minorHAnsi"/>
          <w:color w:val="000000"/>
          <w:sz w:val="28"/>
          <w:szCs w:val="28"/>
        </w:rPr>
        <w:t>transform.position</w:t>
      </w:r>
      <w:proofErr w:type="gramEnd"/>
      <w:r w:rsidRPr="00B80D08">
        <w:rPr>
          <w:rFonts w:eastAsiaTheme="minorHAnsi"/>
          <w:color w:val="000000"/>
          <w:sz w:val="28"/>
          <w:szCs w:val="28"/>
        </w:rPr>
        <w:t>;</w:t>
      </w:r>
    </w:p>
    <w:p w14:paraId="57F0A670"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roofErr w:type="gramStart"/>
      <w:r w:rsidRPr="00B80D08">
        <w:rPr>
          <w:rFonts w:eastAsiaTheme="minorHAnsi"/>
          <w:color w:val="000000"/>
          <w:sz w:val="28"/>
          <w:szCs w:val="28"/>
        </w:rPr>
        <w:t>Instantiate(</w:t>
      </w:r>
      <w:proofErr w:type="gramEnd"/>
      <w:r w:rsidRPr="00B80D08">
        <w:rPr>
          <w:rFonts w:eastAsiaTheme="minorHAnsi"/>
          <w:color w:val="000000"/>
          <w:sz w:val="28"/>
          <w:szCs w:val="28"/>
        </w:rPr>
        <w:t>Mod, temp, Quaternion.identity);</w:t>
      </w:r>
    </w:p>
    <w:p w14:paraId="462DF459"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p>
    <w:p w14:paraId="6C03D61E"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roofErr w:type="gramStart"/>
      <w:r w:rsidRPr="00B80D08">
        <w:rPr>
          <w:rFonts w:eastAsiaTheme="minorHAnsi"/>
          <w:color w:val="000000"/>
          <w:sz w:val="28"/>
          <w:szCs w:val="28"/>
        </w:rPr>
        <w:t>StartCoroutine(</w:t>
      </w:r>
      <w:proofErr w:type="gramEnd"/>
      <w:r w:rsidRPr="00B80D08">
        <w:rPr>
          <w:rFonts w:eastAsiaTheme="minorHAnsi"/>
          <w:color w:val="000000"/>
          <w:sz w:val="28"/>
          <w:szCs w:val="28"/>
        </w:rPr>
        <w:t>Thmod());</w:t>
      </w:r>
    </w:p>
    <w:p w14:paraId="6A3A2A4B"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 xml:space="preserve">    }</w:t>
      </w:r>
    </w:p>
    <w:p w14:paraId="54756094" w14:textId="77777777" w:rsidR="00B80D08" w:rsidRPr="00B80D08" w:rsidRDefault="00B80D08" w:rsidP="00B80D08">
      <w:pPr>
        <w:autoSpaceDE w:val="0"/>
        <w:autoSpaceDN w:val="0"/>
        <w:adjustRightInd w:val="0"/>
        <w:spacing w:line="240" w:lineRule="auto"/>
        <w:jc w:val="left"/>
        <w:rPr>
          <w:rFonts w:eastAsiaTheme="minorHAnsi"/>
          <w:color w:val="000000"/>
          <w:sz w:val="28"/>
          <w:szCs w:val="28"/>
        </w:rPr>
      </w:pPr>
      <w:r w:rsidRPr="00B80D08">
        <w:rPr>
          <w:rFonts w:eastAsiaTheme="minorHAnsi"/>
          <w:color w:val="000000"/>
          <w:sz w:val="28"/>
          <w:szCs w:val="28"/>
        </w:rPr>
        <w:t>}</w:t>
      </w:r>
    </w:p>
    <w:p w14:paraId="2A7615EA" w14:textId="77777777" w:rsidR="004F1574" w:rsidRDefault="004F1574" w:rsidP="00A17348">
      <w:pPr>
        <w:spacing w:line="240" w:lineRule="auto"/>
        <w:jc w:val="left"/>
      </w:pPr>
    </w:p>
    <w:p w14:paraId="43AC01FE" w14:textId="77777777" w:rsidR="004F1574" w:rsidRDefault="004F1574" w:rsidP="00A17348">
      <w:pPr>
        <w:spacing w:line="240" w:lineRule="auto"/>
        <w:jc w:val="left"/>
      </w:pPr>
    </w:p>
    <w:p w14:paraId="41D5C54C" w14:textId="2A1BD702" w:rsidR="00DA6DE3" w:rsidRDefault="00DA6DE3" w:rsidP="004F1574">
      <w:pPr>
        <w:pStyle w:val="Heading2"/>
        <w:rPr>
          <w:rFonts w:eastAsiaTheme="minorHAnsi"/>
        </w:rPr>
      </w:pPr>
      <w:bookmarkStart w:id="63" w:name="_Toc90120811"/>
      <w:r>
        <w:rPr>
          <w:rFonts w:eastAsiaTheme="minorHAnsi"/>
        </w:rPr>
        <w:t>Modcotrol: Xử lý va chạm và âm thanh của mod</w:t>
      </w:r>
      <w:bookmarkEnd w:id="63"/>
    </w:p>
    <w:p w14:paraId="5C3A9580" w14:textId="77777777" w:rsidR="00F16C5A" w:rsidRDefault="00DA6DE3" w:rsidP="00F16C5A">
      <w:pPr>
        <w:keepNext/>
        <w:jc w:val="center"/>
      </w:pPr>
      <w:r w:rsidRPr="00DA6DE3">
        <w:rPr>
          <w:rFonts w:eastAsiaTheme="minorHAnsi"/>
          <w:noProof/>
        </w:rPr>
        <w:lastRenderedPageBreak/>
        <w:drawing>
          <wp:inline distT="0" distB="0" distL="0" distR="0" wp14:anchorId="09AB7813" wp14:editId="5C665D4A">
            <wp:extent cx="2529807" cy="187234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8619" cy="1878865"/>
                    </a:xfrm>
                    <a:prstGeom prst="rect">
                      <a:avLst/>
                    </a:prstGeom>
                  </pic:spPr>
                </pic:pic>
              </a:graphicData>
            </a:graphic>
          </wp:inline>
        </w:drawing>
      </w:r>
    </w:p>
    <w:p w14:paraId="3A8E3BBE" w14:textId="7C746A39" w:rsidR="00F16C5A" w:rsidRPr="00F16C5A" w:rsidRDefault="00F16C5A" w:rsidP="00F16C5A">
      <w:pPr>
        <w:jc w:val="center"/>
        <w:rPr>
          <w:rFonts w:eastAsiaTheme="minorHAnsi"/>
          <w:sz w:val="20"/>
          <w:szCs w:val="20"/>
        </w:rPr>
      </w:pPr>
      <w:bookmarkStart w:id="64" w:name="_Toc90122606"/>
      <w:r w:rsidRPr="00F16C5A">
        <w:rPr>
          <w:sz w:val="20"/>
          <w:szCs w:val="20"/>
        </w:rPr>
        <w:t xml:space="preserve">Hình </w:t>
      </w:r>
      <w:r w:rsidRPr="00F16C5A">
        <w:rPr>
          <w:sz w:val="20"/>
          <w:szCs w:val="20"/>
        </w:rPr>
        <w:fldChar w:fldCharType="begin"/>
      </w:r>
      <w:r w:rsidRPr="00F16C5A">
        <w:rPr>
          <w:sz w:val="20"/>
          <w:szCs w:val="20"/>
        </w:rPr>
        <w:instrText xml:space="preserve"> SEQ Hình \* ARABIC </w:instrText>
      </w:r>
      <w:r w:rsidRPr="00F16C5A">
        <w:rPr>
          <w:sz w:val="20"/>
          <w:szCs w:val="20"/>
        </w:rPr>
        <w:fldChar w:fldCharType="separate"/>
      </w:r>
      <w:r w:rsidR="00082298">
        <w:rPr>
          <w:noProof/>
          <w:sz w:val="20"/>
          <w:szCs w:val="20"/>
        </w:rPr>
        <w:t>20</w:t>
      </w:r>
      <w:r w:rsidRPr="00F16C5A">
        <w:rPr>
          <w:sz w:val="20"/>
          <w:szCs w:val="20"/>
        </w:rPr>
        <w:fldChar w:fldCharType="end"/>
      </w:r>
      <w:r w:rsidRPr="00F16C5A">
        <w:rPr>
          <w:rFonts w:eastAsiaTheme="minorHAnsi"/>
          <w:sz w:val="20"/>
          <w:szCs w:val="20"/>
        </w:rPr>
        <w:t xml:space="preserve"> </w:t>
      </w:r>
      <w:r w:rsidRPr="00F16C5A">
        <w:rPr>
          <w:rFonts w:eastAsiaTheme="minorHAnsi"/>
          <w:sz w:val="20"/>
          <w:szCs w:val="20"/>
        </w:rPr>
        <w:t>Hình ảnh mod trong game</w:t>
      </w:r>
      <w:bookmarkEnd w:id="64"/>
    </w:p>
    <w:p w14:paraId="09143488" w14:textId="7D96C9F4" w:rsidR="00DA6DE3" w:rsidRDefault="00DA6DE3" w:rsidP="00F16C5A">
      <w:pPr>
        <w:pStyle w:val="Caption"/>
        <w:rPr>
          <w:rFonts w:eastAsiaTheme="minorHAnsi"/>
        </w:rPr>
      </w:pPr>
    </w:p>
    <w:p w14:paraId="47B52397"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FF"/>
          <w:sz w:val="28"/>
          <w:szCs w:val="28"/>
        </w:rPr>
        <w:t>using</w:t>
      </w:r>
      <w:r w:rsidRPr="00DA6DE3">
        <w:rPr>
          <w:rFonts w:eastAsiaTheme="minorHAnsi"/>
          <w:color w:val="000000"/>
          <w:sz w:val="28"/>
          <w:szCs w:val="28"/>
        </w:rPr>
        <w:t xml:space="preserve"> System.Collections;</w:t>
      </w:r>
    </w:p>
    <w:p w14:paraId="0B234255"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FF"/>
          <w:sz w:val="28"/>
          <w:szCs w:val="28"/>
        </w:rPr>
        <w:t>using</w:t>
      </w:r>
      <w:r w:rsidRPr="00DA6DE3">
        <w:rPr>
          <w:rFonts w:eastAsiaTheme="minorHAnsi"/>
          <w:color w:val="000000"/>
          <w:sz w:val="28"/>
          <w:szCs w:val="28"/>
        </w:rPr>
        <w:t xml:space="preserve"> </w:t>
      </w:r>
      <w:proofErr w:type="gramStart"/>
      <w:r w:rsidRPr="00DA6DE3">
        <w:rPr>
          <w:rFonts w:eastAsiaTheme="minorHAnsi"/>
          <w:color w:val="000000"/>
          <w:sz w:val="28"/>
          <w:szCs w:val="28"/>
        </w:rPr>
        <w:t>System.Collections.Generic</w:t>
      </w:r>
      <w:proofErr w:type="gramEnd"/>
      <w:r w:rsidRPr="00DA6DE3">
        <w:rPr>
          <w:rFonts w:eastAsiaTheme="minorHAnsi"/>
          <w:color w:val="000000"/>
          <w:sz w:val="28"/>
          <w:szCs w:val="28"/>
        </w:rPr>
        <w:t>;</w:t>
      </w:r>
    </w:p>
    <w:p w14:paraId="62B46EA0"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FF"/>
          <w:sz w:val="28"/>
          <w:szCs w:val="28"/>
        </w:rPr>
        <w:t>using</w:t>
      </w:r>
      <w:r w:rsidRPr="00DA6DE3">
        <w:rPr>
          <w:rFonts w:eastAsiaTheme="minorHAnsi"/>
          <w:color w:val="000000"/>
          <w:sz w:val="28"/>
          <w:szCs w:val="28"/>
        </w:rPr>
        <w:t xml:space="preserve"> UnityEngine;</w:t>
      </w:r>
    </w:p>
    <w:p w14:paraId="3F04CF5C"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p>
    <w:p w14:paraId="3693D117"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FF"/>
          <w:sz w:val="28"/>
          <w:szCs w:val="28"/>
        </w:rPr>
        <w:t>public</w:t>
      </w:r>
      <w:r w:rsidRPr="00DA6DE3">
        <w:rPr>
          <w:rFonts w:eastAsiaTheme="minorHAnsi"/>
          <w:color w:val="000000"/>
          <w:sz w:val="28"/>
          <w:szCs w:val="28"/>
        </w:rPr>
        <w:t xml:space="preserve"> </w:t>
      </w:r>
      <w:r w:rsidRPr="00DA6DE3">
        <w:rPr>
          <w:rFonts w:eastAsiaTheme="minorHAnsi"/>
          <w:color w:val="0000FF"/>
          <w:sz w:val="28"/>
          <w:szCs w:val="28"/>
        </w:rPr>
        <w:t>class</w:t>
      </w:r>
      <w:r w:rsidRPr="00DA6DE3">
        <w:rPr>
          <w:rFonts w:eastAsiaTheme="minorHAnsi"/>
          <w:color w:val="000000"/>
          <w:sz w:val="28"/>
          <w:szCs w:val="28"/>
        </w:rPr>
        <w:t xml:space="preserve"> </w:t>
      </w:r>
      <w:proofErr w:type="gramStart"/>
      <w:r w:rsidRPr="00DA6DE3">
        <w:rPr>
          <w:rFonts w:eastAsiaTheme="minorHAnsi"/>
          <w:color w:val="2B91AF"/>
          <w:sz w:val="28"/>
          <w:szCs w:val="28"/>
        </w:rPr>
        <w:t>Modcotroler</w:t>
      </w:r>
      <w:r w:rsidRPr="00DA6DE3">
        <w:rPr>
          <w:rFonts w:eastAsiaTheme="minorHAnsi"/>
          <w:color w:val="000000"/>
          <w:sz w:val="28"/>
          <w:szCs w:val="28"/>
        </w:rPr>
        <w:t xml:space="preserve"> :</w:t>
      </w:r>
      <w:proofErr w:type="gramEnd"/>
      <w:r w:rsidRPr="00DA6DE3">
        <w:rPr>
          <w:rFonts w:eastAsiaTheme="minorHAnsi"/>
          <w:color w:val="000000"/>
          <w:sz w:val="28"/>
          <w:szCs w:val="28"/>
        </w:rPr>
        <w:t xml:space="preserve"> MonoBehaviour</w:t>
      </w:r>
    </w:p>
    <w:p w14:paraId="5FC942EF"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w:t>
      </w:r>
    </w:p>
    <w:p w14:paraId="4719B406"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public</w:t>
      </w:r>
      <w:r w:rsidRPr="00DA6DE3">
        <w:rPr>
          <w:rFonts w:eastAsiaTheme="minorHAnsi"/>
          <w:color w:val="000000"/>
          <w:sz w:val="28"/>
          <w:szCs w:val="28"/>
        </w:rPr>
        <w:t xml:space="preserve"> </w:t>
      </w:r>
      <w:r w:rsidRPr="00DA6DE3">
        <w:rPr>
          <w:rFonts w:eastAsiaTheme="minorHAnsi"/>
          <w:color w:val="0000FF"/>
          <w:sz w:val="28"/>
          <w:szCs w:val="28"/>
        </w:rPr>
        <w:t>float</w:t>
      </w:r>
      <w:r w:rsidRPr="00DA6DE3">
        <w:rPr>
          <w:rFonts w:eastAsiaTheme="minorHAnsi"/>
          <w:color w:val="000000"/>
          <w:sz w:val="28"/>
          <w:szCs w:val="28"/>
        </w:rPr>
        <w:t xml:space="preserve"> Tocdomod;</w:t>
      </w:r>
    </w:p>
    <w:p w14:paraId="401C24EB"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public</w:t>
      </w:r>
      <w:r w:rsidRPr="00DA6DE3">
        <w:rPr>
          <w:rFonts w:eastAsiaTheme="minorHAnsi"/>
          <w:color w:val="000000"/>
          <w:sz w:val="28"/>
          <w:szCs w:val="28"/>
        </w:rPr>
        <w:t xml:space="preserve"> </w:t>
      </w:r>
      <w:r w:rsidRPr="00DA6DE3">
        <w:rPr>
          <w:rFonts w:eastAsiaTheme="minorHAnsi"/>
          <w:color w:val="0000FF"/>
          <w:sz w:val="28"/>
          <w:szCs w:val="28"/>
        </w:rPr>
        <w:t>bool</w:t>
      </w:r>
      <w:r w:rsidRPr="00DA6DE3">
        <w:rPr>
          <w:rFonts w:eastAsiaTheme="minorHAnsi"/>
          <w:color w:val="000000"/>
          <w:sz w:val="28"/>
          <w:szCs w:val="28"/>
        </w:rPr>
        <w:t xml:space="preserve"> Dichuyentrai = </w:t>
      </w:r>
      <w:r w:rsidRPr="00DA6DE3">
        <w:rPr>
          <w:rFonts w:eastAsiaTheme="minorHAnsi"/>
          <w:color w:val="0000FF"/>
          <w:sz w:val="28"/>
          <w:szCs w:val="28"/>
        </w:rPr>
        <w:t>true</w:t>
      </w:r>
      <w:r w:rsidRPr="00DA6DE3">
        <w:rPr>
          <w:rFonts w:eastAsiaTheme="minorHAnsi"/>
          <w:color w:val="000000"/>
          <w:sz w:val="28"/>
          <w:szCs w:val="28"/>
        </w:rPr>
        <w:t>;</w:t>
      </w:r>
    </w:p>
    <w:p w14:paraId="12C123F0"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public</w:t>
      </w:r>
      <w:r w:rsidRPr="00DA6DE3">
        <w:rPr>
          <w:rFonts w:eastAsiaTheme="minorHAnsi"/>
          <w:color w:val="000000"/>
          <w:sz w:val="28"/>
          <w:szCs w:val="28"/>
        </w:rPr>
        <w:t xml:space="preserve"> </w:t>
      </w:r>
      <w:r w:rsidRPr="00DA6DE3">
        <w:rPr>
          <w:rFonts w:eastAsiaTheme="minorHAnsi"/>
          <w:color w:val="0000FF"/>
          <w:sz w:val="28"/>
          <w:szCs w:val="28"/>
        </w:rPr>
        <w:t>bool</w:t>
      </w:r>
      <w:r w:rsidRPr="00DA6DE3">
        <w:rPr>
          <w:rFonts w:eastAsiaTheme="minorHAnsi"/>
          <w:color w:val="000000"/>
          <w:sz w:val="28"/>
          <w:szCs w:val="28"/>
        </w:rPr>
        <w:t xml:space="preserve"> Dachet = </w:t>
      </w:r>
      <w:r w:rsidRPr="00DA6DE3">
        <w:rPr>
          <w:rFonts w:eastAsiaTheme="minorHAnsi"/>
          <w:color w:val="0000FF"/>
          <w:sz w:val="28"/>
          <w:szCs w:val="28"/>
        </w:rPr>
        <w:t>false</w:t>
      </w:r>
      <w:r w:rsidRPr="00DA6DE3">
        <w:rPr>
          <w:rFonts w:eastAsiaTheme="minorHAnsi"/>
          <w:color w:val="000000"/>
          <w:sz w:val="28"/>
          <w:szCs w:val="28"/>
        </w:rPr>
        <w:t>;</w:t>
      </w:r>
    </w:p>
    <w:p w14:paraId="168C7C7E"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private</w:t>
      </w:r>
      <w:r w:rsidRPr="00DA6DE3">
        <w:rPr>
          <w:rFonts w:eastAsiaTheme="minorHAnsi"/>
          <w:color w:val="000000"/>
          <w:sz w:val="28"/>
          <w:szCs w:val="28"/>
        </w:rPr>
        <w:t xml:space="preserve"> Animator ChuyendongMod;</w:t>
      </w:r>
    </w:p>
    <w:p w14:paraId="26909A22"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private</w:t>
      </w:r>
      <w:r w:rsidRPr="00DA6DE3">
        <w:rPr>
          <w:rFonts w:eastAsiaTheme="minorHAnsi"/>
          <w:color w:val="000000"/>
          <w:sz w:val="28"/>
          <w:szCs w:val="28"/>
        </w:rPr>
        <w:t xml:space="preserve"> Rigidbody2D r2d;</w:t>
      </w:r>
    </w:p>
    <w:p w14:paraId="1475D236"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public</w:t>
      </w:r>
      <w:r w:rsidRPr="00DA6DE3">
        <w:rPr>
          <w:rFonts w:eastAsiaTheme="minorHAnsi"/>
          <w:color w:val="000000"/>
          <w:sz w:val="28"/>
          <w:szCs w:val="28"/>
        </w:rPr>
        <w:t xml:space="preserve"> AudioClip Hrun;</w:t>
      </w:r>
    </w:p>
    <w:p w14:paraId="070E1C84"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public</w:t>
      </w:r>
      <w:r w:rsidRPr="00DA6DE3">
        <w:rPr>
          <w:rFonts w:eastAsiaTheme="minorHAnsi"/>
          <w:color w:val="000000"/>
          <w:sz w:val="28"/>
          <w:szCs w:val="28"/>
        </w:rPr>
        <w:t xml:space="preserve"> AudioSource ado;</w:t>
      </w:r>
    </w:p>
    <w:p w14:paraId="43689E96"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p>
    <w:p w14:paraId="1F98C7E5"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p>
    <w:p w14:paraId="43396925"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void</w:t>
      </w:r>
      <w:r w:rsidRPr="00DA6DE3">
        <w:rPr>
          <w:rFonts w:eastAsiaTheme="minorHAnsi"/>
          <w:color w:val="000000"/>
          <w:sz w:val="28"/>
          <w:szCs w:val="28"/>
        </w:rPr>
        <w:t xml:space="preserve"> </w:t>
      </w:r>
      <w:proofErr w:type="gramStart"/>
      <w:r w:rsidRPr="00DA6DE3">
        <w:rPr>
          <w:rFonts w:eastAsiaTheme="minorHAnsi"/>
          <w:color w:val="000000"/>
          <w:sz w:val="28"/>
          <w:szCs w:val="28"/>
        </w:rPr>
        <w:t>Start(</w:t>
      </w:r>
      <w:proofErr w:type="gramEnd"/>
      <w:r w:rsidRPr="00DA6DE3">
        <w:rPr>
          <w:rFonts w:eastAsiaTheme="minorHAnsi"/>
          <w:color w:val="000000"/>
          <w:sz w:val="28"/>
          <w:szCs w:val="28"/>
        </w:rPr>
        <w:t>)</w:t>
      </w:r>
    </w:p>
    <w:p w14:paraId="0C8378D3"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2ABEFBF6"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r2d = GetComponent&lt;Rigidbody2D</w:t>
      </w:r>
      <w:proofErr w:type="gramStart"/>
      <w:r w:rsidRPr="00DA6DE3">
        <w:rPr>
          <w:rFonts w:eastAsiaTheme="minorHAnsi"/>
          <w:color w:val="000000"/>
          <w:sz w:val="28"/>
          <w:szCs w:val="28"/>
        </w:rPr>
        <w:t>&gt;(</w:t>
      </w:r>
      <w:proofErr w:type="gramEnd"/>
      <w:r w:rsidRPr="00DA6DE3">
        <w:rPr>
          <w:rFonts w:eastAsiaTheme="minorHAnsi"/>
          <w:color w:val="000000"/>
          <w:sz w:val="28"/>
          <w:szCs w:val="28"/>
        </w:rPr>
        <w:t>);</w:t>
      </w:r>
    </w:p>
    <w:p w14:paraId="7BD4E6E1"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ChuyendongMod = GetComponent&lt;Animator</w:t>
      </w:r>
      <w:proofErr w:type="gramStart"/>
      <w:r w:rsidRPr="00DA6DE3">
        <w:rPr>
          <w:rFonts w:eastAsiaTheme="minorHAnsi"/>
          <w:color w:val="000000"/>
          <w:sz w:val="28"/>
          <w:szCs w:val="28"/>
        </w:rPr>
        <w:t>&gt;(</w:t>
      </w:r>
      <w:proofErr w:type="gramEnd"/>
      <w:r w:rsidRPr="00DA6DE3">
        <w:rPr>
          <w:rFonts w:eastAsiaTheme="minorHAnsi"/>
          <w:color w:val="000000"/>
          <w:sz w:val="28"/>
          <w:szCs w:val="28"/>
        </w:rPr>
        <w:t>);</w:t>
      </w:r>
    </w:p>
    <w:p w14:paraId="31AA2FC3"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68F72693"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private</w:t>
      </w:r>
      <w:r w:rsidRPr="00DA6DE3">
        <w:rPr>
          <w:rFonts w:eastAsiaTheme="minorHAnsi"/>
          <w:color w:val="000000"/>
          <w:sz w:val="28"/>
          <w:szCs w:val="28"/>
        </w:rPr>
        <w:t xml:space="preserve"> </w:t>
      </w:r>
      <w:r w:rsidRPr="00DA6DE3">
        <w:rPr>
          <w:rFonts w:eastAsiaTheme="minorHAnsi"/>
          <w:color w:val="0000FF"/>
          <w:sz w:val="28"/>
          <w:szCs w:val="28"/>
        </w:rPr>
        <w:t>void</w:t>
      </w:r>
      <w:r w:rsidRPr="00DA6DE3">
        <w:rPr>
          <w:rFonts w:eastAsiaTheme="minorHAnsi"/>
          <w:color w:val="000000"/>
          <w:sz w:val="28"/>
          <w:szCs w:val="28"/>
        </w:rPr>
        <w:t xml:space="preserve"> </w:t>
      </w:r>
      <w:proofErr w:type="gramStart"/>
      <w:r w:rsidRPr="00DA6DE3">
        <w:rPr>
          <w:rFonts w:eastAsiaTheme="minorHAnsi"/>
          <w:color w:val="000000"/>
          <w:sz w:val="28"/>
          <w:szCs w:val="28"/>
        </w:rPr>
        <w:t>FixedUpdate(</w:t>
      </w:r>
      <w:proofErr w:type="gramEnd"/>
      <w:r w:rsidRPr="00DA6DE3">
        <w:rPr>
          <w:rFonts w:eastAsiaTheme="minorHAnsi"/>
          <w:color w:val="000000"/>
          <w:sz w:val="28"/>
          <w:szCs w:val="28"/>
        </w:rPr>
        <w:t>)</w:t>
      </w:r>
    </w:p>
    <w:p w14:paraId="6C8FD454"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64D18F2D"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roofErr w:type="gramStart"/>
      <w:r w:rsidRPr="00DA6DE3">
        <w:rPr>
          <w:rFonts w:eastAsiaTheme="minorHAnsi"/>
          <w:color w:val="000000"/>
          <w:sz w:val="28"/>
          <w:szCs w:val="28"/>
        </w:rPr>
        <w:t>Chay(</w:t>
      </w:r>
      <w:proofErr w:type="gramEnd"/>
      <w:r w:rsidRPr="00DA6DE3">
        <w:rPr>
          <w:rFonts w:eastAsiaTheme="minorHAnsi"/>
          <w:color w:val="000000"/>
          <w:sz w:val="28"/>
          <w:szCs w:val="28"/>
        </w:rPr>
        <w:t>);</w:t>
      </w:r>
    </w:p>
    <w:p w14:paraId="566EAA81"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if</w:t>
      </w:r>
      <w:r w:rsidRPr="00DA6DE3">
        <w:rPr>
          <w:rFonts w:eastAsiaTheme="minorHAnsi"/>
          <w:color w:val="000000"/>
          <w:sz w:val="28"/>
          <w:szCs w:val="28"/>
        </w:rPr>
        <w:t xml:space="preserve"> (ado &amp;&amp; Hrun)</w:t>
      </w:r>
    </w:p>
    <w:p w14:paraId="6E900C0C"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272B2BDC"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roofErr w:type="gramStart"/>
      <w:r w:rsidRPr="00DA6DE3">
        <w:rPr>
          <w:rFonts w:eastAsiaTheme="minorHAnsi"/>
          <w:color w:val="000000"/>
          <w:sz w:val="28"/>
          <w:szCs w:val="28"/>
        </w:rPr>
        <w:t>ado.PlayOneShot</w:t>
      </w:r>
      <w:proofErr w:type="gramEnd"/>
      <w:r w:rsidRPr="00DA6DE3">
        <w:rPr>
          <w:rFonts w:eastAsiaTheme="minorHAnsi"/>
          <w:color w:val="000000"/>
          <w:sz w:val="28"/>
          <w:szCs w:val="28"/>
        </w:rPr>
        <w:t>(Hrun);</w:t>
      </w:r>
    </w:p>
    <w:p w14:paraId="3E3E685F"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lastRenderedPageBreak/>
        <w:t xml:space="preserve">        }</w:t>
      </w:r>
    </w:p>
    <w:p w14:paraId="7B36C8FE"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p>
    <w:p w14:paraId="7FC9B939"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78D3B0C5"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void</w:t>
      </w:r>
      <w:r w:rsidRPr="00DA6DE3">
        <w:rPr>
          <w:rFonts w:eastAsiaTheme="minorHAnsi"/>
          <w:color w:val="000000"/>
          <w:sz w:val="28"/>
          <w:szCs w:val="28"/>
        </w:rPr>
        <w:t xml:space="preserve"> </w:t>
      </w:r>
      <w:proofErr w:type="gramStart"/>
      <w:r w:rsidRPr="00DA6DE3">
        <w:rPr>
          <w:rFonts w:eastAsiaTheme="minorHAnsi"/>
          <w:color w:val="000000"/>
          <w:sz w:val="28"/>
          <w:szCs w:val="28"/>
        </w:rPr>
        <w:t>Chay(</w:t>
      </w:r>
      <w:proofErr w:type="gramEnd"/>
      <w:r w:rsidRPr="00DA6DE3">
        <w:rPr>
          <w:rFonts w:eastAsiaTheme="minorHAnsi"/>
          <w:color w:val="000000"/>
          <w:sz w:val="28"/>
          <w:szCs w:val="28"/>
        </w:rPr>
        <w:t>)</w:t>
      </w:r>
    </w:p>
    <w:p w14:paraId="6C317983"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410F91D9"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Vector2 Dichuyen = </w:t>
      </w:r>
      <w:proofErr w:type="gramStart"/>
      <w:r w:rsidRPr="00DA6DE3">
        <w:rPr>
          <w:rFonts w:eastAsiaTheme="minorHAnsi"/>
          <w:color w:val="000000"/>
          <w:sz w:val="28"/>
          <w:szCs w:val="28"/>
        </w:rPr>
        <w:t>transform.localPosition</w:t>
      </w:r>
      <w:proofErr w:type="gramEnd"/>
      <w:r w:rsidRPr="00DA6DE3">
        <w:rPr>
          <w:rFonts w:eastAsiaTheme="minorHAnsi"/>
          <w:color w:val="000000"/>
          <w:sz w:val="28"/>
          <w:szCs w:val="28"/>
        </w:rPr>
        <w:t>;</w:t>
      </w:r>
    </w:p>
    <w:p w14:paraId="0D5B0408"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if</w:t>
      </w:r>
      <w:r w:rsidRPr="00DA6DE3">
        <w:rPr>
          <w:rFonts w:eastAsiaTheme="minorHAnsi"/>
          <w:color w:val="000000"/>
          <w:sz w:val="28"/>
          <w:szCs w:val="28"/>
        </w:rPr>
        <w:t xml:space="preserve"> (Dichuyentrai)</w:t>
      </w:r>
    </w:p>
    <w:p w14:paraId="77B66458"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2B348213"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Dichuyen.x -= Tocdomod * Time.deltaTime;</w:t>
      </w:r>
    </w:p>
    <w:p w14:paraId="186EE15B"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p>
    <w:p w14:paraId="70C81A5A"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47A7D4AC"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p>
    <w:p w14:paraId="0C96AC92"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else</w:t>
      </w:r>
    </w:p>
    <w:p w14:paraId="0B67079A"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0A9B5905"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Dichuyen.x += Tocdomod * Time.deltaTime;</w:t>
      </w:r>
    </w:p>
    <w:p w14:paraId="04B2BF88"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586A660C"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p>
    <w:p w14:paraId="04D9C98F"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roofErr w:type="gramStart"/>
      <w:r w:rsidRPr="00DA6DE3">
        <w:rPr>
          <w:rFonts w:eastAsiaTheme="minorHAnsi"/>
          <w:color w:val="000000"/>
          <w:sz w:val="28"/>
          <w:szCs w:val="28"/>
        </w:rPr>
        <w:t>transform.localPosition</w:t>
      </w:r>
      <w:proofErr w:type="gramEnd"/>
      <w:r w:rsidRPr="00DA6DE3">
        <w:rPr>
          <w:rFonts w:eastAsiaTheme="minorHAnsi"/>
          <w:color w:val="000000"/>
          <w:sz w:val="28"/>
          <w:szCs w:val="28"/>
        </w:rPr>
        <w:t xml:space="preserve"> = Dichuyen;</w:t>
      </w:r>
    </w:p>
    <w:p w14:paraId="32161558"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143D92C2"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private</w:t>
      </w:r>
      <w:r w:rsidRPr="00DA6DE3">
        <w:rPr>
          <w:rFonts w:eastAsiaTheme="minorHAnsi"/>
          <w:color w:val="000000"/>
          <w:sz w:val="28"/>
          <w:szCs w:val="28"/>
        </w:rPr>
        <w:t xml:space="preserve"> </w:t>
      </w:r>
      <w:r w:rsidRPr="00DA6DE3">
        <w:rPr>
          <w:rFonts w:eastAsiaTheme="minorHAnsi"/>
          <w:color w:val="0000FF"/>
          <w:sz w:val="28"/>
          <w:szCs w:val="28"/>
        </w:rPr>
        <w:t>void</w:t>
      </w:r>
      <w:r w:rsidRPr="00DA6DE3">
        <w:rPr>
          <w:rFonts w:eastAsiaTheme="minorHAnsi"/>
          <w:color w:val="000000"/>
          <w:sz w:val="28"/>
          <w:szCs w:val="28"/>
        </w:rPr>
        <w:t xml:space="preserve"> OnCollisionEnter2</w:t>
      </w:r>
      <w:proofErr w:type="gramStart"/>
      <w:r w:rsidRPr="00DA6DE3">
        <w:rPr>
          <w:rFonts w:eastAsiaTheme="minorHAnsi"/>
          <w:color w:val="000000"/>
          <w:sz w:val="28"/>
          <w:szCs w:val="28"/>
        </w:rPr>
        <w:t>D(</w:t>
      </w:r>
      <w:proofErr w:type="gramEnd"/>
      <w:r w:rsidRPr="00DA6DE3">
        <w:rPr>
          <w:rFonts w:eastAsiaTheme="minorHAnsi"/>
          <w:color w:val="000000"/>
          <w:sz w:val="28"/>
          <w:szCs w:val="28"/>
        </w:rPr>
        <w:t>Collision2D col2)</w:t>
      </w:r>
    </w:p>
    <w:p w14:paraId="1933E263"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7680B57F"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if</w:t>
      </w:r>
      <w:r w:rsidRPr="00DA6DE3">
        <w:rPr>
          <w:rFonts w:eastAsiaTheme="minorHAnsi"/>
          <w:color w:val="000000"/>
          <w:sz w:val="28"/>
          <w:szCs w:val="28"/>
        </w:rPr>
        <w:t xml:space="preserve"> (</w:t>
      </w:r>
      <w:proofErr w:type="gramStart"/>
      <w:r w:rsidRPr="00DA6DE3">
        <w:rPr>
          <w:rFonts w:eastAsiaTheme="minorHAnsi"/>
          <w:color w:val="000000"/>
          <w:sz w:val="28"/>
          <w:szCs w:val="28"/>
        </w:rPr>
        <w:t>col2.gameObject.CompareTag</w:t>
      </w:r>
      <w:proofErr w:type="gramEnd"/>
      <w:r w:rsidRPr="00DA6DE3">
        <w:rPr>
          <w:rFonts w:eastAsiaTheme="minorHAnsi"/>
          <w:color w:val="000000"/>
          <w:sz w:val="28"/>
          <w:szCs w:val="28"/>
        </w:rPr>
        <w:t>(</w:t>
      </w:r>
      <w:r w:rsidRPr="00DA6DE3">
        <w:rPr>
          <w:rFonts w:eastAsiaTheme="minorHAnsi"/>
          <w:color w:val="A31515"/>
          <w:sz w:val="28"/>
          <w:szCs w:val="28"/>
        </w:rPr>
        <w:t>"New"</w:t>
      </w:r>
      <w:r w:rsidRPr="00DA6DE3">
        <w:rPr>
          <w:rFonts w:eastAsiaTheme="minorHAnsi"/>
          <w:color w:val="000000"/>
          <w:sz w:val="28"/>
          <w:szCs w:val="28"/>
        </w:rPr>
        <w:t>))</w:t>
      </w:r>
    </w:p>
    <w:p w14:paraId="42BFB88E"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5017FD52"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roofErr w:type="gramStart"/>
      <w:r w:rsidRPr="00DA6DE3">
        <w:rPr>
          <w:rFonts w:eastAsiaTheme="minorHAnsi"/>
          <w:color w:val="000000"/>
          <w:sz w:val="28"/>
          <w:szCs w:val="28"/>
        </w:rPr>
        <w:t>Chet(</w:t>
      </w:r>
      <w:proofErr w:type="gramEnd"/>
      <w:r w:rsidRPr="00DA6DE3">
        <w:rPr>
          <w:rFonts w:eastAsiaTheme="minorHAnsi"/>
          <w:color w:val="000000"/>
          <w:sz w:val="28"/>
          <w:szCs w:val="28"/>
        </w:rPr>
        <w:t>);</w:t>
      </w:r>
    </w:p>
    <w:p w14:paraId="435E158B"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0B6D5EC6"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else</w:t>
      </w:r>
      <w:r w:rsidRPr="00DA6DE3">
        <w:rPr>
          <w:rFonts w:eastAsiaTheme="minorHAnsi"/>
          <w:color w:val="000000"/>
          <w:sz w:val="28"/>
          <w:szCs w:val="28"/>
        </w:rPr>
        <w:t xml:space="preserve"> </w:t>
      </w:r>
      <w:r w:rsidRPr="00DA6DE3">
        <w:rPr>
          <w:rFonts w:eastAsiaTheme="minorHAnsi"/>
          <w:color w:val="0000FF"/>
          <w:sz w:val="28"/>
          <w:szCs w:val="28"/>
        </w:rPr>
        <w:t>if</w:t>
      </w:r>
      <w:r w:rsidRPr="00DA6DE3">
        <w:rPr>
          <w:rFonts w:eastAsiaTheme="minorHAnsi"/>
          <w:color w:val="000000"/>
          <w:sz w:val="28"/>
          <w:szCs w:val="28"/>
        </w:rPr>
        <w:t xml:space="preserve"> (col2.contacts[0</w:t>
      </w:r>
      <w:proofErr w:type="gramStart"/>
      <w:r w:rsidRPr="00DA6DE3">
        <w:rPr>
          <w:rFonts w:eastAsiaTheme="minorHAnsi"/>
          <w:color w:val="000000"/>
          <w:sz w:val="28"/>
          <w:szCs w:val="28"/>
        </w:rPr>
        <w:t>].normal</w:t>
      </w:r>
      <w:proofErr w:type="gramEnd"/>
      <w:r w:rsidRPr="00DA6DE3">
        <w:rPr>
          <w:rFonts w:eastAsiaTheme="minorHAnsi"/>
          <w:color w:val="000000"/>
          <w:sz w:val="28"/>
          <w:szCs w:val="28"/>
        </w:rPr>
        <w:t>.x &gt; 0)</w:t>
      </w:r>
    </w:p>
    <w:p w14:paraId="7DD98D45"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1E0D8AE0"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roofErr w:type="gramStart"/>
      <w:r w:rsidRPr="00DA6DE3">
        <w:rPr>
          <w:rFonts w:eastAsiaTheme="minorHAnsi"/>
          <w:color w:val="000000"/>
          <w:sz w:val="28"/>
          <w:szCs w:val="28"/>
        </w:rPr>
        <w:t>Quaydau(</w:t>
      </w:r>
      <w:proofErr w:type="gramEnd"/>
      <w:r w:rsidRPr="00DA6DE3">
        <w:rPr>
          <w:rFonts w:eastAsiaTheme="minorHAnsi"/>
          <w:color w:val="000000"/>
          <w:sz w:val="28"/>
          <w:szCs w:val="28"/>
        </w:rPr>
        <w:t>);</w:t>
      </w:r>
    </w:p>
    <w:p w14:paraId="08958221"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Dichuyentrai = </w:t>
      </w:r>
      <w:r w:rsidRPr="00DA6DE3">
        <w:rPr>
          <w:rFonts w:eastAsiaTheme="minorHAnsi"/>
          <w:color w:val="0000FF"/>
          <w:sz w:val="28"/>
          <w:szCs w:val="28"/>
        </w:rPr>
        <w:t>false</w:t>
      </w:r>
      <w:r w:rsidRPr="00DA6DE3">
        <w:rPr>
          <w:rFonts w:eastAsiaTheme="minorHAnsi"/>
          <w:color w:val="000000"/>
          <w:sz w:val="28"/>
          <w:szCs w:val="28"/>
        </w:rPr>
        <w:t>;</w:t>
      </w:r>
    </w:p>
    <w:p w14:paraId="6AADDBCA"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p>
    <w:p w14:paraId="2AD5D03E"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67A297AA"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else</w:t>
      </w:r>
    </w:p>
    <w:p w14:paraId="63A136FD"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3AC766C5"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p>
    <w:p w14:paraId="0EBE6BC3"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roofErr w:type="gramStart"/>
      <w:r w:rsidRPr="00DA6DE3">
        <w:rPr>
          <w:rFonts w:eastAsiaTheme="minorHAnsi"/>
          <w:color w:val="000000"/>
          <w:sz w:val="28"/>
          <w:szCs w:val="28"/>
        </w:rPr>
        <w:t>Quaydau(</w:t>
      </w:r>
      <w:proofErr w:type="gramEnd"/>
      <w:r w:rsidRPr="00DA6DE3">
        <w:rPr>
          <w:rFonts w:eastAsiaTheme="minorHAnsi"/>
          <w:color w:val="000000"/>
          <w:sz w:val="28"/>
          <w:szCs w:val="28"/>
        </w:rPr>
        <w:t>);</w:t>
      </w:r>
    </w:p>
    <w:p w14:paraId="3A38C34D"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Dichuyentrai = </w:t>
      </w:r>
      <w:r w:rsidRPr="00DA6DE3">
        <w:rPr>
          <w:rFonts w:eastAsiaTheme="minorHAnsi"/>
          <w:color w:val="0000FF"/>
          <w:sz w:val="28"/>
          <w:szCs w:val="28"/>
        </w:rPr>
        <w:t>true</w:t>
      </w:r>
      <w:r w:rsidRPr="00DA6DE3">
        <w:rPr>
          <w:rFonts w:eastAsiaTheme="minorHAnsi"/>
          <w:color w:val="000000"/>
          <w:sz w:val="28"/>
          <w:szCs w:val="28"/>
        </w:rPr>
        <w:t>;</w:t>
      </w:r>
    </w:p>
    <w:p w14:paraId="2EA921F0"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2987BA2C"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56FDF67C"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void</w:t>
      </w:r>
      <w:r w:rsidRPr="00DA6DE3">
        <w:rPr>
          <w:rFonts w:eastAsiaTheme="minorHAnsi"/>
          <w:color w:val="000000"/>
          <w:sz w:val="28"/>
          <w:szCs w:val="28"/>
        </w:rPr>
        <w:t xml:space="preserve"> </w:t>
      </w:r>
      <w:proofErr w:type="gramStart"/>
      <w:r w:rsidRPr="00DA6DE3">
        <w:rPr>
          <w:rFonts w:eastAsiaTheme="minorHAnsi"/>
          <w:color w:val="000000"/>
          <w:sz w:val="28"/>
          <w:szCs w:val="28"/>
        </w:rPr>
        <w:t>Quaydau(</w:t>
      </w:r>
      <w:proofErr w:type="gramEnd"/>
      <w:r w:rsidRPr="00DA6DE3">
        <w:rPr>
          <w:rFonts w:eastAsiaTheme="minorHAnsi"/>
          <w:color w:val="000000"/>
          <w:sz w:val="28"/>
          <w:szCs w:val="28"/>
        </w:rPr>
        <w:t>)</w:t>
      </w:r>
    </w:p>
    <w:p w14:paraId="67E5DE58"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lastRenderedPageBreak/>
        <w:t xml:space="preserve">    {</w:t>
      </w:r>
    </w:p>
    <w:p w14:paraId="788FB400"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Dichuyentrai </w:t>
      </w:r>
      <w:proofErr w:type="gramStart"/>
      <w:r w:rsidRPr="00DA6DE3">
        <w:rPr>
          <w:rFonts w:eastAsiaTheme="minorHAnsi"/>
          <w:color w:val="000000"/>
          <w:sz w:val="28"/>
          <w:szCs w:val="28"/>
        </w:rPr>
        <w:t>= !Dichuyentrai</w:t>
      </w:r>
      <w:proofErr w:type="gramEnd"/>
      <w:r w:rsidRPr="00DA6DE3">
        <w:rPr>
          <w:rFonts w:eastAsiaTheme="minorHAnsi"/>
          <w:color w:val="000000"/>
          <w:sz w:val="28"/>
          <w:szCs w:val="28"/>
        </w:rPr>
        <w:t>;</w:t>
      </w:r>
    </w:p>
    <w:p w14:paraId="3BF962A1"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roofErr w:type="gramStart"/>
      <w:r w:rsidRPr="00DA6DE3">
        <w:rPr>
          <w:rFonts w:eastAsiaTheme="minorHAnsi"/>
          <w:color w:val="000000"/>
          <w:sz w:val="28"/>
          <w:szCs w:val="28"/>
        </w:rPr>
        <w:t>transform.Rotate</w:t>
      </w:r>
      <w:proofErr w:type="gramEnd"/>
      <w:r w:rsidRPr="00DA6DE3">
        <w:rPr>
          <w:rFonts w:eastAsiaTheme="minorHAnsi"/>
          <w:color w:val="000000"/>
          <w:sz w:val="28"/>
          <w:szCs w:val="28"/>
        </w:rPr>
        <w:t>(0f, 180f, 0f);</w:t>
      </w:r>
    </w:p>
    <w:p w14:paraId="6949936D"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46A9ADBD"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r w:rsidRPr="00DA6DE3">
        <w:rPr>
          <w:rFonts w:eastAsiaTheme="minorHAnsi"/>
          <w:color w:val="0000FF"/>
          <w:sz w:val="28"/>
          <w:szCs w:val="28"/>
        </w:rPr>
        <w:t>void</w:t>
      </w:r>
      <w:r w:rsidRPr="00DA6DE3">
        <w:rPr>
          <w:rFonts w:eastAsiaTheme="minorHAnsi"/>
          <w:color w:val="000000"/>
          <w:sz w:val="28"/>
          <w:szCs w:val="28"/>
        </w:rPr>
        <w:t xml:space="preserve"> </w:t>
      </w:r>
      <w:proofErr w:type="gramStart"/>
      <w:r w:rsidRPr="00DA6DE3">
        <w:rPr>
          <w:rFonts w:eastAsiaTheme="minorHAnsi"/>
          <w:color w:val="000000"/>
          <w:sz w:val="28"/>
          <w:szCs w:val="28"/>
        </w:rPr>
        <w:t>Chet(</w:t>
      </w:r>
      <w:proofErr w:type="gramEnd"/>
      <w:r w:rsidRPr="00DA6DE3">
        <w:rPr>
          <w:rFonts w:eastAsiaTheme="minorHAnsi"/>
          <w:color w:val="000000"/>
          <w:sz w:val="28"/>
          <w:szCs w:val="28"/>
        </w:rPr>
        <w:t>)</w:t>
      </w:r>
    </w:p>
    <w:p w14:paraId="767B1023"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6A26FECE"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Dachet = </w:t>
      </w:r>
      <w:r w:rsidRPr="00DA6DE3">
        <w:rPr>
          <w:rFonts w:eastAsiaTheme="minorHAnsi"/>
          <w:color w:val="0000FF"/>
          <w:sz w:val="28"/>
          <w:szCs w:val="28"/>
        </w:rPr>
        <w:t>true</w:t>
      </w:r>
      <w:r w:rsidRPr="00DA6DE3">
        <w:rPr>
          <w:rFonts w:eastAsiaTheme="minorHAnsi"/>
          <w:color w:val="000000"/>
          <w:sz w:val="28"/>
          <w:szCs w:val="28"/>
        </w:rPr>
        <w:t>;</w:t>
      </w:r>
    </w:p>
    <w:p w14:paraId="750A1AD8"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ChuyendongMod.SetTrigger(</w:t>
      </w:r>
      <w:r w:rsidRPr="00DA6DE3">
        <w:rPr>
          <w:rFonts w:eastAsiaTheme="minorHAnsi"/>
          <w:color w:val="A31515"/>
          <w:sz w:val="28"/>
          <w:szCs w:val="28"/>
        </w:rPr>
        <w:t>"Die"</w:t>
      </w:r>
      <w:r w:rsidRPr="00DA6DE3">
        <w:rPr>
          <w:rFonts w:eastAsiaTheme="minorHAnsi"/>
          <w:color w:val="000000"/>
          <w:sz w:val="28"/>
          <w:szCs w:val="28"/>
        </w:rPr>
        <w:t>);</w:t>
      </w:r>
    </w:p>
    <w:p w14:paraId="1FB4D3E5"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roofErr w:type="gramStart"/>
      <w:r w:rsidRPr="00DA6DE3">
        <w:rPr>
          <w:rFonts w:eastAsiaTheme="minorHAnsi"/>
          <w:color w:val="000000"/>
          <w:sz w:val="28"/>
          <w:szCs w:val="28"/>
        </w:rPr>
        <w:t>Destroy(</w:t>
      </w:r>
      <w:proofErr w:type="gramEnd"/>
      <w:r w:rsidRPr="00DA6DE3">
        <w:rPr>
          <w:rFonts w:eastAsiaTheme="minorHAnsi"/>
          <w:color w:val="000000"/>
          <w:sz w:val="28"/>
          <w:szCs w:val="28"/>
        </w:rPr>
        <w:t>gameObject, 0.5f);</w:t>
      </w:r>
    </w:p>
    <w:p w14:paraId="7731C2BE"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 xml:space="preserve">    }</w:t>
      </w:r>
    </w:p>
    <w:p w14:paraId="4B08E8F6" w14:textId="77777777" w:rsidR="00DA6DE3" w:rsidRPr="00DA6DE3" w:rsidRDefault="00DA6DE3" w:rsidP="00DA6DE3">
      <w:pPr>
        <w:autoSpaceDE w:val="0"/>
        <w:autoSpaceDN w:val="0"/>
        <w:adjustRightInd w:val="0"/>
        <w:spacing w:line="240" w:lineRule="auto"/>
        <w:jc w:val="left"/>
        <w:rPr>
          <w:rFonts w:eastAsiaTheme="minorHAnsi"/>
          <w:color w:val="000000"/>
          <w:sz w:val="28"/>
          <w:szCs w:val="28"/>
        </w:rPr>
      </w:pPr>
      <w:r w:rsidRPr="00DA6DE3">
        <w:rPr>
          <w:rFonts w:eastAsiaTheme="minorHAnsi"/>
          <w:color w:val="000000"/>
          <w:sz w:val="28"/>
          <w:szCs w:val="28"/>
        </w:rPr>
        <w:t>}</w:t>
      </w:r>
    </w:p>
    <w:p w14:paraId="08997698" w14:textId="77777777" w:rsidR="00DA6DE3" w:rsidRPr="00DA6DE3" w:rsidRDefault="00DA6DE3" w:rsidP="00DA6DE3">
      <w:pPr>
        <w:rPr>
          <w:rFonts w:eastAsiaTheme="minorHAnsi"/>
          <w:lang w:val="vi-VN"/>
        </w:rPr>
      </w:pPr>
    </w:p>
    <w:p w14:paraId="0FDB893A" w14:textId="71377446" w:rsidR="00B80D08" w:rsidRDefault="009A3116" w:rsidP="004F1574">
      <w:pPr>
        <w:pStyle w:val="Heading2"/>
        <w:rPr>
          <w:rFonts w:eastAsiaTheme="minorHAnsi"/>
        </w:rPr>
      </w:pPr>
      <w:bookmarkStart w:id="65" w:name="_Toc90120812"/>
      <w:r>
        <w:rPr>
          <w:rFonts w:eastAsiaTheme="minorHAnsi"/>
        </w:rPr>
        <w:t xml:space="preserve">Menugame: </w:t>
      </w:r>
      <w:r w:rsidR="00973DF0">
        <w:rPr>
          <w:rFonts w:eastAsiaTheme="minorHAnsi"/>
        </w:rPr>
        <w:t>D</w:t>
      </w:r>
      <w:r w:rsidR="00DA29C3">
        <w:rPr>
          <w:rFonts w:eastAsiaTheme="minorHAnsi"/>
        </w:rPr>
        <w:t>ù</w:t>
      </w:r>
      <w:r>
        <w:rPr>
          <w:rFonts w:eastAsiaTheme="minorHAnsi"/>
        </w:rPr>
        <w:t>ng để tương tác với Menu Game</w:t>
      </w:r>
      <w:bookmarkEnd w:id="65"/>
    </w:p>
    <w:p w14:paraId="40742363" w14:textId="77777777" w:rsidR="00F16C5A" w:rsidRDefault="00C66ED8" w:rsidP="00F16C5A">
      <w:pPr>
        <w:keepNext/>
        <w:jc w:val="center"/>
      </w:pPr>
      <w:r>
        <w:rPr>
          <w:rFonts w:eastAsiaTheme="minorHAnsi"/>
          <w:noProof/>
        </w:rPr>
        <w:drawing>
          <wp:inline distT="0" distB="0" distL="0" distR="0" wp14:anchorId="40A5777C" wp14:editId="0C8858C9">
            <wp:extent cx="4697095" cy="2345918"/>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2530" cy="2348632"/>
                    </a:xfrm>
                    <a:prstGeom prst="rect">
                      <a:avLst/>
                    </a:prstGeom>
                    <a:noFill/>
                  </pic:spPr>
                </pic:pic>
              </a:graphicData>
            </a:graphic>
          </wp:inline>
        </w:drawing>
      </w:r>
    </w:p>
    <w:p w14:paraId="6D895C68" w14:textId="234EBB89" w:rsidR="00F16C5A" w:rsidRPr="00F16C5A" w:rsidRDefault="00F16C5A" w:rsidP="00F16C5A">
      <w:pPr>
        <w:jc w:val="center"/>
        <w:rPr>
          <w:rFonts w:eastAsiaTheme="minorHAnsi"/>
          <w:sz w:val="20"/>
          <w:szCs w:val="20"/>
        </w:rPr>
      </w:pPr>
      <w:bookmarkStart w:id="66" w:name="_Toc90122607"/>
      <w:r w:rsidRPr="00F16C5A">
        <w:rPr>
          <w:sz w:val="20"/>
          <w:szCs w:val="20"/>
        </w:rPr>
        <w:t xml:space="preserve">Hình </w:t>
      </w:r>
      <w:r w:rsidRPr="00F16C5A">
        <w:rPr>
          <w:sz w:val="20"/>
          <w:szCs w:val="20"/>
        </w:rPr>
        <w:fldChar w:fldCharType="begin"/>
      </w:r>
      <w:r w:rsidRPr="00F16C5A">
        <w:rPr>
          <w:sz w:val="20"/>
          <w:szCs w:val="20"/>
        </w:rPr>
        <w:instrText xml:space="preserve"> SEQ Hình \* ARABIC </w:instrText>
      </w:r>
      <w:r w:rsidRPr="00F16C5A">
        <w:rPr>
          <w:sz w:val="20"/>
          <w:szCs w:val="20"/>
        </w:rPr>
        <w:fldChar w:fldCharType="separate"/>
      </w:r>
      <w:r w:rsidR="00082298">
        <w:rPr>
          <w:noProof/>
          <w:sz w:val="20"/>
          <w:szCs w:val="20"/>
        </w:rPr>
        <w:t>21</w:t>
      </w:r>
      <w:r w:rsidRPr="00F16C5A">
        <w:rPr>
          <w:sz w:val="20"/>
          <w:szCs w:val="20"/>
        </w:rPr>
        <w:fldChar w:fldCharType="end"/>
      </w:r>
      <w:r w:rsidRPr="00F16C5A">
        <w:rPr>
          <w:rFonts w:eastAsiaTheme="minorHAnsi"/>
          <w:sz w:val="20"/>
          <w:szCs w:val="20"/>
        </w:rPr>
        <w:t xml:space="preserve"> </w:t>
      </w:r>
      <w:r w:rsidRPr="00F16C5A">
        <w:rPr>
          <w:rFonts w:eastAsiaTheme="minorHAnsi"/>
          <w:sz w:val="20"/>
          <w:szCs w:val="20"/>
        </w:rPr>
        <w:t>Menu game</w:t>
      </w:r>
      <w:bookmarkEnd w:id="66"/>
    </w:p>
    <w:p w14:paraId="46E4BBA7" w14:textId="49AAE942" w:rsidR="00C66ED8" w:rsidRDefault="00C66ED8" w:rsidP="00F16C5A">
      <w:pPr>
        <w:pStyle w:val="Caption"/>
        <w:rPr>
          <w:rFonts w:eastAsiaTheme="minorHAnsi"/>
        </w:rPr>
      </w:pPr>
    </w:p>
    <w:p w14:paraId="41D58034"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FF"/>
          <w:sz w:val="28"/>
          <w:szCs w:val="28"/>
        </w:rPr>
        <w:t>using</w:t>
      </w:r>
      <w:r w:rsidRPr="009A3116">
        <w:rPr>
          <w:rFonts w:eastAsiaTheme="minorHAnsi"/>
          <w:color w:val="000000"/>
          <w:sz w:val="28"/>
          <w:szCs w:val="28"/>
        </w:rPr>
        <w:t xml:space="preserve"> UnityEngine;</w:t>
      </w:r>
    </w:p>
    <w:p w14:paraId="36A415AC"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FF"/>
          <w:sz w:val="28"/>
          <w:szCs w:val="28"/>
        </w:rPr>
        <w:t>using</w:t>
      </w:r>
      <w:r w:rsidRPr="009A3116">
        <w:rPr>
          <w:rFonts w:eastAsiaTheme="minorHAnsi"/>
          <w:color w:val="000000"/>
          <w:sz w:val="28"/>
          <w:szCs w:val="28"/>
        </w:rPr>
        <w:t xml:space="preserve"> UnityEngine.SceneManagement;</w:t>
      </w:r>
    </w:p>
    <w:p w14:paraId="4FE02599"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p>
    <w:p w14:paraId="650F4EAC"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FF"/>
          <w:sz w:val="28"/>
          <w:szCs w:val="28"/>
        </w:rPr>
        <w:t>public</w:t>
      </w:r>
      <w:r w:rsidRPr="009A3116">
        <w:rPr>
          <w:rFonts w:eastAsiaTheme="minorHAnsi"/>
          <w:color w:val="000000"/>
          <w:sz w:val="28"/>
          <w:szCs w:val="28"/>
        </w:rPr>
        <w:t xml:space="preserve"> </w:t>
      </w:r>
      <w:r w:rsidRPr="009A3116">
        <w:rPr>
          <w:rFonts w:eastAsiaTheme="minorHAnsi"/>
          <w:color w:val="0000FF"/>
          <w:sz w:val="28"/>
          <w:szCs w:val="28"/>
        </w:rPr>
        <w:t>class</w:t>
      </w:r>
      <w:r w:rsidRPr="009A3116">
        <w:rPr>
          <w:rFonts w:eastAsiaTheme="minorHAnsi"/>
          <w:color w:val="000000"/>
          <w:sz w:val="28"/>
          <w:szCs w:val="28"/>
        </w:rPr>
        <w:t xml:space="preserve"> </w:t>
      </w:r>
      <w:proofErr w:type="gramStart"/>
      <w:r w:rsidRPr="009A3116">
        <w:rPr>
          <w:rFonts w:eastAsiaTheme="minorHAnsi"/>
          <w:color w:val="2B91AF"/>
          <w:sz w:val="28"/>
          <w:szCs w:val="28"/>
        </w:rPr>
        <w:t>Menugame</w:t>
      </w:r>
      <w:r w:rsidRPr="009A3116">
        <w:rPr>
          <w:rFonts w:eastAsiaTheme="minorHAnsi"/>
          <w:color w:val="000000"/>
          <w:sz w:val="28"/>
          <w:szCs w:val="28"/>
        </w:rPr>
        <w:t xml:space="preserve"> :</w:t>
      </w:r>
      <w:proofErr w:type="gramEnd"/>
      <w:r w:rsidRPr="009A3116">
        <w:rPr>
          <w:rFonts w:eastAsiaTheme="minorHAnsi"/>
          <w:color w:val="000000"/>
          <w:sz w:val="28"/>
          <w:szCs w:val="28"/>
        </w:rPr>
        <w:t xml:space="preserve"> MonoBehaviour</w:t>
      </w:r>
    </w:p>
    <w:p w14:paraId="174A1280"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00"/>
          <w:sz w:val="28"/>
          <w:szCs w:val="28"/>
        </w:rPr>
        <w:t>{</w:t>
      </w:r>
    </w:p>
    <w:p w14:paraId="0FB46F33"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00"/>
          <w:sz w:val="28"/>
          <w:szCs w:val="28"/>
        </w:rPr>
        <w:t xml:space="preserve">    </w:t>
      </w:r>
      <w:r w:rsidRPr="009A3116">
        <w:rPr>
          <w:rFonts w:eastAsiaTheme="minorHAnsi"/>
          <w:color w:val="0000FF"/>
          <w:sz w:val="28"/>
          <w:szCs w:val="28"/>
        </w:rPr>
        <w:t>public</w:t>
      </w:r>
      <w:r w:rsidRPr="009A3116">
        <w:rPr>
          <w:rFonts w:eastAsiaTheme="minorHAnsi"/>
          <w:color w:val="000000"/>
          <w:sz w:val="28"/>
          <w:szCs w:val="28"/>
        </w:rPr>
        <w:t xml:space="preserve"> </w:t>
      </w:r>
      <w:r w:rsidRPr="009A3116">
        <w:rPr>
          <w:rFonts w:eastAsiaTheme="minorHAnsi"/>
          <w:color w:val="0000FF"/>
          <w:sz w:val="28"/>
          <w:szCs w:val="28"/>
        </w:rPr>
        <w:t>void</w:t>
      </w:r>
      <w:r w:rsidRPr="009A3116">
        <w:rPr>
          <w:rFonts w:eastAsiaTheme="minorHAnsi"/>
          <w:color w:val="000000"/>
          <w:sz w:val="28"/>
          <w:szCs w:val="28"/>
        </w:rPr>
        <w:t xml:space="preserve"> </w:t>
      </w:r>
      <w:proofErr w:type="gramStart"/>
      <w:r w:rsidRPr="009A3116">
        <w:rPr>
          <w:rFonts w:eastAsiaTheme="minorHAnsi"/>
          <w:color w:val="000000"/>
          <w:sz w:val="28"/>
          <w:szCs w:val="28"/>
        </w:rPr>
        <w:t>StartGame(</w:t>
      </w:r>
      <w:proofErr w:type="gramEnd"/>
      <w:r w:rsidRPr="009A3116">
        <w:rPr>
          <w:rFonts w:eastAsiaTheme="minorHAnsi"/>
          <w:color w:val="000000"/>
          <w:sz w:val="28"/>
          <w:szCs w:val="28"/>
        </w:rPr>
        <w:t>)</w:t>
      </w:r>
    </w:p>
    <w:p w14:paraId="181AC1EF"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00"/>
          <w:sz w:val="28"/>
          <w:szCs w:val="28"/>
        </w:rPr>
        <w:t xml:space="preserve">    {</w:t>
      </w:r>
    </w:p>
    <w:p w14:paraId="558EAF76"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00"/>
          <w:sz w:val="28"/>
          <w:szCs w:val="28"/>
        </w:rPr>
        <w:t xml:space="preserve">        SceneManager.LoadScene(1);</w:t>
      </w:r>
    </w:p>
    <w:p w14:paraId="5DEE2033"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00"/>
          <w:sz w:val="28"/>
          <w:szCs w:val="28"/>
        </w:rPr>
        <w:t xml:space="preserve">    }</w:t>
      </w:r>
    </w:p>
    <w:p w14:paraId="135638AB"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00"/>
          <w:sz w:val="28"/>
          <w:szCs w:val="28"/>
        </w:rPr>
        <w:t xml:space="preserve">    </w:t>
      </w:r>
      <w:r w:rsidRPr="009A3116">
        <w:rPr>
          <w:rFonts w:eastAsiaTheme="minorHAnsi"/>
          <w:color w:val="0000FF"/>
          <w:sz w:val="28"/>
          <w:szCs w:val="28"/>
        </w:rPr>
        <w:t>public</w:t>
      </w:r>
      <w:r w:rsidRPr="009A3116">
        <w:rPr>
          <w:rFonts w:eastAsiaTheme="minorHAnsi"/>
          <w:color w:val="000000"/>
          <w:sz w:val="28"/>
          <w:szCs w:val="28"/>
        </w:rPr>
        <w:t xml:space="preserve"> </w:t>
      </w:r>
      <w:r w:rsidRPr="009A3116">
        <w:rPr>
          <w:rFonts w:eastAsiaTheme="minorHAnsi"/>
          <w:color w:val="0000FF"/>
          <w:sz w:val="28"/>
          <w:szCs w:val="28"/>
        </w:rPr>
        <w:t>void</w:t>
      </w:r>
      <w:r w:rsidRPr="009A3116">
        <w:rPr>
          <w:rFonts w:eastAsiaTheme="minorHAnsi"/>
          <w:color w:val="000000"/>
          <w:sz w:val="28"/>
          <w:szCs w:val="28"/>
        </w:rPr>
        <w:t xml:space="preserve"> </w:t>
      </w:r>
      <w:proofErr w:type="gramStart"/>
      <w:r w:rsidRPr="009A3116">
        <w:rPr>
          <w:rFonts w:eastAsiaTheme="minorHAnsi"/>
          <w:color w:val="000000"/>
          <w:sz w:val="28"/>
          <w:szCs w:val="28"/>
        </w:rPr>
        <w:t>Quitgame(</w:t>
      </w:r>
      <w:proofErr w:type="gramEnd"/>
      <w:r w:rsidRPr="009A3116">
        <w:rPr>
          <w:rFonts w:eastAsiaTheme="minorHAnsi"/>
          <w:color w:val="000000"/>
          <w:sz w:val="28"/>
          <w:szCs w:val="28"/>
        </w:rPr>
        <w:t>)</w:t>
      </w:r>
    </w:p>
    <w:p w14:paraId="6DC8C06D"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00"/>
          <w:sz w:val="28"/>
          <w:szCs w:val="28"/>
        </w:rPr>
        <w:lastRenderedPageBreak/>
        <w:t xml:space="preserve">    {</w:t>
      </w:r>
    </w:p>
    <w:p w14:paraId="498AFA4D"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00"/>
          <w:sz w:val="28"/>
          <w:szCs w:val="28"/>
        </w:rPr>
        <w:t xml:space="preserve">        Application.Quit();</w:t>
      </w:r>
    </w:p>
    <w:p w14:paraId="73B13A9B"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00"/>
          <w:sz w:val="28"/>
          <w:szCs w:val="28"/>
        </w:rPr>
        <w:t xml:space="preserve">    }</w:t>
      </w:r>
    </w:p>
    <w:p w14:paraId="712235F4" w14:textId="77777777" w:rsidR="009A3116" w:rsidRPr="009A3116" w:rsidRDefault="009A3116" w:rsidP="009A3116">
      <w:pPr>
        <w:autoSpaceDE w:val="0"/>
        <w:autoSpaceDN w:val="0"/>
        <w:adjustRightInd w:val="0"/>
        <w:spacing w:line="240" w:lineRule="auto"/>
        <w:jc w:val="left"/>
        <w:rPr>
          <w:rFonts w:eastAsiaTheme="minorHAnsi"/>
          <w:color w:val="000000"/>
          <w:sz w:val="28"/>
          <w:szCs w:val="28"/>
        </w:rPr>
      </w:pPr>
      <w:r w:rsidRPr="009A3116">
        <w:rPr>
          <w:rFonts w:eastAsiaTheme="minorHAnsi"/>
          <w:color w:val="000000"/>
          <w:sz w:val="28"/>
          <w:szCs w:val="28"/>
        </w:rPr>
        <w:t>}</w:t>
      </w:r>
    </w:p>
    <w:p w14:paraId="08078431" w14:textId="77777777" w:rsidR="009A3116" w:rsidRPr="009A3116" w:rsidRDefault="009A3116" w:rsidP="009A3116">
      <w:pPr>
        <w:rPr>
          <w:rFonts w:eastAsiaTheme="minorHAnsi"/>
          <w:lang w:val="vi-VN"/>
        </w:rPr>
      </w:pPr>
    </w:p>
    <w:p w14:paraId="7529B4C6" w14:textId="0325CA45" w:rsidR="00DA29C3" w:rsidRDefault="00DA29C3" w:rsidP="00DA29C3">
      <w:pPr>
        <w:pStyle w:val="Heading2"/>
        <w:rPr>
          <w:rFonts w:eastAsiaTheme="minorHAnsi"/>
        </w:rPr>
      </w:pPr>
      <w:bookmarkStart w:id="67" w:name="_Toc90120813"/>
      <w:r>
        <w:rPr>
          <w:rFonts w:eastAsiaTheme="minorHAnsi"/>
        </w:rPr>
        <w:t xml:space="preserve">Gameplaycotrol: </w:t>
      </w:r>
      <w:r w:rsidR="00973DF0">
        <w:rPr>
          <w:rFonts w:eastAsiaTheme="minorHAnsi"/>
        </w:rPr>
        <w:t>M</w:t>
      </w:r>
      <w:r>
        <w:rPr>
          <w:rFonts w:eastAsiaTheme="minorHAnsi"/>
        </w:rPr>
        <w:t>àn hình khi dừng game</w:t>
      </w:r>
      <w:bookmarkEnd w:id="67"/>
    </w:p>
    <w:p w14:paraId="36432CA9" w14:textId="77777777" w:rsidR="00F16C5A" w:rsidRDefault="00C66ED8" w:rsidP="00F16C5A">
      <w:pPr>
        <w:keepNext/>
        <w:jc w:val="center"/>
      </w:pPr>
      <w:r>
        <w:rPr>
          <w:rFonts w:eastAsiaTheme="minorHAnsi"/>
          <w:noProof/>
          <w:lang w:val="vi-VN"/>
        </w:rPr>
        <w:drawing>
          <wp:inline distT="0" distB="0" distL="0" distR="0" wp14:anchorId="12388749" wp14:editId="1DAAC04E">
            <wp:extent cx="4648835" cy="25819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8835" cy="2581910"/>
                    </a:xfrm>
                    <a:prstGeom prst="rect">
                      <a:avLst/>
                    </a:prstGeom>
                    <a:noFill/>
                  </pic:spPr>
                </pic:pic>
              </a:graphicData>
            </a:graphic>
          </wp:inline>
        </w:drawing>
      </w:r>
    </w:p>
    <w:p w14:paraId="228ADCF9" w14:textId="4C43D92D" w:rsidR="00F16C5A" w:rsidRPr="00F16C5A" w:rsidRDefault="00F16C5A" w:rsidP="00F16C5A">
      <w:pPr>
        <w:jc w:val="center"/>
        <w:rPr>
          <w:rFonts w:eastAsiaTheme="minorHAnsi"/>
          <w:sz w:val="20"/>
          <w:szCs w:val="20"/>
        </w:rPr>
      </w:pPr>
      <w:bookmarkStart w:id="68" w:name="_Toc90122608"/>
      <w:r w:rsidRPr="00F16C5A">
        <w:rPr>
          <w:sz w:val="20"/>
          <w:szCs w:val="20"/>
        </w:rPr>
        <w:t xml:space="preserve">Hình </w:t>
      </w:r>
      <w:r w:rsidRPr="00F16C5A">
        <w:rPr>
          <w:sz w:val="20"/>
          <w:szCs w:val="20"/>
        </w:rPr>
        <w:fldChar w:fldCharType="begin"/>
      </w:r>
      <w:r w:rsidRPr="00F16C5A">
        <w:rPr>
          <w:sz w:val="20"/>
          <w:szCs w:val="20"/>
        </w:rPr>
        <w:instrText xml:space="preserve"> SEQ Hình \* ARABIC </w:instrText>
      </w:r>
      <w:r w:rsidRPr="00F16C5A">
        <w:rPr>
          <w:sz w:val="20"/>
          <w:szCs w:val="20"/>
        </w:rPr>
        <w:fldChar w:fldCharType="separate"/>
      </w:r>
      <w:r w:rsidR="00082298">
        <w:rPr>
          <w:noProof/>
          <w:sz w:val="20"/>
          <w:szCs w:val="20"/>
        </w:rPr>
        <w:t>22</w:t>
      </w:r>
      <w:r w:rsidRPr="00F16C5A">
        <w:rPr>
          <w:sz w:val="20"/>
          <w:szCs w:val="20"/>
        </w:rPr>
        <w:fldChar w:fldCharType="end"/>
      </w:r>
      <w:r w:rsidRPr="00F16C5A">
        <w:rPr>
          <w:rFonts w:eastAsiaTheme="minorHAnsi"/>
          <w:sz w:val="20"/>
          <w:szCs w:val="20"/>
        </w:rPr>
        <w:t xml:space="preserve"> </w:t>
      </w:r>
      <w:r w:rsidRPr="00F16C5A">
        <w:rPr>
          <w:rFonts w:eastAsiaTheme="minorHAnsi"/>
          <w:sz w:val="20"/>
          <w:szCs w:val="20"/>
        </w:rPr>
        <w:t>Màn hình dừng game</w:t>
      </w:r>
      <w:bookmarkEnd w:id="68"/>
    </w:p>
    <w:p w14:paraId="30D4C2D5" w14:textId="444BF76D" w:rsidR="00C66ED8" w:rsidRDefault="00C66ED8" w:rsidP="00F16C5A">
      <w:pPr>
        <w:pStyle w:val="Caption"/>
        <w:rPr>
          <w:rFonts w:eastAsiaTheme="minorHAnsi"/>
        </w:rPr>
      </w:pPr>
    </w:p>
    <w:p w14:paraId="774AC510" w14:textId="77777777" w:rsidR="00DA29C3" w:rsidRPr="00B80D08" w:rsidRDefault="00DA29C3" w:rsidP="00DA29C3">
      <w:pPr>
        <w:rPr>
          <w:lang w:val="vi-VN"/>
        </w:rPr>
      </w:pPr>
    </w:p>
    <w:p w14:paraId="0A76FBE4"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FF"/>
          <w:sz w:val="28"/>
          <w:szCs w:val="28"/>
        </w:rPr>
        <w:t>using</w:t>
      </w:r>
      <w:r w:rsidRPr="00DA29C3">
        <w:rPr>
          <w:rFonts w:eastAsiaTheme="minorHAnsi"/>
          <w:color w:val="000000"/>
          <w:sz w:val="28"/>
          <w:szCs w:val="28"/>
        </w:rPr>
        <w:t xml:space="preserve"> System.Collections;</w:t>
      </w:r>
    </w:p>
    <w:p w14:paraId="11A9FDB9"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FF"/>
          <w:sz w:val="28"/>
          <w:szCs w:val="28"/>
        </w:rPr>
        <w:t>using</w:t>
      </w:r>
      <w:r w:rsidRPr="00DA29C3">
        <w:rPr>
          <w:rFonts w:eastAsiaTheme="minorHAnsi"/>
          <w:color w:val="000000"/>
          <w:sz w:val="28"/>
          <w:szCs w:val="28"/>
        </w:rPr>
        <w:t xml:space="preserve"> </w:t>
      </w:r>
      <w:proofErr w:type="gramStart"/>
      <w:r w:rsidRPr="00DA29C3">
        <w:rPr>
          <w:rFonts w:eastAsiaTheme="minorHAnsi"/>
          <w:color w:val="000000"/>
          <w:sz w:val="28"/>
          <w:szCs w:val="28"/>
        </w:rPr>
        <w:t>System.Collections.Generic</w:t>
      </w:r>
      <w:proofErr w:type="gramEnd"/>
      <w:r w:rsidRPr="00DA29C3">
        <w:rPr>
          <w:rFonts w:eastAsiaTheme="minorHAnsi"/>
          <w:color w:val="000000"/>
          <w:sz w:val="28"/>
          <w:szCs w:val="28"/>
        </w:rPr>
        <w:t>;</w:t>
      </w:r>
    </w:p>
    <w:p w14:paraId="417755E8"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FF"/>
          <w:sz w:val="28"/>
          <w:szCs w:val="28"/>
        </w:rPr>
        <w:t>using</w:t>
      </w:r>
      <w:r w:rsidRPr="00DA29C3">
        <w:rPr>
          <w:rFonts w:eastAsiaTheme="minorHAnsi"/>
          <w:color w:val="000000"/>
          <w:sz w:val="28"/>
          <w:szCs w:val="28"/>
        </w:rPr>
        <w:t xml:space="preserve"> UnityEngine;</w:t>
      </w:r>
    </w:p>
    <w:p w14:paraId="1A278BDC"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FF"/>
          <w:sz w:val="28"/>
          <w:szCs w:val="28"/>
        </w:rPr>
        <w:t>using</w:t>
      </w:r>
      <w:r w:rsidRPr="00DA29C3">
        <w:rPr>
          <w:rFonts w:eastAsiaTheme="minorHAnsi"/>
          <w:color w:val="000000"/>
          <w:sz w:val="28"/>
          <w:szCs w:val="28"/>
        </w:rPr>
        <w:t xml:space="preserve"> UnityEngine.SceneManagement;</w:t>
      </w:r>
    </w:p>
    <w:p w14:paraId="7A2D43F2"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p>
    <w:p w14:paraId="359490A1"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FF"/>
          <w:sz w:val="28"/>
          <w:szCs w:val="28"/>
        </w:rPr>
        <w:t>public</w:t>
      </w:r>
      <w:r w:rsidRPr="00DA29C3">
        <w:rPr>
          <w:rFonts w:eastAsiaTheme="minorHAnsi"/>
          <w:color w:val="000000"/>
          <w:sz w:val="28"/>
          <w:szCs w:val="28"/>
        </w:rPr>
        <w:t xml:space="preserve"> </w:t>
      </w:r>
      <w:r w:rsidRPr="00DA29C3">
        <w:rPr>
          <w:rFonts w:eastAsiaTheme="minorHAnsi"/>
          <w:color w:val="0000FF"/>
          <w:sz w:val="28"/>
          <w:szCs w:val="28"/>
        </w:rPr>
        <w:t>class</w:t>
      </w:r>
      <w:r w:rsidRPr="00DA29C3">
        <w:rPr>
          <w:rFonts w:eastAsiaTheme="minorHAnsi"/>
          <w:color w:val="000000"/>
          <w:sz w:val="28"/>
          <w:szCs w:val="28"/>
        </w:rPr>
        <w:t xml:space="preserve"> </w:t>
      </w:r>
      <w:proofErr w:type="gramStart"/>
      <w:r w:rsidRPr="00DA29C3">
        <w:rPr>
          <w:rFonts w:eastAsiaTheme="minorHAnsi"/>
          <w:color w:val="2B91AF"/>
          <w:sz w:val="28"/>
          <w:szCs w:val="28"/>
        </w:rPr>
        <w:t>Gameplaycotrol</w:t>
      </w:r>
      <w:r w:rsidRPr="00DA29C3">
        <w:rPr>
          <w:rFonts w:eastAsiaTheme="minorHAnsi"/>
          <w:color w:val="000000"/>
          <w:sz w:val="28"/>
          <w:szCs w:val="28"/>
        </w:rPr>
        <w:t xml:space="preserve"> :</w:t>
      </w:r>
      <w:proofErr w:type="gramEnd"/>
      <w:r w:rsidRPr="00DA29C3">
        <w:rPr>
          <w:rFonts w:eastAsiaTheme="minorHAnsi"/>
          <w:color w:val="000000"/>
          <w:sz w:val="28"/>
          <w:szCs w:val="28"/>
        </w:rPr>
        <w:t xml:space="preserve"> MonoBehaviour</w:t>
      </w:r>
    </w:p>
    <w:p w14:paraId="1F7D31C1"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w:t>
      </w:r>
    </w:p>
    <w:p w14:paraId="20EA749C"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p>
    <w:p w14:paraId="5D8840B0"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[SerializeField]</w:t>
      </w:r>
    </w:p>
    <w:p w14:paraId="4F268CBC"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w:t>
      </w:r>
      <w:r w:rsidRPr="00DA29C3">
        <w:rPr>
          <w:rFonts w:eastAsiaTheme="minorHAnsi"/>
          <w:color w:val="0000FF"/>
          <w:sz w:val="28"/>
          <w:szCs w:val="28"/>
        </w:rPr>
        <w:t>private</w:t>
      </w:r>
      <w:r w:rsidRPr="00DA29C3">
        <w:rPr>
          <w:rFonts w:eastAsiaTheme="minorHAnsi"/>
          <w:color w:val="000000"/>
          <w:sz w:val="28"/>
          <w:szCs w:val="28"/>
        </w:rPr>
        <w:t xml:space="preserve"> GameObject Pausepanel;</w:t>
      </w:r>
    </w:p>
    <w:p w14:paraId="14F1D840"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w:t>
      </w:r>
      <w:r w:rsidRPr="00DA29C3">
        <w:rPr>
          <w:rFonts w:eastAsiaTheme="minorHAnsi"/>
          <w:color w:val="0000FF"/>
          <w:sz w:val="28"/>
          <w:szCs w:val="28"/>
        </w:rPr>
        <w:t>public</w:t>
      </w:r>
      <w:r w:rsidRPr="00DA29C3">
        <w:rPr>
          <w:rFonts w:eastAsiaTheme="minorHAnsi"/>
          <w:color w:val="000000"/>
          <w:sz w:val="28"/>
          <w:szCs w:val="28"/>
        </w:rPr>
        <w:t xml:space="preserve"> </w:t>
      </w:r>
      <w:r w:rsidRPr="00DA29C3">
        <w:rPr>
          <w:rFonts w:eastAsiaTheme="minorHAnsi"/>
          <w:color w:val="0000FF"/>
          <w:sz w:val="28"/>
          <w:szCs w:val="28"/>
        </w:rPr>
        <w:t>void</w:t>
      </w:r>
      <w:r w:rsidRPr="00DA29C3">
        <w:rPr>
          <w:rFonts w:eastAsiaTheme="minorHAnsi"/>
          <w:color w:val="000000"/>
          <w:sz w:val="28"/>
          <w:szCs w:val="28"/>
        </w:rPr>
        <w:t xml:space="preserve"> </w:t>
      </w:r>
      <w:proofErr w:type="gramStart"/>
      <w:r w:rsidRPr="00DA29C3">
        <w:rPr>
          <w:rFonts w:eastAsiaTheme="minorHAnsi"/>
          <w:color w:val="000000"/>
          <w:sz w:val="28"/>
          <w:szCs w:val="28"/>
        </w:rPr>
        <w:t>PauseGame(</w:t>
      </w:r>
      <w:proofErr w:type="gramEnd"/>
      <w:r w:rsidRPr="00DA29C3">
        <w:rPr>
          <w:rFonts w:eastAsiaTheme="minorHAnsi"/>
          <w:color w:val="000000"/>
          <w:sz w:val="28"/>
          <w:szCs w:val="28"/>
        </w:rPr>
        <w:t>)</w:t>
      </w:r>
    </w:p>
    <w:p w14:paraId="1D01BB76"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w:t>
      </w:r>
    </w:p>
    <w:p w14:paraId="668157C9"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Pausepanel.SetActive(</w:t>
      </w:r>
      <w:r w:rsidRPr="00DA29C3">
        <w:rPr>
          <w:rFonts w:eastAsiaTheme="minorHAnsi"/>
          <w:color w:val="0000FF"/>
          <w:sz w:val="28"/>
          <w:szCs w:val="28"/>
        </w:rPr>
        <w:t>true</w:t>
      </w:r>
      <w:r w:rsidRPr="00DA29C3">
        <w:rPr>
          <w:rFonts w:eastAsiaTheme="minorHAnsi"/>
          <w:color w:val="000000"/>
          <w:sz w:val="28"/>
          <w:szCs w:val="28"/>
        </w:rPr>
        <w:t>);</w:t>
      </w:r>
    </w:p>
    <w:p w14:paraId="0B11A386"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Time.timeScale = 0f;</w:t>
      </w:r>
    </w:p>
    <w:p w14:paraId="3EBAF591"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w:t>
      </w:r>
    </w:p>
    <w:p w14:paraId="256B83C2"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p>
    <w:p w14:paraId="28AA7947"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w:t>
      </w:r>
      <w:r w:rsidRPr="00DA29C3">
        <w:rPr>
          <w:rFonts w:eastAsiaTheme="minorHAnsi"/>
          <w:color w:val="0000FF"/>
          <w:sz w:val="28"/>
          <w:szCs w:val="28"/>
        </w:rPr>
        <w:t>public</w:t>
      </w:r>
      <w:r w:rsidRPr="00DA29C3">
        <w:rPr>
          <w:rFonts w:eastAsiaTheme="minorHAnsi"/>
          <w:color w:val="000000"/>
          <w:sz w:val="28"/>
          <w:szCs w:val="28"/>
        </w:rPr>
        <w:t xml:space="preserve"> </w:t>
      </w:r>
      <w:r w:rsidRPr="00DA29C3">
        <w:rPr>
          <w:rFonts w:eastAsiaTheme="minorHAnsi"/>
          <w:color w:val="0000FF"/>
          <w:sz w:val="28"/>
          <w:szCs w:val="28"/>
        </w:rPr>
        <w:t>void</w:t>
      </w:r>
      <w:r w:rsidRPr="00DA29C3">
        <w:rPr>
          <w:rFonts w:eastAsiaTheme="minorHAnsi"/>
          <w:color w:val="000000"/>
          <w:sz w:val="28"/>
          <w:szCs w:val="28"/>
        </w:rPr>
        <w:t xml:space="preserve"> </w:t>
      </w:r>
      <w:proofErr w:type="gramStart"/>
      <w:r w:rsidRPr="00DA29C3">
        <w:rPr>
          <w:rFonts w:eastAsiaTheme="minorHAnsi"/>
          <w:color w:val="000000"/>
          <w:sz w:val="28"/>
          <w:szCs w:val="28"/>
        </w:rPr>
        <w:t>ResumeButton(</w:t>
      </w:r>
      <w:proofErr w:type="gramEnd"/>
      <w:r w:rsidRPr="00DA29C3">
        <w:rPr>
          <w:rFonts w:eastAsiaTheme="minorHAnsi"/>
          <w:color w:val="000000"/>
          <w:sz w:val="28"/>
          <w:szCs w:val="28"/>
        </w:rPr>
        <w:t>)</w:t>
      </w:r>
    </w:p>
    <w:p w14:paraId="2EFB5D6E"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w:t>
      </w:r>
    </w:p>
    <w:p w14:paraId="7C3C071F"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Pausepanel.SetActive(</w:t>
      </w:r>
      <w:r w:rsidRPr="00DA29C3">
        <w:rPr>
          <w:rFonts w:eastAsiaTheme="minorHAnsi"/>
          <w:color w:val="0000FF"/>
          <w:sz w:val="28"/>
          <w:szCs w:val="28"/>
        </w:rPr>
        <w:t>false</w:t>
      </w:r>
      <w:r w:rsidRPr="00DA29C3">
        <w:rPr>
          <w:rFonts w:eastAsiaTheme="minorHAnsi"/>
          <w:color w:val="000000"/>
          <w:sz w:val="28"/>
          <w:szCs w:val="28"/>
        </w:rPr>
        <w:t>);</w:t>
      </w:r>
    </w:p>
    <w:p w14:paraId="25EA1903"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Time.timeScale = 1f;</w:t>
      </w:r>
    </w:p>
    <w:p w14:paraId="20CE5F89"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w:t>
      </w:r>
    </w:p>
    <w:p w14:paraId="2833BD46"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p>
    <w:p w14:paraId="63F0EA3D"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p>
    <w:p w14:paraId="2C570EC3"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w:t>
      </w:r>
      <w:r w:rsidRPr="00DA29C3">
        <w:rPr>
          <w:rFonts w:eastAsiaTheme="minorHAnsi"/>
          <w:color w:val="0000FF"/>
          <w:sz w:val="28"/>
          <w:szCs w:val="28"/>
        </w:rPr>
        <w:t>public</w:t>
      </w:r>
      <w:r w:rsidRPr="00DA29C3">
        <w:rPr>
          <w:rFonts w:eastAsiaTheme="minorHAnsi"/>
          <w:color w:val="000000"/>
          <w:sz w:val="28"/>
          <w:szCs w:val="28"/>
        </w:rPr>
        <w:t xml:space="preserve"> </w:t>
      </w:r>
      <w:r w:rsidRPr="00DA29C3">
        <w:rPr>
          <w:rFonts w:eastAsiaTheme="minorHAnsi"/>
          <w:color w:val="0000FF"/>
          <w:sz w:val="28"/>
          <w:szCs w:val="28"/>
        </w:rPr>
        <w:t>void</w:t>
      </w:r>
      <w:r w:rsidRPr="00DA29C3">
        <w:rPr>
          <w:rFonts w:eastAsiaTheme="minorHAnsi"/>
          <w:color w:val="000000"/>
          <w:sz w:val="28"/>
          <w:szCs w:val="28"/>
        </w:rPr>
        <w:t xml:space="preserve"> </w:t>
      </w:r>
      <w:proofErr w:type="gramStart"/>
      <w:r w:rsidRPr="00DA29C3">
        <w:rPr>
          <w:rFonts w:eastAsiaTheme="minorHAnsi"/>
          <w:color w:val="000000"/>
          <w:sz w:val="28"/>
          <w:szCs w:val="28"/>
        </w:rPr>
        <w:t>Quitgame(</w:t>
      </w:r>
      <w:proofErr w:type="gramEnd"/>
      <w:r w:rsidRPr="00DA29C3">
        <w:rPr>
          <w:rFonts w:eastAsiaTheme="minorHAnsi"/>
          <w:color w:val="000000"/>
          <w:sz w:val="28"/>
          <w:szCs w:val="28"/>
        </w:rPr>
        <w:t>)</w:t>
      </w:r>
    </w:p>
    <w:p w14:paraId="22DE1832"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w:t>
      </w:r>
    </w:p>
    <w:p w14:paraId="3D530956"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SceneManager.LoadScene(0);</w:t>
      </w:r>
    </w:p>
    <w:p w14:paraId="3599F38C"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 xml:space="preserve">    }  </w:t>
      </w:r>
    </w:p>
    <w:p w14:paraId="6E210A63" w14:textId="77777777" w:rsidR="00DA29C3" w:rsidRPr="00DA29C3" w:rsidRDefault="00DA29C3" w:rsidP="00DA29C3">
      <w:pPr>
        <w:autoSpaceDE w:val="0"/>
        <w:autoSpaceDN w:val="0"/>
        <w:adjustRightInd w:val="0"/>
        <w:spacing w:line="240" w:lineRule="auto"/>
        <w:jc w:val="left"/>
        <w:rPr>
          <w:rFonts w:eastAsiaTheme="minorHAnsi"/>
          <w:color w:val="000000"/>
          <w:sz w:val="28"/>
          <w:szCs w:val="28"/>
        </w:rPr>
      </w:pPr>
      <w:r w:rsidRPr="00DA29C3">
        <w:rPr>
          <w:rFonts w:eastAsiaTheme="minorHAnsi"/>
          <w:color w:val="000000"/>
          <w:sz w:val="28"/>
          <w:szCs w:val="28"/>
        </w:rPr>
        <w:t>}</w:t>
      </w:r>
    </w:p>
    <w:p w14:paraId="6647439D" w14:textId="47981C1F" w:rsidR="00DA29C3" w:rsidRPr="00C66ED8" w:rsidRDefault="00DA29C3" w:rsidP="00C66ED8">
      <w:pPr>
        <w:spacing w:line="240" w:lineRule="auto"/>
        <w:jc w:val="left"/>
        <w:rPr>
          <w:b/>
          <w:sz w:val="28"/>
          <w:szCs w:val="28"/>
        </w:rPr>
      </w:pPr>
    </w:p>
    <w:p w14:paraId="2DDDC308" w14:textId="469C521A" w:rsidR="00C66ED8" w:rsidRDefault="00973DF0" w:rsidP="004F1574">
      <w:pPr>
        <w:pStyle w:val="Heading2"/>
        <w:rPr>
          <w:rFonts w:eastAsiaTheme="minorHAnsi"/>
          <w:lang w:val="vi-VN"/>
        </w:rPr>
      </w:pPr>
      <w:bookmarkStart w:id="69" w:name="_Toc90120814"/>
      <w:r>
        <w:rPr>
          <w:rFonts w:eastAsiaTheme="minorHAnsi"/>
        </w:rPr>
        <w:t xml:space="preserve">Backtomenu: </w:t>
      </w:r>
      <w:r w:rsidR="00BC729B">
        <w:rPr>
          <w:rFonts w:eastAsiaTheme="minorHAnsi"/>
        </w:rPr>
        <w:t>Hiện k</w:t>
      </w:r>
      <w:r>
        <w:rPr>
          <w:rFonts w:eastAsiaTheme="minorHAnsi"/>
        </w:rPr>
        <w:t>ết thúc game và quay lại màn hình chính</w:t>
      </w:r>
      <w:bookmarkEnd w:id="69"/>
    </w:p>
    <w:p w14:paraId="6740BBE9" w14:textId="77777777" w:rsidR="00F16C5A" w:rsidRDefault="00C66ED8" w:rsidP="00F16C5A">
      <w:pPr>
        <w:keepNext/>
        <w:jc w:val="center"/>
      </w:pPr>
      <w:r>
        <w:rPr>
          <w:rFonts w:eastAsiaTheme="minorHAnsi"/>
          <w:noProof/>
          <w:lang w:val="vi-VN"/>
        </w:rPr>
        <w:drawing>
          <wp:inline distT="0" distB="0" distL="0" distR="0" wp14:anchorId="48A4C5E3" wp14:editId="7CBED986">
            <wp:extent cx="4811395" cy="2455319"/>
            <wp:effectExtent l="0" t="0" r="825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0781" cy="2460109"/>
                    </a:xfrm>
                    <a:prstGeom prst="rect">
                      <a:avLst/>
                    </a:prstGeom>
                    <a:noFill/>
                  </pic:spPr>
                </pic:pic>
              </a:graphicData>
            </a:graphic>
          </wp:inline>
        </w:drawing>
      </w:r>
    </w:p>
    <w:p w14:paraId="1A428143" w14:textId="46A593F4" w:rsidR="00F16C5A" w:rsidRPr="00F16C5A" w:rsidRDefault="00F16C5A" w:rsidP="00F16C5A">
      <w:pPr>
        <w:jc w:val="center"/>
        <w:rPr>
          <w:rFonts w:eastAsiaTheme="minorHAnsi"/>
          <w:sz w:val="20"/>
          <w:szCs w:val="20"/>
        </w:rPr>
      </w:pPr>
      <w:bookmarkStart w:id="70" w:name="_Toc90122609"/>
      <w:r w:rsidRPr="00F16C5A">
        <w:rPr>
          <w:sz w:val="20"/>
          <w:szCs w:val="20"/>
        </w:rPr>
        <w:t xml:space="preserve">Hình </w:t>
      </w:r>
      <w:r w:rsidRPr="00F16C5A">
        <w:rPr>
          <w:sz w:val="20"/>
          <w:szCs w:val="20"/>
        </w:rPr>
        <w:fldChar w:fldCharType="begin"/>
      </w:r>
      <w:r w:rsidRPr="00F16C5A">
        <w:rPr>
          <w:sz w:val="20"/>
          <w:szCs w:val="20"/>
        </w:rPr>
        <w:instrText xml:space="preserve"> SEQ Hình \* ARABIC </w:instrText>
      </w:r>
      <w:r w:rsidRPr="00F16C5A">
        <w:rPr>
          <w:sz w:val="20"/>
          <w:szCs w:val="20"/>
        </w:rPr>
        <w:fldChar w:fldCharType="separate"/>
      </w:r>
      <w:r w:rsidR="00082298">
        <w:rPr>
          <w:noProof/>
          <w:sz w:val="20"/>
          <w:szCs w:val="20"/>
        </w:rPr>
        <w:t>23</w:t>
      </w:r>
      <w:r w:rsidRPr="00F16C5A">
        <w:rPr>
          <w:sz w:val="20"/>
          <w:szCs w:val="20"/>
        </w:rPr>
        <w:fldChar w:fldCharType="end"/>
      </w:r>
      <w:r w:rsidRPr="00F16C5A">
        <w:rPr>
          <w:rFonts w:eastAsiaTheme="minorHAnsi"/>
          <w:sz w:val="20"/>
          <w:szCs w:val="20"/>
        </w:rPr>
        <w:t xml:space="preserve"> </w:t>
      </w:r>
      <w:r w:rsidRPr="00F16C5A">
        <w:rPr>
          <w:rFonts w:eastAsiaTheme="minorHAnsi"/>
          <w:sz w:val="20"/>
          <w:szCs w:val="20"/>
        </w:rPr>
        <w:t>Màn hình kết thúc game</w:t>
      </w:r>
      <w:bookmarkEnd w:id="70"/>
    </w:p>
    <w:p w14:paraId="3C54FCC0" w14:textId="04659D24" w:rsidR="00C66ED8" w:rsidRDefault="00C66ED8" w:rsidP="00F16C5A">
      <w:pPr>
        <w:pStyle w:val="Caption"/>
        <w:rPr>
          <w:rFonts w:eastAsiaTheme="minorHAnsi"/>
          <w:lang w:val="vi-VN"/>
        </w:rPr>
      </w:pPr>
    </w:p>
    <w:p w14:paraId="186BE005"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FF"/>
          <w:sz w:val="28"/>
          <w:szCs w:val="28"/>
        </w:rPr>
        <w:t>using</w:t>
      </w:r>
      <w:r w:rsidRPr="00973DF0">
        <w:rPr>
          <w:rFonts w:eastAsiaTheme="minorHAnsi"/>
          <w:color w:val="000000"/>
          <w:sz w:val="28"/>
          <w:szCs w:val="28"/>
        </w:rPr>
        <w:t xml:space="preserve"> UnityEngine;</w:t>
      </w:r>
    </w:p>
    <w:p w14:paraId="7D7DCEF1"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FF"/>
          <w:sz w:val="28"/>
          <w:szCs w:val="28"/>
        </w:rPr>
        <w:t>using</w:t>
      </w:r>
      <w:r w:rsidRPr="00973DF0">
        <w:rPr>
          <w:rFonts w:eastAsiaTheme="minorHAnsi"/>
          <w:color w:val="000000"/>
          <w:sz w:val="28"/>
          <w:szCs w:val="28"/>
        </w:rPr>
        <w:t xml:space="preserve"> UnityEngine.SceneManagement;</w:t>
      </w:r>
    </w:p>
    <w:p w14:paraId="5E78FD6B"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p>
    <w:p w14:paraId="629ED41A"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FF"/>
          <w:sz w:val="28"/>
          <w:szCs w:val="28"/>
        </w:rPr>
        <w:t>public</w:t>
      </w:r>
      <w:r w:rsidRPr="00973DF0">
        <w:rPr>
          <w:rFonts w:eastAsiaTheme="minorHAnsi"/>
          <w:color w:val="000000"/>
          <w:sz w:val="28"/>
          <w:szCs w:val="28"/>
        </w:rPr>
        <w:t xml:space="preserve"> </w:t>
      </w:r>
      <w:r w:rsidRPr="00973DF0">
        <w:rPr>
          <w:rFonts w:eastAsiaTheme="minorHAnsi"/>
          <w:color w:val="0000FF"/>
          <w:sz w:val="28"/>
          <w:szCs w:val="28"/>
        </w:rPr>
        <w:t>class</w:t>
      </w:r>
      <w:r w:rsidRPr="00973DF0">
        <w:rPr>
          <w:rFonts w:eastAsiaTheme="minorHAnsi"/>
          <w:color w:val="000000"/>
          <w:sz w:val="28"/>
          <w:szCs w:val="28"/>
        </w:rPr>
        <w:t xml:space="preserve"> </w:t>
      </w:r>
      <w:proofErr w:type="gramStart"/>
      <w:r w:rsidRPr="00973DF0">
        <w:rPr>
          <w:rFonts w:eastAsiaTheme="minorHAnsi"/>
          <w:color w:val="2B91AF"/>
          <w:sz w:val="28"/>
          <w:szCs w:val="28"/>
        </w:rPr>
        <w:t>Backtomenu</w:t>
      </w:r>
      <w:r w:rsidRPr="00973DF0">
        <w:rPr>
          <w:rFonts w:eastAsiaTheme="minorHAnsi"/>
          <w:color w:val="000000"/>
          <w:sz w:val="28"/>
          <w:szCs w:val="28"/>
        </w:rPr>
        <w:t xml:space="preserve"> :</w:t>
      </w:r>
      <w:proofErr w:type="gramEnd"/>
      <w:r w:rsidRPr="00973DF0">
        <w:rPr>
          <w:rFonts w:eastAsiaTheme="minorHAnsi"/>
          <w:color w:val="000000"/>
          <w:sz w:val="28"/>
          <w:szCs w:val="28"/>
        </w:rPr>
        <w:t xml:space="preserve"> MonoBehaviour</w:t>
      </w:r>
    </w:p>
    <w:p w14:paraId="023BC84F"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w:t>
      </w:r>
    </w:p>
    <w:p w14:paraId="4A803087"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r w:rsidRPr="00973DF0">
        <w:rPr>
          <w:rFonts w:eastAsiaTheme="minorHAnsi"/>
          <w:color w:val="0000FF"/>
          <w:sz w:val="28"/>
          <w:szCs w:val="28"/>
        </w:rPr>
        <w:t>public</w:t>
      </w:r>
      <w:r w:rsidRPr="00973DF0">
        <w:rPr>
          <w:rFonts w:eastAsiaTheme="minorHAnsi"/>
          <w:color w:val="000000"/>
          <w:sz w:val="28"/>
          <w:szCs w:val="28"/>
        </w:rPr>
        <w:t xml:space="preserve"> </w:t>
      </w:r>
      <w:r w:rsidRPr="00973DF0">
        <w:rPr>
          <w:rFonts w:eastAsiaTheme="minorHAnsi"/>
          <w:color w:val="0000FF"/>
          <w:sz w:val="28"/>
          <w:szCs w:val="28"/>
        </w:rPr>
        <w:t>void</w:t>
      </w:r>
      <w:r w:rsidRPr="00973DF0">
        <w:rPr>
          <w:rFonts w:eastAsiaTheme="minorHAnsi"/>
          <w:color w:val="000000"/>
          <w:sz w:val="28"/>
          <w:szCs w:val="28"/>
        </w:rPr>
        <w:t xml:space="preserve"> </w:t>
      </w:r>
      <w:proofErr w:type="gramStart"/>
      <w:r w:rsidRPr="00973DF0">
        <w:rPr>
          <w:rFonts w:eastAsiaTheme="minorHAnsi"/>
          <w:color w:val="000000"/>
          <w:sz w:val="28"/>
          <w:szCs w:val="28"/>
        </w:rPr>
        <w:t>MenuButton(</w:t>
      </w:r>
      <w:proofErr w:type="gramEnd"/>
      <w:r w:rsidRPr="00973DF0">
        <w:rPr>
          <w:rFonts w:eastAsiaTheme="minorHAnsi"/>
          <w:color w:val="000000"/>
          <w:sz w:val="28"/>
          <w:szCs w:val="28"/>
        </w:rPr>
        <w:t>)</w:t>
      </w:r>
    </w:p>
    <w:p w14:paraId="32D27CDE"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500D289D"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SceneManager.LoadScene(0);</w:t>
      </w:r>
    </w:p>
    <w:p w14:paraId="23DBF251"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lastRenderedPageBreak/>
        <w:t xml:space="preserve">    }</w:t>
      </w:r>
    </w:p>
    <w:p w14:paraId="47EBDAC0"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w:t>
      </w:r>
    </w:p>
    <w:p w14:paraId="1D8BE13A" w14:textId="77777777" w:rsidR="00973DF0" w:rsidRPr="00C66ED8" w:rsidRDefault="00973DF0" w:rsidP="00973DF0">
      <w:pPr>
        <w:jc w:val="left"/>
        <w:rPr>
          <w:rFonts w:eastAsiaTheme="minorHAnsi"/>
        </w:rPr>
      </w:pPr>
    </w:p>
    <w:p w14:paraId="371B8199" w14:textId="436B413D" w:rsidR="00973DF0" w:rsidRDefault="00973DF0" w:rsidP="004F1574">
      <w:pPr>
        <w:pStyle w:val="Heading2"/>
        <w:rPr>
          <w:rFonts w:eastAsiaTheme="minorHAnsi"/>
        </w:rPr>
      </w:pPr>
      <w:bookmarkStart w:id="71" w:name="_Toc90120815"/>
      <w:r>
        <w:rPr>
          <w:rFonts w:eastAsiaTheme="minorHAnsi"/>
        </w:rPr>
        <w:t>Nextlevel: Chuyển sang màn chơi tiếp theo</w:t>
      </w:r>
      <w:bookmarkEnd w:id="71"/>
    </w:p>
    <w:p w14:paraId="10F2F809" w14:textId="77777777" w:rsidR="00F16C5A" w:rsidRDefault="00973DF0" w:rsidP="00F16C5A">
      <w:pPr>
        <w:keepNext/>
        <w:jc w:val="center"/>
      </w:pPr>
      <w:r w:rsidRPr="00973DF0">
        <w:rPr>
          <w:rFonts w:eastAsiaTheme="minorHAnsi"/>
          <w:noProof/>
        </w:rPr>
        <w:drawing>
          <wp:inline distT="0" distB="0" distL="0" distR="0" wp14:anchorId="29062BD7" wp14:editId="6CCCA421">
            <wp:extent cx="3315163" cy="15623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5163" cy="1562318"/>
                    </a:xfrm>
                    <a:prstGeom prst="rect">
                      <a:avLst/>
                    </a:prstGeom>
                  </pic:spPr>
                </pic:pic>
              </a:graphicData>
            </a:graphic>
          </wp:inline>
        </w:drawing>
      </w:r>
    </w:p>
    <w:p w14:paraId="793C7181" w14:textId="7FBC32FC" w:rsidR="00F16C5A" w:rsidRPr="00F16C5A" w:rsidRDefault="00F16C5A" w:rsidP="00F16C5A">
      <w:pPr>
        <w:jc w:val="center"/>
        <w:rPr>
          <w:rFonts w:eastAsiaTheme="minorHAnsi"/>
          <w:sz w:val="20"/>
          <w:szCs w:val="20"/>
        </w:rPr>
      </w:pPr>
      <w:bookmarkStart w:id="72" w:name="_Toc90122610"/>
      <w:r w:rsidRPr="00F16C5A">
        <w:rPr>
          <w:sz w:val="20"/>
          <w:szCs w:val="20"/>
        </w:rPr>
        <w:t xml:space="preserve">Hình </w:t>
      </w:r>
      <w:r w:rsidRPr="00F16C5A">
        <w:rPr>
          <w:sz w:val="20"/>
          <w:szCs w:val="20"/>
        </w:rPr>
        <w:fldChar w:fldCharType="begin"/>
      </w:r>
      <w:r w:rsidRPr="00F16C5A">
        <w:rPr>
          <w:sz w:val="20"/>
          <w:szCs w:val="20"/>
        </w:rPr>
        <w:instrText xml:space="preserve"> SEQ Hình \* ARABIC </w:instrText>
      </w:r>
      <w:r w:rsidRPr="00F16C5A">
        <w:rPr>
          <w:sz w:val="20"/>
          <w:szCs w:val="20"/>
        </w:rPr>
        <w:fldChar w:fldCharType="separate"/>
      </w:r>
      <w:r w:rsidR="00082298">
        <w:rPr>
          <w:noProof/>
          <w:sz w:val="20"/>
          <w:szCs w:val="20"/>
        </w:rPr>
        <w:t>24</w:t>
      </w:r>
      <w:r w:rsidRPr="00F16C5A">
        <w:rPr>
          <w:sz w:val="20"/>
          <w:szCs w:val="20"/>
        </w:rPr>
        <w:fldChar w:fldCharType="end"/>
      </w:r>
      <w:r w:rsidRPr="00F16C5A">
        <w:rPr>
          <w:rFonts w:eastAsiaTheme="minorHAnsi"/>
          <w:sz w:val="20"/>
          <w:szCs w:val="20"/>
        </w:rPr>
        <w:t xml:space="preserve"> </w:t>
      </w:r>
      <w:r w:rsidRPr="00F16C5A">
        <w:rPr>
          <w:rFonts w:eastAsiaTheme="minorHAnsi"/>
          <w:sz w:val="20"/>
          <w:szCs w:val="20"/>
        </w:rPr>
        <w:t>Khu vực chuyển màn chơi</w:t>
      </w:r>
      <w:bookmarkEnd w:id="72"/>
    </w:p>
    <w:p w14:paraId="04B2A532" w14:textId="1EDB68F6" w:rsidR="00973DF0" w:rsidRDefault="00973DF0" w:rsidP="00F16C5A">
      <w:pPr>
        <w:pStyle w:val="Caption"/>
        <w:rPr>
          <w:rFonts w:eastAsiaTheme="minorHAnsi"/>
        </w:rPr>
      </w:pPr>
    </w:p>
    <w:p w14:paraId="6EC8550D"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FF"/>
          <w:sz w:val="28"/>
          <w:szCs w:val="28"/>
        </w:rPr>
        <w:t>using</w:t>
      </w:r>
      <w:r w:rsidRPr="00973DF0">
        <w:rPr>
          <w:rFonts w:eastAsiaTheme="minorHAnsi"/>
          <w:color w:val="000000"/>
          <w:sz w:val="28"/>
          <w:szCs w:val="28"/>
        </w:rPr>
        <w:t xml:space="preserve"> System.Collections;</w:t>
      </w:r>
    </w:p>
    <w:p w14:paraId="1673D294"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FF"/>
          <w:sz w:val="28"/>
          <w:szCs w:val="28"/>
        </w:rPr>
        <w:t>using</w:t>
      </w:r>
      <w:r w:rsidRPr="00973DF0">
        <w:rPr>
          <w:rFonts w:eastAsiaTheme="minorHAnsi"/>
          <w:color w:val="000000"/>
          <w:sz w:val="28"/>
          <w:szCs w:val="28"/>
        </w:rPr>
        <w:t xml:space="preserve"> </w:t>
      </w:r>
      <w:proofErr w:type="gramStart"/>
      <w:r w:rsidRPr="00973DF0">
        <w:rPr>
          <w:rFonts w:eastAsiaTheme="minorHAnsi"/>
          <w:color w:val="000000"/>
          <w:sz w:val="28"/>
          <w:szCs w:val="28"/>
        </w:rPr>
        <w:t>System.Collections.Generic</w:t>
      </w:r>
      <w:proofErr w:type="gramEnd"/>
      <w:r w:rsidRPr="00973DF0">
        <w:rPr>
          <w:rFonts w:eastAsiaTheme="minorHAnsi"/>
          <w:color w:val="000000"/>
          <w:sz w:val="28"/>
          <w:szCs w:val="28"/>
        </w:rPr>
        <w:t>;</w:t>
      </w:r>
    </w:p>
    <w:p w14:paraId="74623F2B"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FF"/>
          <w:sz w:val="28"/>
          <w:szCs w:val="28"/>
        </w:rPr>
        <w:t>using</w:t>
      </w:r>
      <w:r w:rsidRPr="00973DF0">
        <w:rPr>
          <w:rFonts w:eastAsiaTheme="minorHAnsi"/>
          <w:color w:val="000000"/>
          <w:sz w:val="28"/>
          <w:szCs w:val="28"/>
        </w:rPr>
        <w:t xml:space="preserve"> UnityEngine;</w:t>
      </w:r>
    </w:p>
    <w:p w14:paraId="781E58CB"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FF"/>
          <w:sz w:val="28"/>
          <w:szCs w:val="28"/>
        </w:rPr>
        <w:t>using</w:t>
      </w:r>
      <w:r w:rsidRPr="00973DF0">
        <w:rPr>
          <w:rFonts w:eastAsiaTheme="minorHAnsi"/>
          <w:color w:val="000000"/>
          <w:sz w:val="28"/>
          <w:szCs w:val="28"/>
        </w:rPr>
        <w:t xml:space="preserve"> UnityEngine.SceneManagement;</w:t>
      </w:r>
    </w:p>
    <w:p w14:paraId="3F414D78"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p>
    <w:p w14:paraId="4745D9D2"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p>
    <w:p w14:paraId="5DC23656"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FF"/>
          <w:sz w:val="28"/>
          <w:szCs w:val="28"/>
        </w:rPr>
        <w:t>public</w:t>
      </w:r>
      <w:r w:rsidRPr="00973DF0">
        <w:rPr>
          <w:rFonts w:eastAsiaTheme="minorHAnsi"/>
          <w:color w:val="000000"/>
          <w:sz w:val="28"/>
          <w:szCs w:val="28"/>
        </w:rPr>
        <w:t xml:space="preserve"> </w:t>
      </w:r>
      <w:r w:rsidRPr="00973DF0">
        <w:rPr>
          <w:rFonts w:eastAsiaTheme="minorHAnsi"/>
          <w:color w:val="0000FF"/>
          <w:sz w:val="28"/>
          <w:szCs w:val="28"/>
        </w:rPr>
        <w:t>class</w:t>
      </w:r>
      <w:r w:rsidRPr="00973DF0">
        <w:rPr>
          <w:rFonts w:eastAsiaTheme="minorHAnsi"/>
          <w:color w:val="000000"/>
          <w:sz w:val="28"/>
          <w:szCs w:val="28"/>
        </w:rPr>
        <w:t xml:space="preserve"> </w:t>
      </w:r>
      <w:proofErr w:type="gramStart"/>
      <w:r w:rsidRPr="00973DF0">
        <w:rPr>
          <w:rFonts w:eastAsiaTheme="minorHAnsi"/>
          <w:color w:val="2B91AF"/>
          <w:sz w:val="28"/>
          <w:szCs w:val="28"/>
        </w:rPr>
        <w:t>Nextlevel</w:t>
      </w:r>
      <w:r w:rsidRPr="00973DF0">
        <w:rPr>
          <w:rFonts w:eastAsiaTheme="minorHAnsi"/>
          <w:color w:val="000000"/>
          <w:sz w:val="28"/>
          <w:szCs w:val="28"/>
        </w:rPr>
        <w:t xml:space="preserve"> :</w:t>
      </w:r>
      <w:proofErr w:type="gramEnd"/>
      <w:r w:rsidRPr="00973DF0">
        <w:rPr>
          <w:rFonts w:eastAsiaTheme="minorHAnsi"/>
          <w:color w:val="000000"/>
          <w:sz w:val="28"/>
          <w:szCs w:val="28"/>
        </w:rPr>
        <w:t xml:space="preserve"> MonoBehaviour</w:t>
      </w:r>
    </w:p>
    <w:p w14:paraId="7EAB7467"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w:t>
      </w:r>
    </w:p>
    <w:p w14:paraId="129D9A97"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r w:rsidRPr="00973DF0">
        <w:rPr>
          <w:rFonts w:eastAsiaTheme="minorHAnsi"/>
          <w:color w:val="008000"/>
          <w:sz w:val="28"/>
          <w:szCs w:val="28"/>
        </w:rPr>
        <w:t>// Start is called before the first frame update</w:t>
      </w:r>
    </w:p>
    <w:p w14:paraId="43406068"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r w:rsidRPr="00973DF0">
        <w:rPr>
          <w:rFonts w:eastAsiaTheme="minorHAnsi"/>
          <w:color w:val="0000FF"/>
          <w:sz w:val="28"/>
          <w:szCs w:val="28"/>
        </w:rPr>
        <w:t>void</w:t>
      </w:r>
      <w:r w:rsidRPr="00973DF0">
        <w:rPr>
          <w:rFonts w:eastAsiaTheme="minorHAnsi"/>
          <w:color w:val="000000"/>
          <w:sz w:val="28"/>
          <w:szCs w:val="28"/>
        </w:rPr>
        <w:t xml:space="preserve"> </w:t>
      </w:r>
      <w:proofErr w:type="gramStart"/>
      <w:r w:rsidRPr="00973DF0">
        <w:rPr>
          <w:rFonts w:eastAsiaTheme="minorHAnsi"/>
          <w:color w:val="000000"/>
          <w:sz w:val="28"/>
          <w:szCs w:val="28"/>
        </w:rPr>
        <w:t>Start(</w:t>
      </w:r>
      <w:proofErr w:type="gramEnd"/>
      <w:r w:rsidRPr="00973DF0">
        <w:rPr>
          <w:rFonts w:eastAsiaTheme="minorHAnsi"/>
          <w:color w:val="000000"/>
          <w:sz w:val="28"/>
          <w:szCs w:val="28"/>
        </w:rPr>
        <w:t>)</w:t>
      </w:r>
    </w:p>
    <w:p w14:paraId="17BF4F8C"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215B7891"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4D2D09D3"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53DEB181"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p>
    <w:p w14:paraId="214C7124"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r w:rsidRPr="00973DF0">
        <w:rPr>
          <w:rFonts w:eastAsiaTheme="minorHAnsi"/>
          <w:color w:val="0000FF"/>
          <w:sz w:val="28"/>
          <w:szCs w:val="28"/>
        </w:rPr>
        <w:t>private</w:t>
      </w:r>
      <w:r w:rsidRPr="00973DF0">
        <w:rPr>
          <w:rFonts w:eastAsiaTheme="minorHAnsi"/>
          <w:color w:val="000000"/>
          <w:sz w:val="28"/>
          <w:szCs w:val="28"/>
        </w:rPr>
        <w:t xml:space="preserve"> </w:t>
      </w:r>
      <w:r w:rsidRPr="00973DF0">
        <w:rPr>
          <w:rFonts w:eastAsiaTheme="minorHAnsi"/>
          <w:color w:val="0000FF"/>
          <w:sz w:val="28"/>
          <w:szCs w:val="28"/>
        </w:rPr>
        <w:t>void</w:t>
      </w:r>
      <w:r w:rsidRPr="00973DF0">
        <w:rPr>
          <w:rFonts w:eastAsiaTheme="minorHAnsi"/>
          <w:color w:val="000000"/>
          <w:sz w:val="28"/>
          <w:szCs w:val="28"/>
        </w:rPr>
        <w:t xml:space="preserve"> OnCollisionEnter2</w:t>
      </w:r>
      <w:proofErr w:type="gramStart"/>
      <w:r w:rsidRPr="00973DF0">
        <w:rPr>
          <w:rFonts w:eastAsiaTheme="minorHAnsi"/>
          <w:color w:val="000000"/>
          <w:sz w:val="28"/>
          <w:szCs w:val="28"/>
        </w:rPr>
        <w:t>D(</w:t>
      </w:r>
      <w:proofErr w:type="gramEnd"/>
      <w:r w:rsidRPr="00973DF0">
        <w:rPr>
          <w:rFonts w:eastAsiaTheme="minorHAnsi"/>
          <w:color w:val="000000"/>
          <w:sz w:val="28"/>
          <w:szCs w:val="28"/>
        </w:rPr>
        <w:t>Collision2D collevel)</w:t>
      </w:r>
    </w:p>
    <w:p w14:paraId="0C9D2C4D"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04B93E9F"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r w:rsidRPr="00973DF0">
        <w:rPr>
          <w:rFonts w:eastAsiaTheme="minorHAnsi"/>
          <w:color w:val="0000FF"/>
          <w:sz w:val="28"/>
          <w:szCs w:val="28"/>
        </w:rPr>
        <w:t>if</w:t>
      </w:r>
      <w:r w:rsidRPr="00973DF0">
        <w:rPr>
          <w:rFonts w:eastAsiaTheme="minorHAnsi"/>
          <w:color w:val="000000"/>
          <w:sz w:val="28"/>
          <w:szCs w:val="28"/>
        </w:rPr>
        <w:t xml:space="preserve"> (</w:t>
      </w:r>
      <w:proofErr w:type="gramStart"/>
      <w:r w:rsidRPr="00973DF0">
        <w:rPr>
          <w:rFonts w:eastAsiaTheme="minorHAnsi"/>
          <w:color w:val="000000"/>
          <w:sz w:val="28"/>
          <w:szCs w:val="28"/>
        </w:rPr>
        <w:t>collevel.gameObject.CompareTag</w:t>
      </w:r>
      <w:proofErr w:type="gramEnd"/>
      <w:r w:rsidRPr="00973DF0">
        <w:rPr>
          <w:rFonts w:eastAsiaTheme="minorHAnsi"/>
          <w:color w:val="000000"/>
          <w:sz w:val="28"/>
          <w:szCs w:val="28"/>
        </w:rPr>
        <w:t>(</w:t>
      </w:r>
      <w:r w:rsidRPr="00973DF0">
        <w:rPr>
          <w:rFonts w:eastAsiaTheme="minorHAnsi"/>
          <w:color w:val="A31515"/>
          <w:sz w:val="28"/>
          <w:szCs w:val="28"/>
        </w:rPr>
        <w:t>"Player"</w:t>
      </w:r>
      <w:r w:rsidRPr="00973DF0">
        <w:rPr>
          <w:rFonts w:eastAsiaTheme="minorHAnsi"/>
          <w:color w:val="000000"/>
          <w:sz w:val="28"/>
          <w:szCs w:val="28"/>
        </w:rPr>
        <w:t>))</w:t>
      </w:r>
    </w:p>
    <w:p w14:paraId="51A41986"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1F7419A0"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SceneManager.LoadScene(2);</w:t>
      </w:r>
    </w:p>
    <w:p w14:paraId="4407D0D6"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7AE3870B"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05C0A105"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w:t>
      </w:r>
    </w:p>
    <w:p w14:paraId="18141991" w14:textId="77777777" w:rsidR="00973DF0" w:rsidRPr="00973DF0" w:rsidRDefault="00973DF0" w:rsidP="00973DF0">
      <w:pPr>
        <w:rPr>
          <w:rFonts w:eastAsiaTheme="minorHAnsi"/>
          <w:lang w:val="vi-VN"/>
        </w:rPr>
      </w:pPr>
    </w:p>
    <w:p w14:paraId="40E88554" w14:textId="26DFD78B" w:rsidR="00DA29C3" w:rsidRDefault="00973DF0" w:rsidP="004F1574">
      <w:pPr>
        <w:pStyle w:val="Heading2"/>
        <w:rPr>
          <w:rFonts w:eastAsiaTheme="minorHAnsi"/>
        </w:rPr>
      </w:pPr>
      <w:bookmarkStart w:id="73" w:name="_Toc90120816"/>
      <w:r>
        <w:rPr>
          <w:rFonts w:eastAsiaTheme="minorHAnsi"/>
        </w:rPr>
        <w:lastRenderedPageBreak/>
        <w:t xml:space="preserve">Wingame: Dùng để kết thúc game </w:t>
      </w:r>
      <w:r w:rsidR="00BC729B">
        <w:rPr>
          <w:rFonts w:eastAsiaTheme="minorHAnsi"/>
        </w:rPr>
        <w:t>và chuyển qua màn hình kết thúc</w:t>
      </w:r>
      <w:bookmarkEnd w:id="73"/>
    </w:p>
    <w:p w14:paraId="0E691D82" w14:textId="77777777" w:rsidR="00F16C5A" w:rsidRDefault="00BC729B" w:rsidP="00F16C5A">
      <w:pPr>
        <w:keepNext/>
        <w:autoSpaceDE w:val="0"/>
        <w:autoSpaceDN w:val="0"/>
        <w:adjustRightInd w:val="0"/>
        <w:spacing w:line="240" w:lineRule="auto"/>
        <w:jc w:val="center"/>
      </w:pPr>
      <w:r w:rsidRPr="00BC729B">
        <w:rPr>
          <w:rFonts w:eastAsiaTheme="minorHAnsi"/>
          <w:noProof/>
          <w:color w:val="000000"/>
          <w:szCs w:val="26"/>
        </w:rPr>
        <w:drawing>
          <wp:inline distT="0" distB="0" distL="0" distR="0" wp14:anchorId="755119FE" wp14:editId="435F2879">
            <wp:extent cx="4829849" cy="3238952"/>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9849" cy="3238952"/>
                    </a:xfrm>
                    <a:prstGeom prst="rect">
                      <a:avLst/>
                    </a:prstGeom>
                  </pic:spPr>
                </pic:pic>
              </a:graphicData>
            </a:graphic>
          </wp:inline>
        </w:drawing>
      </w:r>
    </w:p>
    <w:p w14:paraId="737B2B5D" w14:textId="1DDF7C05" w:rsidR="00F16C5A" w:rsidRPr="00F16C5A" w:rsidRDefault="00F16C5A" w:rsidP="00F16C5A">
      <w:pPr>
        <w:autoSpaceDE w:val="0"/>
        <w:autoSpaceDN w:val="0"/>
        <w:adjustRightInd w:val="0"/>
        <w:spacing w:line="240" w:lineRule="auto"/>
        <w:jc w:val="center"/>
        <w:rPr>
          <w:rFonts w:eastAsiaTheme="minorHAnsi"/>
          <w:color w:val="000000"/>
          <w:sz w:val="20"/>
          <w:szCs w:val="20"/>
        </w:rPr>
      </w:pPr>
      <w:bookmarkStart w:id="74" w:name="_Toc90122611"/>
      <w:r w:rsidRPr="00F16C5A">
        <w:rPr>
          <w:sz w:val="20"/>
          <w:szCs w:val="20"/>
        </w:rPr>
        <w:t xml:space="preserve">Hình </w:t>
      </w:r>
      <w:r w:rsidRPr="00F16C5A">
        <w:rPr>
          <w:sz w:val="20"/>
          <w:szCs w:val="20"/>
        </w:rPr>
        <w:fldChar w:fldCharType="begin"/>
      </w:r>
      <w:r w:rsidRPr="00F16C5A">
        <w:rPr>
          <w:sz w:val="20"/>
          <w:szCs w:val="20"/>
        </w:rPr>
        <w:instrText xml:space="preserve"> SEQ Hình \* ARABIC </w:instrText>
      </w:r>
      <w:r w:rsidRPr="00F16C5A">
        <w:rPr>
          <w:sz w:val="20"/>
          <w:szCs w:val="20"/>
        </w:rPr>
        <w:fldChar w:fldCharType="separate"/>
      </w:r>
      <w:r w:rsidR="00082298">
        <w:rPr>
          <w:noProof/>
          <w:sz w:val="20"/>
          <w:szCs w:val="20"/>
        </w:rPr>
        <w:t>25</w:t>
      </w:r>
      <w:r w:rsidRPr="00F16C5A">
        <w:rPr>
          <w:sz w:val="20"/>
          <w:szCs w:val="20"/>
        </w:rPr>
        <w:fldChar w:fldCharType="end"/>
      </w:r>
      <w:r w:rsidRPr="00F16C5A">
        <w:rPr>
          <w:rFonts w:eastAsiaTheme="minorHAnsi"/>
          <w:color w:val="000000"/>
          <w:sz w:val="20"/>
          <w:szCs w:val="20"/>
        </w:rPr>
        <w:t xml:space="preserve"> </w:t>
      </w:r>
      <w:r w:rsidRPr="00F16C5A">
        <w:rPr>
          <w:rFonts w:eastAsiaTheme="minorHAnsi"/>
          <w:color w:val="000000"/>
          <w:sz w:val="20"/>
          <w:szCs w:val="20"/>
        </w:rPr>
        <w:t>Thánh chén chạm để kết thúc game</w:t>
      </w:r>
      <w:bookmarkEnd w:id="74"/>
    </w:p>
    <w:p w14:paraId="29F4A53C" w14:textId="573B7822" w:rsidR="00973DF0" w:rsidRPr="00BC729B" w:rsidRDefault="00973DF0" w:rsidP="00F16C5A">
      <w:pPr>
        <w:pStyle w:val="Caption"/>
        <w:rPr>
          <w:rFonts w:eastAsiaTheme="minorHAnsi"/>
          <w:color w:val="000000"/>
        </w:rPr>
      </w:pPr>
    </w:p>
    <w:p w14:paraId="2973AD83"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FF"/>
          <w:sz w:val="28"/>
          <w:szCs w:val="28"/>
        </w:rPr>
        <w:t>using</w:t>
      </w:r>
      <w:r w:rsidRPr="00973DF0">
        <w:rPr>
          <w:rFonts w:eastAsiaTheme="minorHAnsi"/>
          <w:color w:val="000000"/>
          <w:sz w:val="28"/>
          <w:szCs w:val="28"/>
        </w:rPr>
        <w:t xml:space="preserve"> UnityEngine;</w:t>
      </w:r>
    </w:p>
    <w:p w14:paraId="55D455B4"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FF"/>
          <w:sz w:val="28"/>
          <w:szCs w:val="28"/>
        </w:rPr>
        <w:t>using</w:t>
      </w:r>
      <w:r w:rsidRPr="00973DF0">
        <w:rPr>
          <w:rFonts w:eastAsiaTheme="minorHAnsi"/>
          <w:color w:val="000000"/>
          <w:sz w:val="28"/>
          <w:szCs w:val="28"/>
        </w:rPr>
        <w:t xml:space="preserve"> UnityEngine.SceneManagement;</w:t>
      </w:r>
    </w:p>
    <w:p w14:paraId="4DE8AF6F"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p>
    <w:p w14:paraId="729F1561"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FF"/>
          <w:sz w:val="28"/>
          <w:szCs w:val="28"/>
        </w:rPr>
        <w:t>public</w:t>
      </w:r>
      <w:r w:rsidRPr="00973DF0">
        <w:rPr>
          <w:rFonts w:eastAsiaTheme="minorHAnsi"/>
          <w:color w:val="000000"/>
          <w:sz w:val="28"/>
          <w:szCs w:val="28"/>
        </w:rPr>
        <w:t xml:space="preserve"> </w:t>
      </w:r>
      <w:r w:rsidRPr="00973DF0">
        <w:rPr>
          <w:rFonts w:eastAsiaTheme="minorHAnsi"/>
          <w:color w:val="0000FF"/>
          <w:sz w:val="28"/>
          <w:szCs w:val="28"/>
        </w:rPr>
        <w:t>class</w:t>
      </w:r>
      <w:r w:rsidRPr="00973DF0">
        <w:rPr>
          <w:rFonts w:eastAsiaTheme="minorHAnsi"/>
          <w:color w:val="000000"/>
          <w:sz w:val="28"/>
          <w:szCs w:val="28"/>
        </w:rPr>
        <w:t xml:space="preserve"> </w:t>
      </w:r>
      <w:proofErr w:type="gramStart"/>
      <w:r w:rsidRPr="00973DF0">
        <w:rPr>
          <w:rFonts w:eastAsiaTheme="minorHAnsi"/>
          <w:color w:val="2B91AF"/>
          <w:sz w:val="28"/>
          <w:szCs w:val="28"/>
        </w:rPr>
        <w:t>Wingame</w:t>
      </w:r>
      <w:r w:rsidRPr="00973DF0">
        <w:rPr>
          <w:rFonts w:eastAsiaTheme="minorHAnsi"/>
          <w:color w:val="000000"/>
          <w:sz w:val="28"/>
          <w:szCs w:val="28"/>
        </w:rPr>
        <w:t xml:space="preserve"> :</w:t>
      </w:r>
      <w:proofErr w:type="gramEnd"/>
      <w:r w:rsidRPr="00973DF0">
        <w:rPr>
          <w:rFonts w:eastAsiaTheme="minorHAnsi"/>
          <w:color w:val="000000"/>
          <w:sz w:val="28"/>
          <w:szCs w:val="28"/>
        </w:rPr>
        <w:t xml:space="preserve"> MonoBehaviour</w:t>
      </w:r>
    </w:p>
    <w:p w14:paraId="5C042532"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w:t>
      </w:r>
    </w:p>
    <w:p w14:paraId="2613CBDA"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r w:rsidRPr="00973DF0">
        <w:rPr>
          <w:rFonts w:eastAsiaTheme="minorHAnsi"/>
          <w:color w:val="008000"/>
          <w:sz w:val="28"/>
          <w:szCs w:val="28"/>
        </w:rPr>
        <w:t>// Start is called before the first frame update</w:t>
      </w:r>
    </w:p>
    <w:p w14:paraId="6080381E"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r w:rsidRPr="00973DF0">
        <w:rPr>
          <w:rFonts w:eastAsiaTheme="minorHAnsi"/>
          <w:color w:val="0000FF"/>
          <w:sz w:val="28"/>
          <w:szCs w:val="28"/>
        </w:rPr>
        <w:t>private</w:t>
      </w:r>
      <w:r w:rsidRPr="00973DF0">
        <w:rPr>
          <w:rFonts w:eastAsiaTheme="minorHAnsi"/>
          <w:color w:val="000000"/>
          <w:sz w:val="28"/>
          <w:szCs w:val="28"/>
        </w:rPr>
        <w:t xml:space="preserve"> </w:t>
      </w:r>
      <w:r w:rsidRPr="00973DF0">
        <w:rPr>
          <w:rFonts w:eastAsiaTheme="minorHAnsi"/>
          <w:color w:val="0000FF"/>
          <w:sz w:val="28"/>
          <w:szCs w:val="28"/>
        </w:rPr>
        <w:t>void</w:t>
      </w:r>
      <w:r w:rsidRPr="00973DF0">
        <w:rPr>
          <w:rFonts w:eastAsiaTheme="minorHAnsi"/>
          <w:color w:val="000000"/>
          <w:sz w:val="28"/>
          <w:szCs w:val="28"/>
        </w:rPr>
        <w:t xml:space="preserve"> OnCollisionEnter2</w:t>
      </w:r>
      <w:proofErr w:type="gramStart"/>
      <w:r w:rsidRPr="00973DF0">
        <w:rPr>
          <w:rFonts w:eastAsiaTheme="minorHAnsi"/>
          <w:color w:val="000000"/>
          <w:sz w:val="28"/>
          <w:szCs w:val="28"/>
        </w:rPr>
        <w:t>D(</w:t>
      </w:r>
      <w:proofErr w:type="gramEnd"/>
      <w:r w:rsidRPr="00973DF0">
        <w:rPr>
          <w:rFonts w:eastAsiaTheme="minorHAnsi"/>
          <w:color w:val="000000"/>
          <w:sz w:val="28"/>
          <w:szCs w:val="28"/>
        </w:rPr>
        <w:t>Collision2D collevel)</w:t>
      </w:r>
    </w:p>
    <w:p w14:paraId="31F5D381"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3EBFD853"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r w:rsidRPr="00973DF0">
        <w:rPr>
          <w:rFonts w:eastAsiaTheme="minorHAnsi"/>
          <w:color w:val="0000FF"/>
          <w:sz w:val="28"/>
          <w:szCs w:val="28"/>
        </w:rPr>
        <w:t>if</w:t>
      </w:r>
      <w:r w:rsidRPr="00973DF0">
        <w:rPr>
          <w:rFonts w:eastAsiaTheme="minorHAnsi"/>
          <w:color w:val="000000"/>
          <w:sz w:val="28"/>
          <w:szCs w:val="28"/>
        </w:rPr>
        <w:t xml:space="preserve"> (</w:t>
      </w:r>
      <w:proofErr w:type="gramStart"/>
      <w:r w:rsidRPr="00973DF0">
        <w:rPr>
          <w:rFonts w:eastAsiaTheme="minorHAnsi"/>
          <w:color w:val="000000"/>
          <w:sz w:val="28"/>
          <w:szCs w:val="28"/>
        </w:rPr>
        <w:t>collevel.gameObject.CompareTag</w:t>
      </w:r>
      <w:proofErr w:type="gramEnd"/>
      <w:r w:rsidRPr="00973DF0">
        <w:rPr>
          <w:rFonts w:eastAsiaTheme="minorHAnsi"/>
          <w:color w:val="000000"/>
          <w:sz w:val="28"/>
          <w:szCs w:val="28"/>
        </w:rPr>
        <w:t>(</w:t>
      </w:r>
      <w:r w:rsidRPr="00973DF0">
        <w:rPr>
          <w:rFonts w:eastAsiaTheme="minorHAnsi"/>
          <w:color w:val="A31515"/>
          <w:sz w:val="28"/>
          <w:szCs w:val="28"/>
        </w:rPr>
        <w:t>"Player"</w:t>
      </w:r>
      <w:r w:rsidRPr="00973DF0">
        <w:rPr>
          <w:rFonts w:eastAsiaTheme="minorHAnsi"/>
          <w:color w:val="000000"/>
          <w:sz w:val="28"/>
          <w:szCs w:val="28"/>
        </w:rPr>
        <w:t>))</w:t>
      </w:r>
    </w:p>
    <w:p w14:paraId="60DAC789"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4425B560"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SceneManager.LoadScene(3);</w:t>
      </w:r>
    </w:p>
    <w:p w14:paraId="75ABFF36"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626AA490"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 xml:space="preserve">    }</w:t>
      </w:r>
    </w:p>
    <w:p w14:paraId="30382286" w14:textId="77777777" w:rsidR="00973DF0" w:rsidRPr="00973DF0" w:rsidRDefault="00973DF0" w:rsidP="00973DF0">
      <w:pPr>
        <w:autoSpaceDE w:val="0"/>
        <w:autoSpaceDN w:val="0"/>
        <w:adjustRightInd w:val="0"/>
        <w:spacing w:line="240" w:lineRule="auto"/>
        <w:jc w:val="left"/>
        <w:rPr>
          <w:rFonts w:eastAsiaTheme="minorHAnsi"/>
          <w:color w:val="000000"/>
          <w:sz w:val="28"/>
          <w:szCs w:val="28"/>
        </w:rPr>
      </w:pPr>
      <w:r w:rsidRPr="00973DF0">
        <w:rPr>
          <w:rFonts w:eastAsiaTheme="minorHAnsi"/>
          <w:color w:val="000000"/>
          <w:sz w:val="28"/>
          <w:szCs w:val="28"/>
        </w:rPr>
        <w:t>}</w:t>
      </w:r>
    </w:p>
    <w:p w14:paraId="6B1926E7" w14:textId="77777777" w:rsidR="00973DF0" w:rsidRPr="00973DF0" w:rsidRDefault="00973DF0" w:rsidP="00973DF0">
      <w:pPr>
        <w:rPr>
          <w:rFonts w:eastAsiaTheme="minorHAnsi"/>
        </w:rPr>
      </w:pPr>
    </w:p>
    <w:p w14:paraId="49E5F8F3" w14:textId="380B78FE" w:rsidR="00BC729B" w:rsidRDefault="00BC729B">
      <w:pPr>
        <w:spacing w:line="240" w:lineRule="auto"/>
        <w:jc w:val="left"/>
        <w:rPr>
          <w:rFonts w:eastAsiaTheme="minorHAnsi"/>
          <w:lang w:val="vi-VN"/>
        </w:rPr>
      </w:pPr>
      <w:r>
        <w:rPr>
          <w:rFonts w:eastAsiaTheme="minorHAnsi"/>
          <w:lang w:val="vi-VN"/>
        </w:rPr>
        <w:br w:type="page"/>
      </w:r>
    </w:p>
    <w:p w14:paraId="2B2D8171" w14:textId="77777777" w:rsidR="00C66ED8" w:rsidRPr="00C66ED8" w:rsidRDefault="00C66ED8" w:rsidP="00C66ED8">
      <w:pPr>
        <w:rPr>
          <w:rFonts w:eastAsiaTheme="minorHAnsi"/>
          <w:lang w:val="vi-VN"/>
        </w:rPr>
      </w:pPr>
    </w:p>
    <w:p w14:paraId="2DEA9429" w14:textId="584F1F42" w:rsidR="00DA29C3" w:rsidRDefault="00DA29C3" w:rsidP="00DA29C3">
      <w:pPr>
        <w:jc w:val="center"/>
        <w:rPr>
          <w:rFonts w:eastAsiaTheme="minorHAnsi"/>
          <w:lang w:val="vi-VN"/>
        </w:rPr>
      </w:pPr>
    </w:p>
    <w:p w14:paraId="2F40A36B" w14:textId="2D83CC30" w:rsidR="00A71F82" w:rsidRPr="00A71F82" w:rsidRDefault="00A71F82" w:rsidP="00A71F82">
      <w:pPr>
        <w:pStyle w:val="Heading1"/>
        <w:jc w:val="center"/>
      </w:pPr>
      <w:bookmarkStart w:id="75" w:name="_Toc90120817"/>
      <w:r w:rsidRPr="00A71F82">
        <w:t>TÀI LIỆU THAM KHẢO</w:t>
      </w:r>
      <w:bookmarkEnd w:id="75"/>
    </w:p>
    <w:p w14:paraId="1FA2DD99" w14:textId="1C3E0AB0" w:rsidR="00535FC8" w:rsidRDefault="00FA18C7" w:rsidP="00260301">
      <w:pPr>
        <w:pStyle w:val="Nidungvnbn"/>
        <w:numPr>
          <w:ilvl w:val="0"/>
          <w:numId w:val="8"/>
        </w:numPr>
        <w:ind w:left="426"/>
        <w:rPr>
          <w:rStyle w:val="Hyperlink"/>
        </w:rPr>
      </w:pPr>
      <w:hyperlink r:id="rId37" w:history="1">
        <w:r w:rsidR="00260301" w:rsidRPr="00DE5C13">
          <w:rPr>
            <w:rStyle w:val="Hyperlink"/>
          </w:rPr>
          <w:t>https://www.stdio.vn/unity-game/cac-thanh-phan-co-ban-trong-unity-Cf3Uw1</w:t>
        </w:r>
      </w:hyperlink>
    </w:p>
    <w:p w14:paraId="2C4DBC40" w14:textId="3F113C3D" w:rsidR="002674BF" w:rsidRDefault="00FA18C7" w:rsidP="00260301">
      <w:pPr>
        <w:pStyle w:val="Nidungvnbn"/>
        <w:numPr>
          <w:ilvl w:val="0"/>
          <w:numId w:val="8"/>
        </w:numPr>
        <w:ind w:left="426"/>
        <w:rPr>
          <w:rStyle w:val="Hyperlink"/>
        </w:rPr>
      </w:pPr>
      <w:hyperlink r:id="rId38" w:history="1">
        <w:r w:rsidR="00260301" w:rsidRPr="00DE5C13">
          <w:rPr>
            <w:rStyle w:val="Hyperlink"/>
          </w:rPr>
          <w:t>https://viblo.asia/p/co-ban-ve-engine-vat-ly-trong-unity-3OEqGj1PM9bL</w:t>
        </w:r>
      </w:hyperlink>
    </w:p>
    <w:p w14:paraId="78D85F0A" w14:textId="7B0B5749" w:rsidR="0001024F" w:rsidRDefault="00FA18C7" w:rsidP="00260301">
      <w:pPr>
        <w:pStyle w:val="Nidungvnbn"/>
        <w:numPr>
          <w:ilvl w:val="0"/>
          <w:numId w:val="8"/>
        </w:numPr>
        <w:ind w:left="426"/>
      </w:pPr>
      <w:hyperlink r:id="rId39" w:history="1">
        <w:r w:rsidR="00260301" w:rsidRPr="00DE5C13">
          <w:rPr>
            <w:rStyle w:val="Hyperlink"/>
          </w:rPr>
          <w:t>https://lmss.info/3d-skin</w:t>
        </w:r>
      </w:hyperlink>
    </w:p>
    <w:p w14:paraId="097FAE58" w14:textId="77777777" w:rsidR="00557D87" w:rsidRDefault="00557D87" w:rsidP="00A71F82">
      <w:pPr>
        <w:pStyle w:val="Nidungvnbn"/>
      </w:pPr>
    </w:p>
    <w:p w14:paraId="2F762181" w14:textId="77777777" w:rsidR="0001024F" w:rsidRDefault="0001024F" w:rsidP="00A71F82">
      <w:pPr>
        <w:pStyle w:val="Nidungvnbn"/>
      </w:pPr>
    </w:p>
    <w:p w14:paraId="113F8D75" w14:textId="77777777" w:rsidR="002674BF" w:rsidRDefault="002674BF" w:rsidP="00A71F82">
      <w:pPr>
        <w:pStyle w:val="Nidungvnbn"/>
      </w:pPr>
    </w:p>
    <w:p w14:paraId="5074F4F6" w14:textId="77777777" w:rsidR="00A71F82" w:rsidRPr="00A71F82" w:rsidRDefault="00A71F82" w:rsidP="00A71F82">
      <w:pPr>
        <w:pStyle w:val="Nidungvnbn"/>
      </w:pPr>
    </w:p>
    <w:p w14:paraId="3D1677C3" w14:textId="77777777" w:rsidR="00535FC8" w:rsidRDefault="00535FC8" w:rsidP="00087F17">
      <w:pPr>
        <w:pStyle w:val="Nidungvnbn"/>
        <w:ind w:left="5103" w:right="310" w:firstLine="0"/>
        <w:jc w:val="center"/>
        <w:rPr>
          <w:iCs/>
        </w:rPr>
      </w:pPr>
    </w:p>
    <w:p w14:paraId="0BC552F7" w14:textId="77777777" w:rsidR="00535FC8" w:rsidRDefault="00535FC8" w:rsidP="00087F17">
      <w:pPr>
        <w:pStyle w:val="Nidungvnbn"/>
        <w:ind w:left="5103" w:right="310" w:firstLine="0"/>
        <w:jc w:val="center"/>
        <w:rPr>
          <w:iCs/>
        </w:rPr>
      </w:pPr>
    </w:p>
    <w:p w14:paraId="79A29EF2" w14:textId="77777777" w:rsidR="00535FC8" w:rsidRDefault="00535FC8" w:rsidP="00087F17">
      <w:pPr>
        <w:pStyle w:val="Nidungvnbn"/>
        <w:ind w:left="5103" w:right="310" w:firstLine="0"/>
        <w:jc w:val="center"/>
        <w:rPr>
          <w:iCs/>
        </w:rPr>
      </w:pPr>
    </w:p>
    <w:p w14:paraId="3B100D57" w14:textId="77777777" w:rsidR="00535FC8" w:rsidRDefault="00535FC8" w:rsidP="00087F17">
      <w:pPr>
        <w:pStyle w:val="Nidungvnbn"/>
        <w:ind w:left="5103" w:right="310" w:firstLine="0"/>
        <w:jc w:val="center"/>
        <w:rPr>
          <w:iCs/>
        </w:rPr>
      </w:pPr>
    </w:p>
    <w:p w14:paraId="1F194C07" w14:textId="6EB89A9B" w:rsidR="00FA3864" w:rsidRPr="00FA3864" w:rsidRDefault="0050540A" w:rsidP="00087F17">
      <w:pPr>
        <w:pStyle w:val="Nidungvnbn"/>
        <w:ind w:left="5103" w:right="310" w:firstLine="0"/>
        <w:jc w:val="center"/>
      </w:pPr>
      <w:r>
        <w:rPr>
          <w:iCs/>
        </w:rPr>
        <w:br/>
      </w:r>
    </w:p>
    <w:p w14:paraId="5DD25DA9" w14:textId="77777777" w:rsidR="00FA3864" w:rsidRDefault="00FA3864" w:rsidP="00FA3864">
      <w:pPr>
        <w:ind w:left="3447"/>
        <w:jc w:val="center"/>
        <w:rPr>
          <w:i/>
        </w:rPr>
      </w:pPr>
    </w:p>
    <w:p w14:paraId="455A1AF2" w14:textId="3986C197" w:rsidR="0071516C" w:rsidRPr="00503F4E" w:rsidRDefault="00FA3864" w:rsidP="00FA3864">
      <w:pPr>
        <w:ind w:left="1134" w:right="594"/>
      </w:pPr>
      <w:r>
        <w:tab/>
      </w:r>
      <w:r>
        <w:tab/>
      </w:r>
      <w:r>
        <w:tab/>
      </w:r>
      <w:r>
        <w:tab/>
      </w:r>
      <w:r>
        <w:tab/>
      </w:r>
      <w:r>
        <w:tab/>
      </w:r>
      <w:r>
        <w:tab/>
      </w:r>
      <w:r>
        <w:tab/>
      </w:r>
      <w:r>
        <w:tab/>
      </w:r>
    </w:p>
    <w:sectPr w:rsidR="0071516C" w:rsidRPr="00503F4E" w:rsidSect="00525422">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36012" w14:textId="77777777" w:rsidR="00FA18C7" w:rsidRDefault="00FA18C7">
      <w:r>
        <w:separator/>
      </w:r>
    </w:p>
    <w:p w14:paraId="51A99331" w14:textId="77777777" w:rsidR="00FA18C7" w:rsidRDefault="00FA18C7"/>
  </w:endnote>
  <w:endnote w:type="continuationSeparator" w:id="0">
    <w:p w14:paraId="6CBA6544" w14:textId="77777777" w:rsidR="00FA18C7" w:rsidRDefault="00FA18C7">
      <w:r>
        <w:continuationSeparator/>
      </w:r>
    </w:p>
    <w:p w14:paraId="45CBD46B" w14:textId="77777777" w:rsidR="00FA18C7" w:rsidRDefault="00FA18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5F73C" w14:textId="77777777" w:rsidR="00F60FFD" w:rsidRDefault="00F60F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261518"/>
      <w:docPartObj>
        <w:docPartGallery w:val="Page Numbers (Bottom of Page)"/>
        <w:docPartUnique/>
      </w:docPartObj>
    </w:sdtPr>
    <w:sdtEndPr/>
    <w:sdtContent>
      <w:p w14:paraId="7DA51A1D" w14:textId="77777777" w:rsidR="00525422" w:rsidRDefault="00525422">
        <w:pPr>
          <w:pStyle w:val="Footer"/>
          <w:jc w:val="center"/>
        </w:pPr>
        <w:r>
          <w:fldChar w:fldCharType="begin"/>
        </w:r>
        <w:r>
          <w:instrText>PAGE   \* MERGEFORMAT</w:instrText>
        </w:r>
        <w:r>
          <w:fldChar w:fldCharType="separate"/>
        </w:r>
        <w:r>
          <w:rPr>
            <w:lang w:val="vi-VN"/>
          </w:rPr>
          <w:t>2</w:t>
        </w:r>
        <w:r>
          <w:fldChar w:fldCharType="end"/>
        </w:r>
      </w:p>
    </w:sdtContent>
  </w:sdt>
  <w:p w14:paraId="58872287" w14:textId="77777777" w:rsidR="00A14C2B" w:rsidRDefault="00A14C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A3704" w14:textId="77777777" w:rsidR="00F60FFD" w:rsidRDefault="00F60F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D1426" w14:textId="77777777" w:rsidR="00FA18C7" w:rsidRDefault="00FA18C7">
      <w:r>
        <w:separator/>
      </w:r>
    </w:p>
    <w:p w14:paraId="5CCAC42E" w14:textId="77777777" w:rsidR="00FA18C7" w:rsidRDefault="00FA18C7"/>
  </w:footnote>
  <w:footnote w:type="continuationSeparator" w:id="0">
    <w:p w14:paraId="29641D28" w14:textId="77777777" w:rsidR="00FA18C7" w:rsidRDefault="00FA18C7">
      <w:r>
        <w:continuationSeparator/>
      </w:r>
    </w:p>
    <w:p w14:paraId="00BF42CE" w14:textId="77777777" w:rsidR="00FA18C7" w:rsidRDefault="00FA18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6ADA" w14:textId="77777777" w:rsidR="00F60FFD" w:rsidRDefault="00F60F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79CEA" w14:textId="6A75D157" w:rsidR="00525422" w:rsidRDefault="00525422" w:rsidP="00525422">
    <w:pPr>
      <w:pStyle w:val="Header"/>
      <w:tabs>
        <w:tab w:val="clear" w:pos="4680"/>
        <w:tab w:val="clear" w:pos="9360"/>
        <w:tab w:val="left" w:pos="5629"/>
      </w:tabs>
      <w:ind w:left="11520" w:hanging="1152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444BF" w14:textId="77777777" w:rsidR="00F60FFD" w:rsidRDefault="00F60F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395"/>
    <w:multiLevelType w:val="hybridMultilevel"/>
    <w:tmpl w:val="4EA2F540"/>
    <w:lvl w:ilvl="0" w:tplc="0809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 w15:restartNumberingAfterBreak="0">
    <w:nsid w:val="22C518C8"/>
    <w:multiLevelType w:val="hybridMultilevel"/>
    <w:tmpl w:val="40626A94"/>
    <w:lvl w:ilvl="0" w:tplc="F9D0640A">
      <w:start w:val="1"/>
      <w:numFmt w:val="decimal"/>
      <w:lvlText w:val="%1."/>
      <w:lvlJc w:val="left"/>
      <w:pPr>
        <w:ind w:left="1080" w:hanging="360"/>
      </w:pPr>
      <w:rPr>
        <w:rFonts w:hint="default"/>
        <w:color w:val="auto"/>
        <w:u w:val="none"/>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22DA4B5C"/>
    <w:multiLevelType w:val="hybridMultilevel"/>
    <w:tmpl w:val="CAC2F470"/>
    <w:lvl w:ilvl="0" w:tplc="7D1AD29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50FF1FEC"/>
    <w:multiLevelType w:val="hybridMultilevel"/>
    <w:tmpl w:val="8DAEE080"/>
    <w:lvl w:ilvl="0" w:tplc="0809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593214D2"/>
    <w:multiLevelType w:val="multilevel"/>
    <w:tmpl w:val="BB121FE8"/>
    <w:lvl w:ilvl="0">
      <w:start w:val="1"/>
      <w:numFmt w:val="decimal"/>
      <w:pStyle w:val="CHNG"/>
      <w:suff w:val="nothing"/>
      <w:lvlText w:val="Chương %1 - "/>
      <w:lvlJc w:val="left"/>
      <w:pPr>
        <w:ind w:left="8532" w:hanging="432"/>
      </w:pPr>
      <w:rPr>
        <w:rFonts w:hint="default"/>
        <w:sz w:val="32"/>
        <w:szCs w:val="32"/>
      </w:rPr>
    </w:lvl>
    <w:lvl w:ilvl="1">
      <w:start w:val="1"/>
      <w:numFmt w:val="decimal"/>
      <w:pStyle w:val="Tiumccp1"/>
      <w:lvlText w:val="%1.%2"/>
      <w:lvlJc w:val="left"/>
      <w:pPr>
        <w:ind w:left="576" w:hanging="576"/>
      </w:pPr>
      <w:rPr>
        <w:rFonts w:hint="default"/>
      </w:rPr>
    </w:lvl>
    <w:lvl w:ilvl="2">
      <w:start w:val="1"/>
      <w:numFmt w:val="decimal"/>
      <w:pStyle w:val="Tiumccp2"/>
      <w:lvlText w:val="%1.%2.%3"/>
      <w:lvlJc w:val="left"/>
      <w:pPr>
        <w:ind w:left="720" w:hanging="720"/>
      </w:pPr>
      <w:rPr>
        <w:rFonts w:hint="default"/>
      </w:rPr>
    </w:lvl>
    <w:lvl w:ilvl="3">
      <w:start w:val="1"/>
      <w:numFmt w:val="decimal"/>
      <w:pStyle w:val="Tiumccp3"/>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5A1D41B1"/>
    <w:multiLevelType w:val="hybridMultilevel"/>
    <w:tmpl w:val="C6507160"/>
    <w:lvl w:ilvl="0" w:tplc="7D1AD29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65F236CE"/>
    <w:multiLevelType w:val="hybridMultilevel"/>
    <w:tmpl w:val="8A58D516"/>
    <w:lvl w:ilvl="0" w:tplc="7D1AD29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737F1B44"/>
    <w:multiLevelType w:val="hybridMultilevel"/>
    <w:tmpl w:val="4DDE9CC4"/>
    <w:lvl w:ilvl="0" w:tplc="7D1AD29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7"/>
  </w:num>
  <w:num w:numId="4">
    <w:abstractNumId w:val="0"/>
  </w:num>
  <w:num w:numId="5">
    <w:abstractNumId w:val="3"/>
  </w:num>
  <w:num w:numId="6">
    <w:abstractNumId w:val="6"/>
  </w:num>
  <w:num w:numId="7">
    <w:abstractNumId w:val="5"/>
  </w:num>
  <w:num w:numId="8">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2C0"/>
    <w:rsid w:val="00000FCE"/>
    <w:rsid w:val="000034EF"/>
    <w:rsid w:val="000035FF"/>
    <w:rsid w:val="0000607D"/>
    <w:rsid w:val="00006AFF"/>
    <w:rsid w:val="00007A3B"/>
    <w:rsid w:val="00007FF2"/>
    <w:rsid w:val="0001024F"/>
    <w:rsid w:val="0001190C"/>
    <w:rsid w:val="00011B53"/>
    <w:rsid w:val="00012E68"/>
    <w:rsid w:val="000145BF"/>
    <w:rsid w:val="00014EEE"/>
    <w:rsid w:val="00014FA5"/>
    <w:rsid w:val="000162DA"/>
    <w:rsid w:val="00016497"/>
    <w:rsid w:val="00016BF4"/>
    <w:rsid w:val="00017F90"/>
    <w:rsid w:val="000215C9"/>
    <w:rsid w:val="0002192B"/>
    <w:rsid w:val="000224FE"/>
    <w:rsid w:val="00022667"/>
    <w:rsid w:val="00023346"/>
    <w:rsid w:val="0002356A"/>
    <w:rsid w:val="00023700"/>
    <w:rsid w:val="00024496"/>
    <w:rsid w:val="000260BC"/>
    <w:rsid w:val="00026F75"/>
    <w:rsid w:val="00030EE8"/>
    <w:rsid w:val="00031287"/>
    <w:rsid w:val="00031630"/>
    <w:rsid w:val="000318B5"/>
    <w:rsid w:val="000331BF"/>
    <w:rsid w:val="000353AD"/>
    <w:rsid w:val="000366C3"/>
    <w:rsid w:val="000366CA"/>
    <w:rsid w:val="000409A6"/>
    <w:rsid w:val="00041C34"/>
    <w:rsid w:val="00043114"/>
    <w:rsid w:val="0004437B"/>
    <w:rsid w:val="00044B31"/>
    <w:rsid w:val="00045C0D"/>
    <w:rsid w:val="0004624F"/>
    <w:rsid w:val="0004666F"/>
    <w:rsid w:val="00050C0A"/>
    <w:rsid w:val="00053745"/>
    <w:rsid w:val="00053C86"/>
    <w:rsid w:val="000542CE"/>
    <w:rsid w:val="00055C0B"/>
    <w:rsid w:val="00055F58"/>
    <w:rsid w:val="00056010"/>
    <w:rsid w:val="0005649E"/>
    <w:rsid w:val="0005750C"/>
    <w:rsid w:val="0005754B"/>
    <w:rsid w:val="00062D89"/>
    <w:rsid w:val="00063B11"/>
    <w:rsid w:val="00064DB0"/>
    <w:rsid w:val="00066FE1"/>
    <w:rsid w:val="00067112"/>
    <w:rsid w:val="00067358"/>
    <w:rsid w:val="00067ACB"/>
    <w:rsid w:val="00072974"/>
    <w:rsid w:val="00072A65"/>
    <w:rsid w:val="00072FC5"/>
    <w:rsid w:val="000752CB"/>
    <w:rsid w:val="00080AE4"/>
    <w:rsid w:val="00081400"/>
    <w:rsid w:val="00081B4D"/>
    <w:rsid w:val="00082298"/>
    <w:rsid w:val="00082E62"/>
    <w:rsid w:val="0008382D"/>
    <w:rsid w:val="0008559B"/>
    <w:rsid w:val="00085DF4"/>
    <w:rsid w:val="00086124"/>
    <w:rsid w:val="00086AA5"/>
    <w:rsid w:val="00086E42"/>
    <w:rsid w:val="00087F17"/>
    <w:rsid w:val="00091117"/>
    <w:rsid w:val="00093405"/>
    <w:rsid w:val="00093AA9"/>
    <w:rsid w:val="00096B3E"/>
    <w:rsid w:val="00096DCD"/>
    <w:rsid w:val="00097FD4"/>
    <w:rsid w:val="000A01BF"/>
    <w:rsid w:val="000A2CC6"/>
    <w:rsid w:val="000A6658"/>
    <w:rsid w:val="000A7445"/>
    <w:rsid w:val="000A7DCF"/>
    <w:rsid w:val="000B03DD"/>
    <w:rsid w:val="000B05B6"/>
    <w:rsid w:val="000B19D6"/>
    <w:rsid w:val="000B1B2B"/>
    <w:rsid w:val="000B2073"/>
    <w:rsid w:val="000B2935"/>
    <w:rsid w:val="000B34AC"/>
    <w:rsid w:val="000B374A"/>
    <w:rsid w:val="000B4F06"/>
    <w:rsid w:val="000B63A4"/>
    <w:rsid w:val="000B6A39"/>
    <w:rsid w:val="000B7B32"/>
    <w:rsid w:val="000C0971"/>
    <w:rsid w:val="000C180B"/>
    <w:rsid w:val="000C42A8"/>
    <w:rsid w:val="000C478F"/>
    <w:rsid w:val="000C4B35"/>
    <w:rsid w:val="000C4F65"/>
    <w:rsid w:val="000C6288"/>
    <w:rsid w:val="000D0AF3"/>
    <w:rsid w:val="000D0CFF"/>
    <w:rsid w:val="000D2D62"/>
    <w:rsid w:val="000D3AD3"/>
    <w:rsid w:val="000D3CBF"/>
    <w:rsid w:val="000D5031"/>
    <w:rsid w:val="000D6D73"/>
    <w:rsid w:val="000D6DDD"/>
    <w:rsid w:val="000D75DB"/>
    <w:rsid w:val="000E17D9"/>
    <w:rsid w:val="000E1C96"/>
    <w:rsid w:val="000E3434"/>
    <w:rsid w:val="000E36A3"/>
    <w:rsid w:val="000E6086"/>
    <w:rsid w:val="000E6E0F"/>
    <w:rsid w:val="000F1C96"/>
    <w:rsid w:val="000F3038"/>
    <w:rsid w:val="000F31A0"/>
    <w:rsid w:val="000F3E25"/>
    <w:rsid w:val="000F4F19"/>
    <w:rsid w:val="000F505B"/>
    <w:rsid w:val="000F5366"/>
    <w:rsid w:val="000F6466"/>
    <w:rsid w:val="000F7599"/>
    <w:rsid w:val="00105F26"/>
    <w:rsid w:val="001060A4"/>
    <w:rsid w:val="00112921"/>
    <w:rsid w:val="00112DFE"/>
    <w:rsid w:val="001142FC"/>
    <w:rsid w:val="00115187"/>
    <w:rsid w:val="00116B6E"/>
    <w:rsid w:val="00116D63"/>
    <w:rsid w:val="001201C9"/>
    <w:rsid w:val="00121439"/>
    <w:rsid w:val="001227D8"/>
    <w:rsid w:val="00122974"/>
    <w:rsid w:val="0012408F"/>
    <w:rsid w:val="00124A69"/>
    <w:rsid w:val="00124ACE"/>
    <w:rsid w:val="00124E56"/>
    <w:rsid w:val="00124FB0"/>
    <w:rsid w:val="001255D9"/>
    <w:rsid w:val="001258DA"/>
    <w:rsid w:val="0012665A"/>
    <w:rsid w:val="00126E1B"/>
    <w:rsid w:val="00126E6C"/>
    <w:rsid w:val="001271EC"/>
    <w:rsid w:val="00127420"/>
    <w:rsid w:val="0013046B"/>
    <w:rsid w:val="001305BC"/>
    <w:rsid w:val="00130C35"/>
    <w:rsid w:val="00131CD8"/>
    <w:rsid w:val="001337EE"/>
    <w:rsid w:val="0013532B"/>
    <w:rsid w:val="001354D5"/>
    <w:rsid w:val="00135CB6"/>
    <w:rsid w:val="00136FF0"/>
    <w:rsid w:val="00137133"/>
    <w:rsid w:val="00140A7E"/>
    <w:rsid w:val="00141254"/>
    <w:rsid w:val="001412CD"/>
    <w:rsid w:val="0014138C"/>
    <w:rsid w:val="001415A5"/>
    <w:rsid w:val="0014270D"/>
    <w:rsid w:val="00145284"/>
    <w:rsid w:val="001453A6"/>
    <w:rsid w:val="00146AA1"/>
    <w:rsid w:val="00147552"/>
    <w:rsid w:val="00147583"/>
    <w:rsid w:val="001514F3"/>
    <w:rsid w:val="001523E8"/>
    <w:rsid w:val="00152503"/>
    <w:rsid w:val="00152619"/>
    <w:rsid w:val="00152631"/>
    <w:rsid w:val="0015284E"/>
    <w:rsid w:val="00152DFC"/>
    <w:rsid w:val="00156F24"/>
    <w:rsid w:val="001602D9"/>
    <w:rsid w:val="00162953"/>
    <w:rsid w:val="00164A03"/>
    <w:rsid w:val="001653A4"/>
    <w:rsid w:val="00165BF1"/>
    <w:rsid w:val="001664B7"/>
    <w:rsid w:val="00166CC1"/>
    <w:rsid w:val="0017061E"/>
    <w:rsid w:val="00170691"/>
    <w:rsid w:val="00170B83"/>
    <w:rsid w:val="00170FCF"/>
    <w:rsid w:val="001711AF"/>
    <w:rsid w:val="00173ACE"/>
    <w:rsid w:val="00173BC9"/>
    <w:rsid w:val="00173FDB"/>
    <w:rsid w:val="00175038"/>
    <w:rsid w:val="0017550D"/>
    <w:rsid w:val="00175987"/>
    <w:rsid w:val="00176C29"/>
    <w:rsid w:val="00182B57"/>
    <w:rsid w:val="001835FE"/>
    <w:rsid w:val="0018398C"/>
    <w:rsid w:val="001839D7"/>
    <w:rsid w:val="00183E10"/>
    <w:rsid w:val="001843E0"/>
    <w:rsid w:val="001848F2"/>
    <w:rsid w:val="00185D63"/>
    <w:rsid w:val="00186565"/>
    <w:rsid w:val="0018682D"/>
    <w:rsid w:val="00190CA9"/>
    <w:rsid w:val="001922D0"/>
    <w:rsid w:val="001925BA"/>
    <w:rsid w:val="00193031"/>
    <w:rsid w:val="00193293"/>
    <w:rsid w:val="00193D9E"/>
    <w:rsid w:val="00194E90"/>
    <w:rsid w:val="00196161"/>
    <w:rsid w:val="0019654B"/>
    <w:rsid w:val="00196B82"/>
    <w:rsid w:val="001970FD"/>
    <w:rsid w:val="001A1A99"/>
    <w:rsid w:val="001A220C"/>
    <w:rsid w:val="001A2D55"/>
    <w:rsid w:val="001A31D8"/>
    <w:rsid w:val="001A4B11"/>
    <w:rsid w:val="001A4FFF"/>
    <w:rsid w:val="001A5206"/>
    <w:rsid w:val="001A5AED"/>
    <w:rsid w:val="001B1AA2"/>
    <w:rsid w:val="001B21A5"/>
    <w:rsid w:val="001B2987"/>
    <w:rsid w:val="001B3973"/>
    <w:rsid w:val="001B4368"/>
    <w:rsid w:val="001B53A5"/>
    <w:rsid w:val="001B6066"/>
    <w:rsid w:val="001B6CD7"/>
    <w:rsid w:val="001B786C"/>
    <w:rsid w:val="001B7B49"/>
    <w:rsid w:val="001B7D56"/>
    <w:rsid w:val="001B7FC3"/>
    <w:rsid w:val="001C0FC3"/>
    <w:rsid w:val="001C2F10"/>
    <w:rsid w:val="001C3C31"/>
    <w:rsid w:val="001C5E33"/>
    <w:rsid w:val="001C6E8D"/>
    <w:rsid w:val="001D0413"/>
    <w:rsid w:val="001D06D2"/>
    <w:rsid w:val="001D2696"/>
    <w:rsid w:val="001D2FE5"/>
    <w:rsid w:val="001D41A1"/>
    <w:rsid w:val="001D4AC3"/>
    <w:rsid w:val="001D590E"/>
    <w:rsid w:val="001D7517"/>
    <w:rsid w:val="001D791B"/>
    <w:rsid w:val="001E42B5"/>
    <w:rsid w:val="001E4413"/>
    <w:rsid w:val="001E4418"/>
    <w:rsid w:val="001E4AC5"/>
    <w:rsid w:val="001E61BA"/>
    <w:rsid w:val="001E6357"/>
    <w:rsid w:val="001F0C90"/>
    <w:rsid w:val="001F26BF"/>
    <w:rsid w:val="001F2EC9"/>
    <w:rsid w:val="001F301B"/>
    <w:rsid w:val="001F44D5"/>
    <w:rsid w:val="001F4857"/>
    <w:rsid w:val="001F4ABC"/>
    <w:rsid w:val="001F4F8F"/>
    <w:rsid w:val="001F5225"/>
    <w:rsid w:val="001F55FA"/>
    <w:rsid w:val="001F64C7"/>
    <w:rsid w:val="002000CA"/>
    <w:rsid w:val="00202249"/>
    <w:rsid w:val="00202993"/>
    <w:rsid w:val="002032F6"/>
    <w:rsid w:val="00203979"/>
    <w:rsid w:val="00203EF5"/>
    <w:rsid w:val="00204098"/>
    <w:rsid w:val="0020444E"/>
    <w:rsid w:val="0020658D"/>
    <w:rsid w:val="00206653"/>
    <w:rsid w:val="002068D7"/>
    <w:rsid w:val="002068EE"/>
    <w:rsid w:val="00207DC2"/>
    <w:rsid w:val="00211AB2"/>
    <w:rsid w:val="0021232E"/>
    <w:rsid w:val="00214019"/>
    <w:rsid w:val="00214788"/>
    <w:rsid w:val="002149C7"/>
    <w:rsid w:val="00214A71"/>
    <w:rsid w:val="002172E6"/>
    <w:rsid w:val="00220626"/>
    <w:rsid w:val="00221620"/>
    <w:rsid w:val="00221714"/>
    <w:rsid w:val="00222274"/>
    <w:rsid w:val="00222C52"/>
    <w:rsid w:val="0022303A"/>
    <w:rsid w:val="0022318F"/>
    <w:rsid w:val="00223278"/>
    <w:rsid w:val="00224E96"/>
    <w:rsid w:val="00225DAA"/>
    <w:rsid w:val="0022603C"/>
    <w:rsid w:val="00227520"/>
    <w:rsid w:val="00232221"/>
    <w:rsid w:val="00232568"/>
    <w:rsid w:val="0023275B"/>
    <w:rsid w:val="00233672"/>
    <w:rsid w:val="00233DB2"/>
    <w:rsid w:val="00234970"/>
    <w:rsid w:val="00235559"/>
    <w:rsid w:val="00235B2F"/>
    <w:rsid w:val="00236C66"/>
    <w:rsid w:val="00240EB2"/>
    <w:rsid w:val="00241843"/>
    <w:rsid w:val="0024197A"/>
    <w:rsid w:val="00242352"/>
    <w:rsid w:val="00242A69"/>
    <w:rsid w:val="0024330E"/>
    <w:rsid w:val="00244F64"/>
    <w:rsid w:val="00244F93"/>
    <w:rsid w:val="00245347"/>
    <w:rsid w:val="00245A9C"/>
    <w:rsid w:val="00245BF7"/>
    <w:rsid w:val="00245DB0"/>
    <w:rsid w:val="0024606B"/>
    <w:rsid w:val="0024611F"/>
    <w:rsid w:val="002502BC"/>
    <w:rsid w:val="002507BE"/>
    <w:rsid w:val="00251061"/>
    <w:rsid w:val="0025259C"/>
    <w:rsid w:val="00252F26"/>
    <w:rsid w:val="00253D50"/>
    <w:rsid w:val="002574C4"/>
    <w:rsid w:val="002575B5"/>
    <w:rsid w:val="00257A52"/>
    <w:rsid w:val="00260301"/>
    <w:rsid w:val="0026542D"/>
    <w:rsid w:val="002674BF"/>
    <w:rsid w:val="0027005C"/>
    <w:rsid w:val="002707C1"/>
    <w:rsid w:val="002714AA"/>
    <w:rsid w:val="00271E14"/>
    <w:rsid w:val="002729A4"/>
    <w:rsid w:val="00273539"/>
    <w:rsid w:val="0027386C"/>
    <w:rsid w:val="00275AA4"/>
    <w:rsid w:val="00277A51"/>
    <w:rsid w:val="002803E0"/>
    <w:rsid w:val="0028154C"/>
    <w:rsid w:val="00281D49"/>
    <w:rsid w:val="00282AE7"/>
    <w:rsid w:val="00283755"/>
    <w:rsid w:val="00284AE0"/>
    <w:rsid w:val="00291721"/>
    <w:rsid w:val="0029243D"/>
    <w:rsid w:val="002931FB"/>
    <w:rsid w:val="002937C4"/>
    <w:rsid w:val="0029451A"/>
    <w:rsid w:val="00294A38"/>
    <w:rsid w:val="00295273"/>
    <w:rsid w:val="00297AE3"/>
    <w:rsid w:val="002A05A4"/>
    <w:rsid w:val="002A0679"/>
    <w:rsid w:val="002A0B71"/>
    <w:rsid w:val="002A0D3C"/>
    <w:rsid w:val="002A117D"/>
    <w:rsid w:val="002A2496"/>
    <w:rsid w:val="002A38CF"/>
    <w:rsid w:val="002A50CA"/>
    <w:rsid w:val="002A50F0"/>
    <w:rsid w:val="002A52E2"/>
    <w:rsid w:val="002A5687"/>
    <w:rsid w:val="002A577E"/>
    <w:rsid w:val="002A61B9"/>
    <w:rsid w:val="002A7603"/>
    <w:rsid w:val="002A7933"/>
    <w:rsid w:val="002B08D7"/>
    <w:rsid w:val="002B2285"/>
    <w:rsid w:val="002B38E9"/>
    <w:rsid w:val="002B3DE2"/>
    <w:rsid w:val="002B499F"/>
    <w:rsid w:val="002B5779"/>
    <w:rsid w:val="002B6137"/>
    <w:rsid w:val="002B6545"/>
    <w:rsid w:val="002B7B1B"/>
    <w:rsid w:val="002C0A2A"/>
    <w:rsid w:val="002C24A8"/>
    <w:rsid w:val="002C24BD"/>
    <w:rsid w:val="002C2728"/>
    <w:rsid w:val="002C3DE2"/>
    <w:rsid w:val="002C6C4B"/>
    <w:rsid w:val="002C6D05"/>
    <w:rsid w:val="002C6E4F"/>
    <w:rsid w:val="002C7FC1"/>
    <w:rsid w:val="002D1BD9"/>
    <w:rsid w:val="002D24DB"/>
    <w:rsid w:val="002D2CC4"/>
    <w:rsid w:val="002D436D"/>
    <w:rsid w:val="002D4629"/>
    <w:rsid w:val="002D6D43"/>
    <w:rsid w:val="002D778B"/>
    <w:rsid w:val="002D796D"/>
    <w:rsid w:val="002E1331"/>
    <w:rsid w:val="002E3F48"/>
    <w:rsid w:val="002E47EE"/>
    <w:rsid w:val="002E50DC"/>
    <w:rsid w:val="002E5BB1"/>
    <w:rsid w:val="002E6B4A"/>
    <w:rsid w:val="002F0753"/>
    <w:rsid w:val="002F2FF3"/>
    <w:rsid w:val="002F437B"/>
    <w:rsid w:val="002F5969"/>
    <w:rsid w:val="002F71B9"/>
    <w:rsid w:val="002F77DB"/>
    <w:rsid w:val="002F7E33"/>
    <w:rsid w:val="00301925"/>
    <w:rsid w:val="00302952"/>
    <w:rsid w:val="00302BBD"/>
    <w:rsid w:val="0030541F"/>
    <w:rsid w:val="00306EF3"/>
    <w:rsid w:val="0030724A"/>
    <w:rsid w:val="00307298"/>
    <w:rsid w:val="003100EB"/>
    <w:rsid w:val="003123B8"/>
    <w:rsid w:val="003129C7"/>
    <w:rsid w:val="00312CBB"/>
    <w:rsid w:val="00313704"/>
    <w:rsid w:val="00313A5A"/>
    <w:rsid w:val="00314D1A"/>
    <w:rsid w:val="00315DF1"/>
    <w:rsid w:val="00316CC9"/>
    <w:rsid w:val="00317C61"/>
    <w:rsid w:val="003218FF"/>
    <w:rsid w:val="003227C7"/>
    <w:rsid w:val="00324815"/>
    <w:rsid w:val="00325277"/>
    <w:rsid w:val="00332A5B"/>
    <w:rsid w:val="00333369"/>
    <w:rsid w:val="003336C4"/>
    <w:rsid w:val="00334E58"/>
    <w:rsid w:val="003350F3"/>
    <w:rsid w:val="00335178"/>
    <w:rsid w:val="003352A8"/>
    <w:rsid w:val="00336141"/>
    <w:rsid w:val="0033652B"/>
    <w:rsid w:val="00337653"/>
    <w:rsid w:val="003413C5"/>
    <w:rsid w:val="00341695"/>
    <w:rsid w:val="0034182B"/>
    <w:rsid w:val="00342606"/>
    <w:rsid w:val="00343467"/>
    <w:rsid w:val="00344042"/>
    <w:rsid w:val="00344378"/>
    <w:rsid w:val="003457C0"/>
    <w:rsid w:val="00346744"/>
    <w:rsid w:val="0034744D"/>
    <w:rsid w:val="00347C6E"/>
    <w:rsid w:val="00350025"/>
    <w:rsid w:val="003503E2"/>
    <w:rsid w:val="00350763"/>
    <w:rsid w:val="00351A97"/>
    <w:rsid w:val="0035236B"/>
    <w:rsid w:val="003527C4"/>
    <w:rsid w:val="003527C9"/>
    <w:rsid w:val="00352883"/>
    <w:rsid w:val="00352B39"/>
    <w:rsid w:val="00352C68"/>
    <w:rsid w:val="003545CC"/>
    <w:rsid w:val="00354CA0"/>
    <w:rsid w:val="00355939"/>
    <w:rsid w:val="00355E33"/>
    <w:rsid w:val="00356A28"/>
    <w:rsid w:val="00356BD5"/>
    <w:rsid w:val="003609D3"/>
    <w:rsid w:val="00362A40"/>
    <w:rsid w:val="00362B6B"/>
    <w:rsid w:val="00363BF4"/>
    <w:rsid w:val="003653DA"/>
    <w:rsid w:val="00365912"/>
    <w:rsid w:val="00371522"/>
    <w:rsid w:val="00371DCC"/>
    <w:rsid w:val="00371FD5"/>
    <w:rsid w:val="003728BF"/>
    <w:rsid w:val="00373C41"/>
    <w:rsid w:val="00373CE2"/>
    <w:rsid w:val="00374001"/>
    <w:rsid w:val="00374ABE"/>
    <w:rsid w:val="00374AF3"/>
    <w:rsid w:val="00374E87"/>
    <w:rsid w:val="003750DE"/>
    <w:rsid w:val="00376E90"/>
    <w:rsid w:val="003807DA"/>
    <w:rsid w:val="003814AA"/>
    <w:rsid w:val="003827D1"/>
    <w:rsid w:val="00382C1D"/>
    <w:rsid w:val="00382ED1"/>
    <w:rsid w:val="003833A1"/>
    <w:rsid w:val="00384D12"/>
    <w:rsid w:val="003868AD"/>
    <w:rsid w:val="003873CE"/>
    <w:rsid w:val="00390A75"/>
    <w:rsid w:val="00390CA0"/>
    <w:rsid w:val="00391339"/>
    <w:rsid w:val="003914E6"/>
    <w:rsid w:val="0039337B"/>
    <w:rsid w:val="0039360B"/>
    <w:rsid w:val="003940AC"/>
    <w:rsid w:val="00395B0F"/>
    <w:rsid w:val="00396577"/>
    <w:rsid w:val="00396FFD"/>
    <w:rsid w:val="00397BA6"/>
    <w:rsid w:val="003A00D1"/>
    <w:rsid w:val="003A0496"/>
    <w:rsid w:val="003A0975"/>
    <w:rsid w:val="003A0EF9"/>
    <w:rsid w:val="003A1E75"/>
    <w:rsid w:val="003A1EE2"/>
    <w:rsid w:val="003A30B2"/>
    <w:rsid w:val="003A327B"/>
    <w:rsid w:val="003A3315"/>
    <w:rsid w:val="003A33A7"/>
    <w:rsid w:val="003A471D"/>
    <w:rsid w:val="003A480C"/>
    <w:rsid w:val="003A496F"/>
    <w:rsid w:val="003A55A3"/>
    <w:rsid w:val="003A5978"/>
    <w:rsid w:val="003A725A"/>
    <w:rsid w:val="003B1E90"/>
    <w:rsid w:val="003B4696"/>
    <w:rsid w:val="003B7012"/>
    <w:rsid w:val="003C2982"/>
    <w:rsid w:val="003C315A"/>
    <w:rsid w:val="003C62F4"/>
    <w:rsid w:val="003C663F"/>
    <w:rsid w:val="003C6CE4"/>
    <w:rsid w:val="003C7B6D"/>
    <w:rsid w:val="003D21C8"/>
    <w:rsid w:val="003D40A3"/>
    <w:rsid w:val="003D5E17"/>
    <w:rsid w:val="003D726A"/>
    <w:rsid w:val="003E04BA"/>
    <w:rsid w:val="003E0C13"/>
    <w:rsid w:val="003E32CB"/>
    <w:rsid w:val="003E3AD4"/>
    <w:rsid w:val="003E5A32"/>
    <w:rsid w:val="003E7051"/>
    <w:rsid w:val="003F0034"/>
    <w:rsid w:val="003F11BA"/>
    <w:rsid w:val="003F16AC"/>
    <w:rsid w:val="003F2B10"/>
    <w:rsid w:val="003F2BE3"/>
    <w:rsid w:val="003F2D47"/>
    <w:rsid w:val="003F3362"/>
    <w:rsid w:val="003F40BF"/>
    <w:rsid w:val="003F4199"/>
    <w:rsid w:val="003F424C"/>
    <w:rsid w:val="003F503C"/>
    <w:rsid w:val="003F6427"/>
    <w:rsid w:val="003F687E"/>
    <w:rsid w:val="003F6DE3"/>
    <w:rsid w:val="003F795A"/>
    <w:rsid w:val="0040038D"/>
    <w:rsid w:val="00400526"/>
    <w:rsid w:val="00400D84"/>
    <w:rsid w:val="0040133A"/>
    <w:rsid w:val="00402F88"/>
    <w:rsid w:val="0040446D"/>
    <w:rsid w:val="00407084"/>
    <w:rsid w:val="004121DD"/>
    <w:rsid w:val="00413004"/>
    <w:rsid w:val="0041328D"/>
    <w:rsid w:val="0041456B"/>
    <w:rsid w:val="00415290"/>
    <w:rsid w:val="00416699"/>
    <w:rsid w:val="00421F43"/>
    <w:rsid w:val="004225BD"/>
    <w:rsid w:val="004231AF"/>
    <w:rsid w:val="00423759"/>
    <w:rsid w:val="00424F2B"/>
    <w:rsid w:val="00425D4A"/>
    <w:rsid w:val="00426C41"/>
    <w:rsid w:val="00426CC0"/>
    <w:rsid w:val="00427365"/>
    <w:rsid w:val="00430402"/>
    <w:rsid w:val="00430745"/>
    <w:rsid w:val="00433695"/>
    <w:rsid w:val="004347ED"/>
    <w:rsid w:val="00435D9A"/>
    <w:rsid w:val="00437B4A"/>
    <w:rsid w:val="00440123"/>
    <w:rsid w:val="004412DB"/>
    <w:rsid w:val="00441B9A"/>
    <w:rsid w:val="00441E4C"/>
    <w:rsid w:val="00442A37"/>
    <w:rsid w:val="00442F65"/>
    <w:rsid w:val="00443047"/>
    <w:rsid w:val="00443064"/>
    <w:rsid w:val="004440D5"/>
    <w:rsid w:val="004459BA"/>
    <w:rsid w:val="004461C7"/>
    <w:rsid w:val="004462FC"/>
    <w:rsid w:val="00446584"/>
    <w:rsid w:val="0045145B"/>
    <w:rsid w:val="0045233F"/>
    <w:rsid w:val="004526B9"/>
    <w:rsid w:val="0045277B"/>
    <w:rsid w:val="00453AB1"/>
    <w:rsid w:val="004541C7"/>
    <w:rsid w:val="00454B4E"/>
    <w:rsid w:val="00455D72"/>
    <w:rsid w:val="00455F3B"/>
    <w:rsid w:val="0045778B"/>
    <w:rsid w:val="00457A53"/>
    <w:rsid w:val="00457DF8"/>
    <w:rsid w:val="0046186E"/>
    <w:rsid w:val="00465406"/>
    <w:rsid w:val="004655B0"/>
    <w:rsid w:val="00467862"/>
    <w:rsid w:val="00467945"/>
    <w:rsid w:val="00470A34"/>
    <w:rsid w:val="004713C4"/>
    <w:rsid w:val="0047145E"/>
    <w:rsid w:val="0047161C"/>
    <w:rsid w:val="00471EB7"/>
    <w:rsid w:val="004753D6"/>
    <w:rsid w:val="00475DD1"/>
    <w:rsid w:val="004763F8"/>
    <w:rsid w:val="00476F73"/>
    <w:rsid w:val="00477595"/>
    <w:rsid w:val="00477934"/>
    <w:rsid w:val="004800A4"/>
    <w:rsid w:val="004811E1"/>
    <w:rsid w:val="00482959"/>
    <w:rsid w:val="00482DA2"/>
    <w:rsid w:val="00483D84"/>
    <w:rsid w:val="00483EEC"/>
    <w:rsid w:val="004841D0"/>
    <w:rsid w:val="0048685F"/>
    <w:rsid w:val="00490708"/>
    <w:rsid w:val="00491073"/>
    <w:rsid w:val="00491AA4"/>
    <w:rsid w:val="00491B75"/>
    <w:rsid w:val="00492DB7"/>
    <w:rsid w:val="00493198"/>
    <w:rsid w:val="004931D3"/>
    <w:rsid w:val="0049540A"/>
    <w:rsid w:val="00495873"/>
    <w:rsid w:val="00495FF3"/>
    <w:rsid w:val="004A204B"/>
    <w:rsid w:val="004A23F6"/>
    <w:rsid w:val="004A3DFD"/>
    <w:rsid w:val="004A4277"/>
    <w:rsid w:val="004A44EE"/>
    <w:rsid w:val="004A48E4"/>
    <w:rsid w:val="004A63A7"/>
    <w:rsid w:val="004A71F2"/>
    <w:rsid w:val="004A7C39"/>
    <w:rsid w:val="004B0A3D"/>
    <w:rsid w:val="004B366D"/>
    <w:rsid w:val="004B36F9"/>
    <w:rsid w:val="004B5449"/>
    <w:rsid w:val="004B5BB6"/>
    <w:rsid w:val="004B6ED1"/>
    <w:rsid w:val="004C2CBA"/>
    <w:rsid w:val="004C3C9C"/>
    <w:rsid w:val="004C551F"/>
    <w:rsid w:val="004C55C7"/>
    <w:rsid w:val="004C5F3D"/>
    <w:rsid w:val="004D13F4"/>
    <w:rsid w:val="004D1920"/>
    <w:rsid w:val="004D1DAA"/>
    <w:rsid w:val="004D29EC"/>
    <w:rsid w:val="004D2EA6"/>
    <w:rsid w:val="004D2FEC"/>
    <w:rsid w:val="004D3BF4"/>
    <w:rsid w:val="004D3E6F"/>
    <w:rsid w:val="004D5029"/>
    <w:rsid w:val="004D5052"/>
    <w:rsid w:val="004D64EA"/>
    <w:rsid w:val="004D6972"/>
    <w:rsid w:val="004D6FD5"/>
    <w:rsid w:val="004E0B1E"/>
    <w:rsid w:val="004E13EA"/>
    <w:rsid w:val="004E152E"/>
    <w:rsid w:val="004E1655"/>
    <w:rsid w:val="004E1CE7"/>
    <w:rsid w:val="004E22F3"/>
    <w:rsid w:val="004E2722"/>
    <w:rsid w:val="004E2A3C"/>
    <w:rsid w:val="004E307F"/>
    <w:rsid w:val="004E3AB7"/>
    <w:rsid w:val="004E3C16"/>
    <w:rsid w:val="004E4AE5"/>
    <w:rsid w:val="004E654D"/>
    <w:rsid w:val="004E69E2"/>
    <w:rsid w:val="004E7AF7"/>
    <w:rsid w:val="004E7B1D"/>
    <w:rsid w:val="004F1574"/>
    <w:rsid w:val="004F206F"/>
    <w:rsid w:val="004F3C62"/>
    <w:rsid w:val="004F4FE6"/>
    <w:rsid w:val="004F7142"/>
    <w:rsid w:val="004F7507"/>
    <w:rsid w:val="00500180"/>
    <w:rsid w:val="00500558"/>
    <w:rsid w:val="005017AC"/>
    <w:rsid w:val="005035C8"/>
    <w:rsid w:val="00503F4E"/>
    <w:rsid w:val="005042B6"/>
    <w:rsid w:val="0050540A"/>
    <w:rsid w:val="0050649D"/>
    <w:rsid w:val="00506DEB"/>
    <w:rsid w:val="005078B2"/>
    <w:rsid w:val="005119DD"/>
    <w:rsid w:val="00512ADC"/>
    <w:rsid w:val="00513DD4"/>
    <w:rsid w:val="005230BF"/>
    <w:rsid w:val="005234CB"/>
    <w:rsid w:val="005243E9"/>
    <w:rsid w:val="00525187"/>
    <w:rsid w:val="00525422"/>
    <w:rsid w:val="0052597A"/>
    <w:rsid w:val="00525B54"/>
    <w:rsid w:val="00525CE4"/>
    <w:rsid w:val="00530038"/>
    <w:rsid w:val="00530BD0"/>
    <w:rsid w:val="00531202"/>
    <w:rsid w:val="00531229"/>
    <w:rsid w:val="00531683"/>
    <w:rsid w:val="00531ABB"/>
    <w:rsid w:val="00531B09"/>
    <w:rsid w:val="005320B5"/>
    <w:rsid w:val="0053220A"/>
    <w:rsid w:val="00532259"/>
    <w:rsid w:val="00534616"/>
    <w:rsid w:val="00535FC8"/>
    <w:rsid w:val="005362FC"/>
    <w:rsid w:val="00537F3F"/>
    <w:rsid w:val="00542CC9"/>
    <w:rsid w:val="0054300C"/>
    <w:rsid w:val="0054420E"/>
    <w:rsid w:val="005455E1"/>
    <w:rsid w:val="00545869"/>
    <w:rsid w:val="00545BEB"/>
    <w:rsid w:val="00546981"/>
    <w:rsid w:val="00546E59"/>
    <w:rsid w:val="00547251"/>
    <w:rsid w:val="0054737C"/>
    <w:rsid w:val="00547BD2"/>
    <w:rsid w:val="00550209"/>
    <w:rsid w:val="0055077C"/>
    <w:rsid w:val="005532B7"/>
    <w:rsid w:val="00553378"/>
    <w:rsid w:val="005537E4"/>
    <w:rsid w:val="00553CF9"/>
    <w:rsid w:val="00554E23"/>
    <w:rsid w:val="0055515D"/>
    <w:rsid w:val="00555991"/>
    <w:rsid w:val="00556553"/>
    <w:rsid w:val="00557D87"/>
    <w:rsid w:val="0056168B"/>
    <w:rsid w:val="0056388B"/>
    <w:rsid w:val="00565898"/>
    <w:rsid w:val="00567BA9"/>
    <w:rsid w:val="00570BF7"/>
    <w:rsid w:val="005713C9"/>
    <w:rsid w:val="0057201A"/>
    <w:rsid w:val="005734C0"/>
    <w:rsid w:val="005738E4"/>
    <w:rsid w:val="00574647"/>
    <w:rsid w:val="00576E68"/>
    <w:rsid w:val="0058341A"/>
    <w:rsid w:val="00583AF3"/>
    <w:rsid w:val="005849D5"/>
    <w:rsid w:val="00584D4D"/>
    <w:rsid w:val="00586460"/>
    <w:rsid w:val="00586A25"/>
    <w:rsid w:val="00586BAD"/>
    <w:rsid w:val="00590CA7"/>
    <w:rsid w:val="00591010"/>
    <w:rsid w:val="00592BC1"/>
    <w:rsid w:val="00592EE2"/>
    <w:rsid w:val="00593511"/>
    <w:rsid w:val="00593621"/>
    <w:rsid w:val="00593D97"/>
    <w:rsid w:val="00594A25"/>
    <w:rsid w:val="00596D72"/>
    <w:rsid w:val="005A1B35"/>
    <w:rsid w:val="005A2217"/>
    <w:rsid w:val="005A435F"/>
    <w:rsid w:val="005A5139"/>
    <w:rsid w:val="005A6578"/>
    <w:rsid w:val="005A71DB"/>
    <w:rsid w:val="005B1655"/>
    <w:rsid w:val="005B5B96"/>
    <w:rsid w:val="005B68DB"/>
    <w:rsid w:val="005B70B1"/>
    <w:rsid w:val="005B7289"/>
    <w:rsid w:val="005C1521"/>
    <w:rsid w:val="005C3A3C"/>
    <w:rsid w:val="005C45EB"/>
    <w:rsid w:val="005C4E32"/>
    <w:rsid w:val="005C5DA4"/>
    <w:rsid w:val="005D09F3"/>
    <w:rsid w:val="005D1A89"/>
    <w:rsid w:val="005D1F1D"/>
    <w:rsid w:val="005D2F30"/>
    <w:rsid w:val="005D3549"/>
    <w:rsid w:val="005D3975"/>
    <w:rsid w:val="005D414F"/>
    <w:rsid w:val="005D4964"/>
    <w:rsid w:val="005D5C20"/>
    <w:rsid w:val="005D5F3B"/>
    <w:rsid w:val="005D70EF"/>
    <w:rsid w:val="005E2672"/>
    <w:rsid w:val="005E2832"/>
    <w:rsid w:val="005E2EDA"/>
    <w:rsid w:val="005E37D7"/>
    <w:rsid w:val="005E430F"/>
    <w:rsid w:val="005E5154"/>
    <w:rsid w:val="005E5254"/>
    <w:rsid w:val="005E5620"/>
    <w:rsid w:val="005E6B41"/>
    <w:rsid w:val="005F0081"/>
    <w:rsid w:val="005F0504"/>
    <w:rsid w:val="005F2CB8"/>
    <w:rsid w:val="005F5132"/>
    <w:rsid w:val="005F5191"/>
    <w:rsid w:val="00603212"/>
    <w:rsid w:val="0060324A"/>
    <w:rsid w:val="00603359"/>
    <w:rsid w:val="00603AEC"/>
    <w:rsid w:val="00603DF1"/>
    <w:rsid w:val="00604855"/>
    <w:rsid w:val="00604C06"/>
    <w:rsid w:val="00605300"/>
    <w:rsid w:val="00607614"/>
    <w:rsid w:val="00610D90"/>
    <w:rsid w:val="0061197E"/>
    <w:rsid w:val="00611E88"/>
    <w:rsid w:val="006122A6"/>
    <w:rsid w:val="00617151"/>
    <w:rsid w:val="006200D9"/>
    <w:rsid w:val="00621EEA"/>
    <w:rsid w:val="00621F29"/>
    <w:rsid w:val="00622928"/>
    <w:rsid w:val="00623174"/>
    <w:rsid w:val="00623316"/>
    <w:rsid w:val="006247E1"/>
    <w:rsid w:val="00624ACA"/>
    <w:rsid w:val="0063028B"/>
    <w:rsid w:val="006322EC"/>
    <w:rsid w:val="006334A8"/>
    <w:rsid w:val="00633D70"/>
    <w:rsid w:val="006348B3"/>
    <w:rsid w:val="006359C1"/>
    <w:rsid w:val="00635E07"/>
    <w:rsid w:val="006365C9"/>
    <w:rsid w:val="006376F8"/>
    <w:rsid w:val="00637B99"/>
    <w:rsid w:val="00637D59"/>
    <w:rsid w:val="006411B6"/>
    <w:rsid w:val="00641400"/>
    <w:rsid w:val="006415F4"/>
    <w:rsid w:val="0064189C"/>
    <w:rsid w:val="00641B35"/>
    <w:rsid w:val="00643EBD"/>
    <w:rsid w:val="006446E7"/>
    <w:rsid w:val="006447BC"/>
    <w:rsid w:val="00645896"/>
    <w:rsid w:val="00645E20"/>
    <w:rsid w:val="00646658"/>
    <w:rsid w:val="00646AAD"/>
    <w:rsid w:val="006473E6"/>
    <w:rsid w:val="00647680"/>
    <w:rsid w:val="00647E52"/>
    <w:rsid w:val="00650D6A"/>
    <w:rsid w:val="00651E25"/>
    <w:rsid w:val="0065639B"/>
    <w:rsid w:val="0065641C"/>
    <w:rsid w:val="00656563"/>
    <w:rsid w:val="00657490"/>
    <w:rsid w:val="00657A94"/>
    <w:rsid w:val="006601B9"/>
    <w:rsid w:val="00660FCC"/>
    <w:rsid w:val="00661049"/>
    <w:rsid w:val="0066198D"/>
    <w:rsid w:val="00661F8F"/>
    <w:rsid w:val="00662C25"/>
    <w:rsid w:val="00664BC6"/>
    <w:rsid w:val="0066549C"/>
    <w:rsid w:val="00666B02"/>
    <w:rsid w:val="006712FE"/>
    <w:rsid w:val="0067275F"/>
    <w:rsid w:val="006746B7"/>
    <w:rsid w:val="0067542A"/>
    <w:rsid w:val="006762F3"/>
    <w:rsid w:val="006770C9"/>
    <w:rsid w:val="006778D8"/>
    <w:rsid w:val="006779C4"/>
    <w:rsid w:val="00677DF5"/>
    <w:rsid w:val="00677E17"/>
    <w:rsid w:val="00680501"/>
    <w:rsid w:val="00680D9A"/>
    <w:rsid w:val="00683415"/>
    <w:rsid w:val="00685480"/>
    <w:rsid w:val="00685CD5"/>
    <w:rsid w:val="006860B1"/>
    <w:rsid w:val="00686AA0"/>
    <w:rsid w:val="00687175"/>
    <w:rsid w:val="00687583"/>
    <w:rsid w:val="00687C83"/>
    <w:rsid w:val="00690352"/>
    <w:rsid w:val="00691744"/>
    <w:rsid w:val="006942AB"/>
    <w:rsid w:val="006945B6"/>
    <w:rsid w:val="00694E00"/>
    <w:rsid w:val="00697174"/>
    <w:rsid w:val="00697355"/>
    <w:rsid w:val="00697677"/>
    <w:rsid w:val="006A0092"/>
    <w:rsid w:val="006A0AEF"/>
    <w:rsid w:val="006A0E68"/>
    <w:rsid w:val="006A241C"/>
    <w:rsid w:val="006A2B2E"/>
    <w:rsid w:val="006A2E5D"/>
    <w:rsid w:val="006A446D"/>
    <w:rsid w:val="006A48A9"/>
    <w:rsid w:val="006A4DE5"/>
    <w:rsid w:val="006A7DE3"/>
    <w:rsid w:val="006A7F8A"/>
    <w:rsid w:val="006B179B"/>
    <w:rsid w:val="006B33CF"/>
    <w:rsid w:val="006B353B"/>
    <w:rsid w:val="006C1026"/>
    <w:rsid w:val="006C15F9"/>
    <w:rsid w:val="006C35EF"/>
    <w:rsid w:val="006C390B"/>
    <w:rsid w:val="006C522A"/>
    <w:rsid w:val="006C66A7"/>
    <w:rsid w:val="006C73B5"/>
    <w:rsid w:val="006C7A03"/>
    <w:rsid w:val="006D0641"/>
    <w:rsid w:val="006D0FDB"/>
    <w:rsid w:val="006D10F8"/>
    <w:rsid w:val="006D14A7"/>
    <w:rsid w:val="006D16E5"/>
    <w:rsid w:val="006D1B0C"/>
    <w:rsid w:val="006D2562"/>
    <w:rsid w:val="006D309E"/>
    <w:rsid w:val="006D62E3"/>
    <w:rsid w:val="006E0123"/>
    <w:rsid w:val="006E0261"/>
    <w:rsid w:val="006E047F"/>
    <w:rsid w:val="006E173A"/>
    <w:rsid w:val="006E1D2C"/>
    <w:rsid w:val="006E3C39"/>
    <w:rsid w:val="006E60C9"/>
    <w:rsid w:val="006E693F"/>
    <w:rsid w:val="006E69D1"/>
    <w:rsid w:val="006E727F"/>
    <w:rsid w:val="006F04C4"/>
    <w:rsid w:val="006F0584"/>
    <w:rsid w:val="006F072E"/>
    <w:rsid w:val="006F2117"/>
    <w:rsid w:val="006F22F9"/>
    <w:rsid w:val="006F249E"/>
    <w:rsid w:val="006F2CE3"/>
    <w:rsid w:val="006F39CA"/>
    <w:rsid w:val="006F3D04"/>
    <w:rsid w:val="006F4702"/>
    <w:rsid w:val="006F5801"/>
    <w:rsid w:val="006F5C93"/>
    <w:rsid w:val="006F65B0"/>
    <w:rsid w:val="006F729A"/>
    <w:rsid w:val="006F7DAB"/>
    <w:rsid w:val="00700369"/>
    <w:rsid w:val="0070113F"/>
    <w:rsid w:val="007019A7"/>
    <w:rsid w:val="007026A3"/>
    <w:rsid w:val="007029EC"/>
    <w:rsid w:val="00702B40"/>
    <w:rsid w:val="007057E2"/>
    <w:rsid w:val="00705F33"/>
    <w:rsid w:val="00706B84"/>
    <w:rsid w:val="00710106"/>
    <w:rsid w:val="00710BDE"/>
    <w:rsid w:val="00711794"/>
    <w:rsid w:val="00712DF5"/>
    <w:rsid w:val="00712E9A"/>
    <w:rsid w:val="0071364D"/>
    <w:rsid w:val="0071516C"/>
    <w:rsid w:val="00715291"/>
    <w:rsid w:val="007161BC"/>
    <w:rsid w:val="007169F0"/>
    <w:rsid w:val="00721B30"/>
    <w:rsid w:val="0072254B"/>
    <w:rsid w:val="007230AC"/>
    <w:rsid w:val="007232BF"/>
    <w:rsid w:val="00723CC6"/>
    <w:rsid w:val="00723F6C"/>
    <w:rsid w:val="00725368"/>
    <w:rsid w:val="00725AD6"/>
    <w:rsid w:val="007261C5"/>
    <w:rsid w:val="00730049"/>
    <w:rsid w:val="007314BF"/>
    <w:rsid w:val="00731C25"/>
    <w:rsid w:val="00731CB4"/>
    <w:rsid w:val="00732DFD"/>
    <w:rsid w:val="00733A81"/>
    <w:rsid w:val="00733BE1"/>
    <w:rsid w:val="00733EEA"/>
    <w:rsid w:val="00734622"/>
    <w:rsid w:val="00734E80"/>
    <w:rsid w:val="00737111"/>
    <w:rsid w:val="00737340"/>
    <w:rsid w:val="00740FB5"/>
    <w:rsid w:val="007416E4"/>
    <w:rsid w:val="00742F3D"/>
    <w:rsid w:val="00742F42"/>
    <w:rsid w:val="0074309B"/>
    <w:rsid w:val="0074376B"/>
    <w:rsid w:val="00745C66"/>
    <w:rsid w:val="00746416"/>
    <w:rsid w:val="0074666C"/>
    <w:rsid w:val="00747045"/>
    <w:rsid w:val="00751C6F"/>
    <w:rsid w:val="007526C1"/>
    <w:rsid w:val="00753242"/>
    <w:rsid w:val="00753650"/>
    <w:rsid w:val="00754BB8"/>
    <w:rsid w:val="00756196"/>
    <w:rsid w:val="0076052B"/>
    <w:rsid w:val="00761330"/>
    <w:rsid w:val="00761D6C"/>
    <w:rsid w:val="00763467"/>
    <w:rsid w:val="0076366E"/>
    <w:rsid w:val="00763819"/>
    <w:rsid w:val="00765144"/>
    <w:rsid w:val="007654B0"/>
    <w:rsid w:val="007657ED"/>
    <w:rsid w:val="00765F83"/>
    <w:rsid w:val="00766911"/>
    <w:rsid w:val="0077019D"/>
    <w:rsid w:val="00770872"/>
    <w:rsid w:val="00772A09"/>
    <w:rsid w:val="0077352D"/>
    <w:rsid w:val="007738B8"/>
    <w:rsid w:val="00773B45"/>
    <w:rsid w:val="00773F63"/>
    <w:rsid w:val="00775704"/>
    <w:rsid w:val="00775E1C"/>
    <w:rsid w:val="007767B8"/>
    <w:rsid w:val="00780679"/>
    <w:rsid w:val="007814B5"/>
    <w:rsid w:val="007815EF"/>
    <w:rsid w:val="00781D37"/>
    <w:rsid w:val="0078279D"/>
    <w:rsid w:val="00783B27"/>
    <w:rsid w:val="00784BB8"/>
    <w:rsid w:val="00786046"/>
    <w:rsid w:val="007860FB"/>
    <w:rsid w:val="00790ADA"/>
    <w:rsid w:val="0079110C"/>
    <w:rsid w:val="00791EED"/>
    <w:rsid w:val="00792744"/>
    <w:rsid w:val="007935D2"/>
    <w:rsid w:val="00794D86"/>
    <w:rsid w:val="007972E8"/>
    <w:rsid w:val="007A00F7"/>
    <w:rsid w:val="007A1542"/>
    <w:rsid w:val="007A257C"/>
    <w:rsid w:val="007A3A91"/>
    <w:rsid w:val="007A4107"/>
    <w:rsid w:val="007A4386"/>
    <w:rsid w:val="007A4613"/>
    <w:rsid w:val="007A6252"/>
    <w:rsid w:val="007A79A0"/>
    <w:rsid w:val="007A7E4D"/>
    <w:rsid w:val="007B10C1"/>
    <w:rsid w:val="007B1A23"/>
    <w:rsid w:val="007B20CC"/>
    <w:rsid w:val="007B25B7"/>
    <w:rsid w:val="007B2B86"/>
    <w:rsid w:val="007B2D48"/>
    <w:rsid w:val="007B3D87"/>
    <w:rsid w:val="007B4CCD"/>
    <w:rsid w:val="007B5213"/>
    <w:rsid w:val="007B53A3"/>
    <w:rsid w:val="007B6E38"/>
    <w:rsid w:val="007B7976"/>
    <w:rsid w:val="007B7FF5"/>
    <w:rsid w:val="007C03B6"/>
    <w:rsid w:val="007C1D7A"/>
    <w:rsid w:val="007C246B"/>
    <w:rsid w:val="007C281C"/>
    <w:rsid w:val="007C3CB9"/>
    <w:rsid w:val="007C3D98"/>
    <w:rsid w:val="007C5F89"/>
    <w:rsid w:val="007C77A1"/>
    <w:rsid w:val="007C7C3B"/>
    <w:rsid w:val="007C7D03"/>
    <w:rsid w:val="007D04C0"/>
    <w:rsid w:val="007D60C7"/>
    <w:rsid w:val="007D62ED"/>
    <w:rsid w:val="007D6786"/>
    <w:rsid w:val="007D6CD9"/>
    <w:rsid w:val="007D6E87"/>
    <w:rsid w:val="007E12CE"/>
    <w:rsid w:val="007E2278"/>
    <w:rsid w:val="007E384C"/>
    <w:rsid w:val="007E396F"/>
    <w:rsid w:val="007E3A5A"/>
    <w:rsid w:val="007E5257"/>
    <w:rsid w:val="007E6AB9"/>
    <w:rsid w:val="007E6BB8"/>
    <w:rsid w:val="007E7F5D"/>
    <w:rsid w:val="007E7FF7"/>
    <w:rsid w:val="007F0389"/>
    <w:rsid w:val="007F0958"/>
    <w:rsid w:val="007F17B6"/>
    <w:rsid w:val="007F2F6A"/>
    <w:rsid w:val="007F3510"/>
    <w:rsid w:val="007F38BF"/>
    <w:rsid w:val="007F4236"/>
    <w:rsid w:val="007F4EC1"/>
    <w:rsid w:val="007F6ECF"/>
    <w:rsid w:val="00800749"/>
    <w:rsid w:val="00800C1D"/>
    <w:rsid w:val="00800C68"/>
    <w:rsid w:val="0080112E"/>
    <w:rsid w:val="00802C5C"/>
    <w:rsid w:val="00803111"/>
    <w:rsid w:val="00806D48"/>
    <w:rsid w:val="008104A6"/>
    <w:rsid w:val="00812FB6"/>
    <w:rsid w:val="00814506"/>
    <w:rsid w:val="00814FE6"/>
    <w:rsid w:val="0081572C"/>
    <w:rsid w:val="008161C9"/>
    <w:rsid w:val="008162FF"/>
    <w:rsid w:val="0081650D"/>
    <w:rsid w:val="0082158E"/>
    <w:rsid w:val="00823405"/>
    <w:rsid w:val="008254FD"/>
    <w:rsid w:val="00825598"/>
    <w:rsid w:val="00825BC1"/>
    <w:rsid w:val="0082688D"/>
    <w:rsid w:val="00826AA2"/>
    <w:rsid w:val="0082776F"/>
    <w:rsid w:val="008277F5"/>
    <w:rsid w:val="0083050D"/>
    <w:rsid w:val="00830C43"/>
    <w:rsid w:val="0083110B"/>
    <w:rsid w:val="0083247B"/>
    <w:rsid w:val="00834998"/>
    <w:rsid w:val="00835453"/>
    <w:rsid w:val="008372E9"/>
    <w:rsid w:val="00837C76"/>
    <w:rsid w:val="008417FD"/>
    <w:rsid w:val="0084252C"/>
    <w:rsid w:val="00842F54"/>
    <w:rsid w:val="00844334"/>
    <w:rsid w:val="008449C9"/>
    <w:rsid w:val="0084697B"/>
    <w:rsid w:val="008502F5"/>
    <w:rsid w:val="00850BF5"/>
    <w:rsid w:val="00851342"/>
    <w:rsid w:val="0085252F"/>
    <w:rsid w:val="00852E58"/>
    <w:rsid w:val="00853A49"/>
    <w:rsid w:val="00854B31"/>
    <w:rsid w:val="00855FAB"/>
    <w:rsid w:val="008612FF"/>
    <w:rsid w:val="008619A5"/>
    <w:rsid w:val="00861FCF"/>
    <w:rsid w:val="008634BB"/>
    <w:rsid w:val="00864B73"/>
    <w:rsid w:val="008654C0"/>
    <w:rsid w:val="008657C3"/>
    <w:rsid w:val="00867B22"/>
    <w:rsid w:val="00867C2D"/>
    <w:rsid w:val="008702BC"/>
    <w:rsid w:val="00870780"/>
    <w:rsid w:val="0087145A"/>
    <w:rsid w:val="008732EE"/>
    <w:rsid w:val="00874138"/>
    <w:rsid w:val="00874B88"/>
    <w:rsid w:val="008750DF"/>
    <w:rsid w:val="008759EE"/>
    <w:rsid w:val="00880961"/>
    <w:rsid w:val="00880D36"/>
    <w:rsid w:val="008813FF"/>
    <w:rsid w:val="008814E1"/>
    <w:rsid w:val="00882DD0"/>
    <w:rsid w:val="00883C08"/>
    <w:rsid w:val="0088449E"/>
    <w:rsid w:val="00885A74"/>
    <w:rsid w:val="0088633F"/>
    <w:rsid w:val="00886690"/>
    <w:rsid w:val="008867DC"/>
    <w:rsid w:val="00887A36"/>
    <w:rsid w:val="00887E00"/>
    <w:rsid w:val="00890978"/>
    <w:rsid w:val="00891DE6"/>
    <w:rsid w:val="008936E6"/>
    <w:rsid w:val="00896A24"/>
    <w:rsid w:val="008A0008"/>
    <w:rsid w:val="008A07DC"/>
    <w:rsid w:val="008A1825"/>
    <w:rsid w:val="008A2F1C"/>
    <w:rsid w:val="008A379C"/>
    <w:rsid w:val="008A4F81"/>
    <w:rsid w:val="008A52C2"/>
    <w:rsid w:val="008A5924"/>
    <w:rsid w:val="008A60DF"/>
    <w:rsid w:val="008A6FEA"/>
    <w:rsid w:val="008A7032"/>
    <w:rsid w:val="008A7C8E"/>
    <w:rsid w:val="008B01BF"/>
    <w:rsid w:val="008B08EB"/>
    <w:rsid w:val="008B1821"/>
    <w:rsid w:val="008B3753"/>
    <w:rsid w:val="008B3B28"/>
    <w:rsid w:val="008B4B52"/>
    <w:rsid w:val="008B5DB4"/>
    <w:rsid w:val="008B6483"/>
    <w:rsid w:val="008C0FC9"/>
    <w:rsid w:val="008C102F"/>
    <w:rsid w:val="008C2051"/>
    <w:rsid w:val="008C2556"/>
    <w:rsid w:val="008C2DB3"/>
    <w:rsid w:val="008C325F"/>
    <w:rsid w:val="008C3472"/>
    <w:rsid w:val="008C4A56"/>
    <w:rsid w:val="008C5151"/>
    <w:rsid w:val="008C52D8"/>
    <w:rsid w:val="008C5D46"/>
    <w:rsid w:val="008C5EE3"/>
    <w:rsid w:val="008C6BCE"/>
    <w:rsid w:val="008C72B3"/>
    <w:rsid w:val="008C7B9A"/>
    <w:rsid w:val="008C7F80"/>
    <w:rsid w:val="008D05AB"/>
    <w:rsid w:val="008D09B1"/>
    <w:rsid w:val="008D2561"/>
    <w:rsid w:val="008D2B9D"/>
    <w:rsid w:val="008D5AD2"/>
    <w:rsid w:val="008E1708"/>
    <w:rsid w:val="008E3694"/>
    <w:rsid w:val="008E4780"/>
    <w:rsid w:val="008E484F"/>
    <w:rsid w:val="008E6453"/>
    <w:rsid w:val="008F12D8"/>
    <w:rsid w:val="008F27A2"/>
    <w:rsid w:val="008F36C5"/>
    <w:rsid w:val="008F3944"/>
    <w:rsid w:val="008F5212"/>
    <w:rsid w:val="008F5525"/>
    <w:rsid w:val="008F7003"/>
    <w:rsid w:val="008F7294"/>
    <w:rsid w:val="00900AC2"/>
    <w:rsid w:val="0090125B"/>
    <w:rsid w:val="00901A9D"/>
    <w:rsid w:val="0090213C"/>
    <w:rsid w:val="00902337"/>
    <w:rsid w:val="0090355F"/>
    <w:rsid w:val="00903612"/>
    <w:rsid w:val="00905DF9"/>
    <w:rsid w:val="00906748"/>
    <w:rsid w:val="0090745F"/>
    <w:rsid w:val="00907947"/>
    <w:rsid w:val="009118CC"/>
    <w:rsid w:val="00913046"/>
    <w:rsid w:val="00913645"/>
    <w:rsid w:val="009155E3"/>
    <w:rsid w:val="00922367"/>
    <w:rsid w:val="00923725"/>
    <w:rsid w:val="00923D53"/>
    <w:rsid w:val="00923F87"/>
    <w:rsid w:val="009244CB"/>
    <w:rsid w:val="0092552E"/>
    <w:rsid w:val="00925E49"/>
    <w:rsid w:val="009262FD"/>
    <w:rsid w:val="00927E66"/>
    <w:rsid w:val="00930472"/>
    <w:rsid w:val="00931FAB"/>
    <w:rsid w:val="00935EA3"/>
    <w:rsid w:val="00936041"/>
    <w:rsid w:val="00936F26"/>
    <w:rsid w:val="00936FBE"/>
    <w:rsid w:val="009372C0"/>
    <w:rsid w:val="00937BCE"/>
    <w:rsid w:val="00941190"/>
    <w:rsid w:val="00942B81"/>
    <w:rsid w:val="009466AC"/>
    <w:rsid w:val="00950435"/>
    <w:rsid w:val="0095198F"/>
    <w:rsid w:val="00951CEC"/>
    <w:rsid w:val="009526BC"/>
    <w:rsid w:val="00952706"/>
    <w:rsid w:val="00952B2F"/>
    <w:rsid w:val="009544D3"/>
    <w:rsid w:val="009550BF"/>
    <w:rsid w:val="009555A8"/>
    <w:rsid w:val="00957425"/>
    <w:rsid w:val="009576ED"/>
    <w:rsid w:val="00960A9A"/>
    <w:rsid w:val="009628F4"/>
    <w:rsid w:val="00962C68"/>
    <w:rsid w:val="00964326"/>
    <w:rsid w:val="00966174"/>
    <w:rsid w:val="009661D0"/>
    <w:rsid w:val="00967DD5"/>
    <w:rsid w:val="009701FE"/>
    <w:rsid w:val="00970368"/>
    <w:rsid w:val="009712B8"/>
    <w:rsid w:val="00971566"/>
    <w:rsid w:val="009716D9"/>
    <w:rsid w:val="009717A3"/>
    <w:rsid w:val="00973376"/>
    <w:rsid w:val="00973DC8"/>
    <w:rsid w:val="00973DF0"/>
    <w:rsid w:val="00974880"/>
    <w:rsid w:val="0097630E"/>
    <w:rsid w:val="0097742F"/>
    <w:rsid w:val="0097772A"/>
    <w:rsid w:val="009779A3"/>
    <w:rsid w:val="00980851"/>
    <w:rsid w:val="00982602"/>
    <w:rsid w:val="00983650"/>
    <w:rsid w:val="0098459A"/>
    <w:rsid w:val="00985822"/>
    <w:rsid w:val="00986043"/>
    <w:rsid w:val="00990A52"/>
    <w:rsid w:val="00991F1F"/>
    <w:rsid w:val="00992000"/>
    <w:rsid w:val="009925B4"/>
    <w:rsid w:val="009927B8"/>
    <w:rsid w:val="00995B6A"/>
    <w:rsid w:val="00995BAF"/>
    <w:rsid w:val="00996369"/>
    <w:rsid w:val="009A0353"/>
    <w:rsid w:val="009A1D87"/>
    <w:rsid w:val="009A2058"/>
    <w:rsid w:val="009A2A61"/>
    <w:rsid w:val="009A2F5D"/>
    <w:rsid w:val="009A30F3"/>
    <w:rsid w:val="009A3116"/>
    <w:rsid w:val="009A3C39"/>
    <w:rsid w:val="009A44A6"/>
    <w:rsid w:val="009A49C9"/>
    <w:rsid w:val="009A50E6"/>
    <w:rsid w:val="009A5F28"/>
    <w:rsid w:val="009A71A4"/>
    <w:rsid w:val="009A72C0"/>
    <w:rsid w:val="009B07FA"/>
    <w:rsid w:val="009B18AB"/>
    <w:rsid w:val="009B2454"/>
    <w:rsid w:val="009B2789"/>
    <w:rsid w:val="009B478B"/>
    <w:rsid w:val="009B49F1"/>
    <w:rsid w:val="009B569A"/>
    <w:rsid w:val="009B7053"/>
    <w:rsid w:val="009C0212"/>
    <w:rsid w:val="009C0CE3"/>
    <w:rsid w:val="009C28BD"/>
    <w:rsid w:val="009C3CC4"/>
    <w:rsid w:val="009C5C67"/>
    <w:rsid w:val="009C6587"/>
    <w:rsid w:val="009C790C"/>
    <w:rsid w:val="009D0BDD"/>
    <w:rsid w:val="009D0D0C"/>
    <w:rsid w:val="009D0FA0"/>
    <w:rsid w:val="009D3C8C"/>
    <w:rsid w:val="009D3F58"/>
    <w:rsid w:val="009D53D6"/>
    <w:rsid w:val="009D609A"/>
    <w:rsid w:val="009D6390"/>
    <w:rsid w:val="009D6A7C"/>
    <w:rsid w:val="009D6B1C"/>
    <w:rsid w:val="009D7E8D"/>
    <w:rsid w:val="009E069A"/>
    <w:rsid w:val="009E074F"/>
    <w:rsid w:val="009E0C39"/>
    <w:rsid w:val="009E0F2F"/>
    <w:rsid w:val="009E3E12"/>
    <w:rsid w:val="009E45F1"/>
    <w:rsid w:val="009E4C43"/>
    <w:rsid w:val="009E50A2"/>
    <w:rsid w:val="009E596F"/>
    <w:rsid w:val="009E598B"/>
    <w:rsid w:val="009E5FC4"/>
    <w:rsid w:val="009E6700"/>
    <w:rsid w:val="009E7386"/>
    <w:rsid w:val="009E73A6"/>
    <w:rsid w:val="009E79FB"/>
    <w:rsid w:val="009F01CA"/>
    <w:rsid w:val="009F1407"/>
    <w:rsid w:val="009F18A2"/>
    <w:rsid w:val="009F3857"/>
    <w:rsid w:val="009F472C"/>
    <w:rsid w:val="009F524A"/>
    <w:rsid w:val="009F541F"/>
    <w:rsid w:val="009F678A"/>
    <w:rsid w:val="00A0005B"/>
    <w:rsid w:val="00A0085A"/>
    <w:rsid w:val="00A00CF6"/>
    <w:rsid w:val="00A00DC0"/>
    <w:rsid w:val="00A026B3"/>
    <w:rsid w:val="00A04815"/>
    <w:rsid w:val="00A065B0"/>
    <w:rsid w:val="00A0667C"/>
    <w:rsid w:val="00A069B4"/>
    <w:rsid w:val="00A076E9"/>
    <w:rsid w:val="00A10D4A"/>
    <w:rsid w:val="00A11751"/>
    <w:rsid w:val="00A131BB"/>
    <w:rsid w:val="00A14871"/>
    <w:rsid w:val="00A14C2B"/>
    <w:rsid w:val="00A16653"/>
    <w:rsid w:val="00A17348"/>
    <w:rsid w:val="00A17564"/>
    <w:rsid w:val="00A21118"/>
    <w:rsid w:val="00A225FE"/>
    <w:rsid w:val="00A254ED"/>
    <w:rsid w:val="00A26EB8"/>
    <w:rsid w:val="00A31789"/>
    <w:rsid w:val="00A31BD2"/>
    <w:rsid w:val="00A33009"/>
    <w:rsid w:val="00A33B6E"/>
    <w:rsid w:val="00A347C0"/>
    <w:rsid w:val="00A35CA7"/>
    <w:rsid w:val="00A369CE"/>
    <w:rsid w:val="00A414D3"/>
    <w:rsid w:val="00A41DAE"/>
    <w:rsid w:val="00A42F24"/>
    <w:rsid w:val="00A43356"/>
    <w:rsid w:val="00A45333"/>
    <w:rsid w:val="00A51DF7"/>
    <w:rsid w:val="00A53BBF"/>
    <w:rsid w:val="00A54063"/>
    <w:rsid w:val="00A55233"/>
    <w:rsid w:val="00A55807"/>
    <w:rsid w:val="00A563D1"/>
    <w:rsid w:val="00A56666"/>
    <w:rsid w:val="00A60940"/>
    <w:rsid w:val="00A618A0"/>
    <w:rsid w:val="00A618EA"/>
    <w:rsid w:val="00A620B5"/>
    <w:rsid w:val="00A62C5C"/>
    <w:rsid w:val="00A62E12"/>
    <w:rsid w:val="00A6372B"/>
    <w:rsid w:val="00A63E8B"/>
    <w:rsid w:val="00A64176"/>
    <w:rsid w:val="00A65E28"/>
    <w:rsid w:val="00A66F1D"/>
    <w:rsid w:val="00A6714F"/>
    <w:rsid w:val="00A67856"/>
    <w:rsid w:val="00A71367"/>
    <w:rsid w:val="00A71F82"/>
    <w:rsid w:val="00A725C8"/>
    <w:rsid w:val="00A72B6D"/>
    <w:rsid w:val="00A7348D"/>
    <w:rsid w:val="00A73A2D"/>
    <w:rsid w:val="00A7458C"/>
    <w:rsid w:val="00A74D85"/>
    <w:rsid w:val="00A7544D"/>
    <w:rsid w:val="00A75CD2"/>
    <w:rsid w:val="00A76264"/>
    <w:rsid w:val="00A7638A"/>
    <w:rsid w:val="00A80841"/>
    <w:rsid w:val="00A80B9B"/>
    <w:rsid w:val="00A80E3C"/>
    <w:rsid w:val="00A81C71"/>
    <w:rsid w:val="00A82AA0"/>
    <w:rsid w:val="00A849F8"/>
    <w:rsid w:val="00A8517A"/>
    <w:rsid w:val="00A8588E"/>
    <w:rsid w:val="00A86E05"/>
    <w:rsid w:val="00A871E5"/>
    <w:rsid w:val="00A87A23"/>
    <w:rsid w:val="00A9277F"/>
    <w:rsid w:val="00A92DCB"/>
    <w:rsid w:val="00A93BB8"/>
    <w:rsid w:val="00A9405D"/>
    <w:rsid w:val="00A94BBD"/>
    <w:rsid w:val="00A96425"/>
    <w:rsid w:val="00A966CA"/>
    <w:rsid w:val="00A96769"/>
    <w:rsid w:val="00A97750"/>
    <w:rsid w:val="00AA0126"/>
    <w:rsid w:val="00AA04B9"/>
    <w:rsid w:val="00AA0900"/>
    <w:rsid w:val="00AA0A60"/>
    <w:rsid w:val="00AA1230"/>
    <w:rsid w:val="00AA1B62"/>
    <w:rsid w:val="00AA2EDB"/>
    <w:rsid w:val="00AA32B0"/>
    <w:rsid w:val="00AA33A9"/>
    <w:rsid w:val="00AA4E82"/>
    <w:rsid w:val="00AA50BE"/>
    <w:rsid w:val="00AA5130"/>
    <w:rsid w:val="00AA6047"/>
    <w:rsid w:val="00AA62E7"/>
    <w:rsid w:val="00AB1BD5"/>
    <w:rsid w:val="00AB1DE8"/>
    <w:rsid w:val="00AB20D8"/>
    <w:rsid w:val="00AB28D4"/>
    <w:rsid w:val="00AB311F"/>
    <w:rsid w:val="00AB32B4"/>
    <w:rsid w:val="00AB35B5"/>
    <w:rsid w:val="00AB5BFD"/>
    <w:rsid w:val="00AB5EF7"/>
    <w:rsid w:val="00AB66C2"/>
    <w:rsid w:val="00AB71CA"/>
    <w:rsid w:val="00AB757E"/>
    <w:rsid w:val="00AB796F"/>
    <w:rsid w:val="00AB7F14"/>
    <w:rsid w:val="00AC064B"/>
    <w:rsid w:val="00AC0F8F"/>
    <w:rsid w:val="00AC1A5A"/>
    <w:rsid w:val="00AC2A0E"/>
    <w:rsid w:val="00AC2AB8"/>
    <w:rsid w:val="00AC2EE5"/>
    <w:rsid w:val="00AC3D05"/>
    <w:rsid w:val="00AC4B7E"/>
    <w:rsid w:val="00AC4F77"/>
    <w:rsid w:val="00AC5262"/>
    <w:rsid w:val="00AC53C9"/>
    <w:rsid w:val="00AC56E8"/>
    <w:rsid w:val="00AD1595"/>
    <w:rsid w:val="00AD1C81"/>
    <w:rsid w:val="00AD1EB3"/>
    <w:rsid w:val="00AD21C0"/>
    <w:rsid w:val="00AD32BF"/>
    <w:rsid w:val="00AD3F84"/>
    <w:rsid w:val="00AD41F3"/>
    <w:rsid w:val="00AD47F8"/>
    <w:rsid w:val="00AD5CF3"/>
    <w:rsid w:val="00AD6D6D"/>
    <w:rsid w:val="00AE107D"/>
    <w:rsid w:val="00AE215C"/>
    <w:rsid w:val="00AE3B08"/>
    <w:rsid w:val="00AE4557"/>
    <w:rsid w:val="00AE480B"/>
    <w:rsid w:val="00AE4ED2"/>
    <w:rsid w:val="00AE65BD"/>
    <w:rsid w:val="00AE66AA"/>
    <w:rsid w:val="00AE6C7E"/>
    <w:rsid w:val="00AE6F95"/>
    <w:rsid w:val="00AF0968"/>
    <w:rsid w:val="00AF1A53"/>
    <w:rsid w:val="00AF34FC"/>
    <w:rsid w:val="00AF435E"/>
    <w:rsid w:val="00AF56CE"/>
    <w:rsid w:val="00AF5EF1"/>
    <w:rsid w:val="00B001F2"/>
    <w:rsid w:val="00B00649"/>
    <w:rsid w:val="00B011E9"/>
    <w:rsid w:val="00B01853"/>
    <w:rsid w:val="00B01982"/>
    <w:rsid w:val="00B02064"/>
    <w:rsid w:val="00B0273C"/>
    <w:rsid w:val="00B0276E"/>
    <w:rsid w:val="00B06C9B"/>
    <w:rsid w:val="00B07396"/>
    <w:rsid w:val="00B1043F"/>
    <w:rsid w:val="00B10E33"/>
    <w:rsid w:val="00B11497"/>
    <w:rsid w:val="00B118C8"/>
    <w:rsid w:val="00B12AA3"/>
    <w:rsid w:val="00B131E6"/>
    <w:rsid w:val="00B13AE0"/>
    <w:rsid w:val="00B148D5"/>
    <w:rsid w:val="00B14A69"/>
    <w:rsid w:val="00B14DBF"/>
    <w:rsid w:val="00B17449"/>
    <w:rsid w:val="00B17CF5"/>
    <w:rsid w:val="00B22F1B"/>
    <w:rsid w:val="00B235BE"/>
    <w:rsid w:val="00B24FB0"/>
    <w:rsid w:val="00B25F3E"/>
    <w:rsid w:val="00B2752A"/>
    <w:rsid w:val="00B30399"/>
    <w:rsid w:val="00B304D4"/>
    <w:rsid w:val="00B3067E"/>
    <w:rsid w:val="00B30750"/>
    <w:rsid w:val="00B319A2"/>
    <w:rsid w:val="00B32EB8"/>
    <w:rsid w:val="00B33AC6"/>
    <w:rsid w:val="00B33D58"/>
    <w:rsid w:val="00B36365"/>
    <w:rsid w:val="00B3697A"/>
    <w:rsid w:val="00B36E1E"/>
    <w:rsid w:val="00B41144"/>
    <w:rsid w:val="00B41389"/>
    <w:rsid w:val="00B43B34"/>
    <w:rsid w:val="00B4517B"/>
    <w:rsid w:val="00B46834"/>
    <w:rsid w:val="00B473C8"/>
    <w:rsid w:val="00B476ED"/>
    <w:rsid w:val="00B50EA3"/>
    <w:rsid w:val="00B53A9A"/>
    <w:rsid w:val="00B541DE"/>
    <w:rsid w:val="00B56CB8"/>
    <w:rsid w:val="00B57096"/>
    <w:rsid w:val="00B57859"/>
    <w:rsid w:val="00B60DD0"/>
    <w:rsid w:val="00B6279E"/>
    <w:rsid w:val="00B62922"/>
    <w:rsid w:val="00B63814"/>
    <w:rsid w:val="00B64096"/>
    <w:rsid w:val="00B64DEE"/>
    <w:rsid w:val="00B65FC8"/>
    <w:rsid w:val="00B67443"/>
    <w:rsid w:val="00B67CCE"/>
    <w:rsid w:val="00B7041F"/>
    <w:rsid w:val="00B70939"/>
    <w:rsid w:val="00B73D13"/>
    <w:rsid w:val="00B74FD9"/>
    <w:rsid w:val="00B75253"/>
    <w:rsid w:val="00B76664"/>
    <w:rsid w:val="00B7725F"/>
    <w:rsid w:val="00B77C3C"/>
    <w:rsid w:val="00B80D08"/>
    <w:rsid w:val="00B81725"/>
    <w:rsid w:val="00B84158"/>
    <w:rsid w:val="00B8489D"/>
    <w:rsid w:val="00B85008"/>
    <w:rsid w:val="00B85A0A"/>
    <w:rsid w:val="00B866E5"/>
    <w:rsid w:val="00B90CE6"/>
    <w:rsid w:val="00B91B29"/>
    <w:rsid w:val="00B925E7"/>
    <w:rsid w:val="00B92C9A"/>
    <w:rsid w:val="00B93A2C"/>
    <w:rsid w:val="00B9415E"/>
    <w:rsid w:val="00B94F01"/>
    <w:rsid w:val="00B94F16"/>
    <w:rsid w:val="00B964AD"/>
    <w:rsid w:val="00B96AC5"/>
    <w:rsid w:val="00B96DEE"/>
    <w:rsid w:val="00BA2821"/>
    <w:rsid w:val="00BA3019"/>
    <w:rsid w:val="00BA334C"/>
    <w:rsid w:val="00BA4424"/>
    <w:rsid w:val="00BA6A1C"/>
    <w:rsid w:val="00BA6AD1"/>
    <w:rsid w:val="00BA6DE4"/>
    <w:rsid w:val="00BA7B98"/>
    <w:rsid w:val="00BB00C9"/>
    <w:rsid w:val="00BB0836"/>
    <w:rsid w:val="00BB0D62"/>
    <w:rsid w:val="00BB0DB3"/>
    <w:rsid w:val="00BB147C"/>
    <w:rsid w:val="00BB15C5"/>
    <w:rsid w:val="00BB2833"/>
    <w:rsid w:val="00BB2B2A"/>
    <w:rsid w:val="00BB38E8"/>
    <w:rsid w:val="00BB3B6B"/>
    <w:rsid w:val="00BB5B9C"/>
    <w:rsid w:val="00BB5C7D"/>
    <w:rsid w:val="00BC28DB"/>
    <w:rsid w:val="00BC2AA6"/>
    <w:rsid w:val="00BC6CEA"/>
    <w:rsid w:val="00BC7215"/>
    <w:rsid w:val="00BC729B"/>
    <w:rsid w:val="00BD0E60"/>
    <w:rsid w:val="00BD2C25"/>
    <w:rsid w:val="00BD59D7"/>
    <w:rsid w:val="00BD6786"/>
    <w:rsid w:val="00BD7304"/>
    <w:rsid w:val="00BD7CB8"/>
    <w:rsid w:val="00BD7D73"/>
    <w:rsid w:val="00BE0823"/>
    <w:rsid w:val="00BE0F8A"/>
    <w:rsid w:val="00BE1613"/>
    <w:rsid w:val="00BE2981"/>
    <w:rsid w:val="00BE2C80"/>
    <w:rsid w:val="00BE3E75"/>
    <w:rsid w:val="00BE4B92"/>
    <w:rsid w:val="00BE4D07"/>
    <w:rsid w:val="00BE5DC1"/>
    <w:rsid w:val="00BE6731"/>
    <w:rsid w:val="00BE682A"/>
    <w:rsid w:val="00BE6CD0"/>
    <w:rsid w:val="00BE6FB7"/>
    <w:rsid w:val="00BF097D"/>
    <w:rsid w:val="00BF44CC"/>
    <w:rsid w:val="00BF5303"/>
    <w:rsid w:val="00BF59A6"/>
    <w:rsid w:val="00C0228C"/>
    <w:rsid w:val="00C0255A"/>
    <w:rsid w:val="00C03446"/>
    <w:rsid w:val="00C03D3B"/>
    <w:rsid w:val="00C06DA3"/>
    <w:rsid w:val="00C079AD"/>
    <w:rsid w:val="00C1070E"/>
    <w:rsid w:val="00C131FB"/>
    <w:rsid w:val="00C13FB5"/>
    <w:rsid w:val="00C158C5"/>
    <w:rsid w:val="00C174C7"/>
    <w:rsid w:val="00C17755"/>
    <w:rsid w:val="00C17D43"/>
    <w:rsid w:val="00C17E1C"/>
    <w:rsid w:val="00C20E39"/>
    <w:rsid w:val="00C223E7"/>
    <w:rsid w:val="00C244DB"/>
    <w:rsid w:val="00C25693"/>
    <w:rsid w:val="00C26B71"/>
    <w:rsid w:val="00C27414"/>
    <w:rsid w:val="00C30920"/>
    <w:rsid w:val="00C30F93"/>
    <w:rsid w:val="00C318E4"/>
    <w:rsid w:val="00C33A68"/>
    <w:rsid w:val="00C33A7C"/>
    <w:rsid w:val="00C33D27"/>
    <w:rsid w:val="00C34A67"/>
    <w:rsid w:val="00C34BB2"/>
    <w:rsid w:val="00C41F1E"/>
    <w:rsid w:val="00C439EE"/>
    <w:rsid w:val="00C4453D"/>
    <w:rsid w:val="00C446AF"/>
    <w:rsid w:val="00C448DE"/>
    <w:rsid w:val="00C44968"/>
    <w:rsid w:val="00C4538D"/>
    <w:rsid w:val="00C46241"/>
    <w:rsid w:val="00C46610"/>
    <w:rsid w:val="00C533DD"/>
    <w:rsid w:val="00C548D1"/>
    <w:rsid w:val="00C54933"/>
    <w:rsid w:val="00C54B85"/>
    <w:rsid w:val="00C56904"/>
    <w:rsid w:val="00C57A7C"/>
    <w:rsid w:val="00C61CBB"/>
    <w:rsid w:val="00C61FD9"/>
    <w:rsid w:val="00C622A6"/>
    <w:rsid w:val="00C62FBC"/>
    <w:rsid w:val="00C63707"/>
    <w:rsid w:val="00C6442C"/>
    <w:rsid w:val="00C66ED8"/>
    <w:rsid w:val="00C67179"/>
    <w:rsid w:val="00C70A1B"/>
    <w:rsid w:val="00C70C4A"/>
    <w:rsid w:val="00C71752"/>
    <w:rsid w:val="00C718AA"/>
    <w:rsid w:val="00C721B4"/>
    <w:rsid w:val="00C73600"/>
    <w:rsid w:val="00C73912"/>
    <w:rsid w:val="00C73BC3"/>
    <w:rsid w:val="00C74174"/>
    <w:rsid w:val="00C74BDC"/>
    <w:rsid w:val="00C75086"/>
    <w:rsid w:val="00C757EE"/>
    <w:rsid w:val="00C75896"/>
    <w:rsid w:val="00C7709D"/>
    <w:rsid w:val="00C809BE"/>
    <w:rsid w:val="00C80FD4"/>
    <w:rsid w:val="00C822B8"/>
    <w:rsid w:val="00C82911"/>
    <w:rsid w:val="00C82D61"/>
    <w:rsid w:val="00C82E12"/>
    <w:rsid w:val="00C836F2"/>
    <w:rsid w:val="00C837CF"/>
    <w:rsid w:val="00C8397C"/>
    <w:rsid w:val="00C83B28"/>
    <w:rsid w:val="00C92307"/>
    <w:rsid w:val="00C92FE5"/>
    <w:rsid w:val="00C944BA"/>
    <w:rsid w:val="00C947CF"/>
    <w:rsid w:val="00C96966"/>
    <w:rsid w:val="00C97253"/>
    <w:rsid w:val="00C97ED5"/>
    <w:rsid w:val="00CA00D5"/>
    <w:rsid w:val="00CA0862"/>
    <w:rsid w:val="00CA1C39"/>
    <w:rsid w:val="00CA40EF"/>
    <w:rsid w:val="00CA4412"/>
    <w:rsid w:val="00CA47B9"/>
    <w:rsid w:val="00CA4890"/>
    <w:rsid w:val="00CA4F89"/>
    <w:rsid w:val="00CA704D"/>
    <w:rsid w:val="00CB1333"/>
    <w:rsid w:val="00CB1AAB"/>
    <w:rsid w:val="00CB447B"/>
    <w:rsid w:val="00CB4782"/>
    <w:rsid w:val="00CB7670"/>
    <w:rsid w:val="00CB7ACF"/>
    <w:rsid w:val="00CC001A"/>
    <w:rsid w:val="00CC093F"/>
    <w:rsid w:val="00CC0E5B"/>
    <w:rsid w:val="00CC477E"/>
    <w:rsid w:val="00CC6FA7"/>
    <w:rsid w:val="00CC7C2F"/>
    <w:rsid w:val="00CD13EC"/>
    <w:rsid w:val="00CD1BE6"/>
    <w:rsid w:val="00CD2576"/>
    <w:rsid w:val="00CD2A12"/>
    <w:rsid w:val="00CD2A66"/>
    <w:rsid w:val="00CD3738"/>
    <w:rsid w:val="00CD3CFB"/>
    <w:rsid w:val="00CD7B4A"/>
    <w:rsid w:val="00CE06AF"/>
    <w:rsid w:val="00CE08E9"/>
    <w:rsid w:val="00CE2A6C"/>
    <w:rsid w:val="00CE4885"/>
    <w:rsid w:val="00CE51E4"/>
    <w:rsid w:val="00CE5555"/>
    <w:rsid w:val="00CE5C4F"/>
    <w:rsid w:val="00CE6056"/>
    <w:rsid w:val="00CE6270"/>
    <w:rsid w:val="00CF03DA"/>
    <w:rsid w:val="00CF16A7"/>
    <w:rsid w:val="00CF2F33"/>
    <w:rsid w:val="00CF2FBB"/>
    <w:rsid w:val="00CF3B55"/>
    <w:rsid w:val="00CF603E"/>
    <w:rsid w:val="00CF6B0C"/>
    <w:rsid w:val="00CF6C44"/>
    <w:rsid w:val="00D00EE9"/>
    <w:rsid w:val="00D01EA1"/>
    <w:rsid w:val="00D02389"/>
    <w:rsid w:val="00D03C2E"/>
    <w:rsid w:val="00D05453"/>
    <w:rsid w:val="00D05A94"/>
    <w:rsid w:val="00D06522"/>
    <w:rsid w:val="00D0658D"/>
    <w:rsid w:val="00D065D4"/>
    <w:rsid w:val="00D1088A"/>
    <w:rsid w:val="00D116D5"/>
    <w:rsid w:val="00D13362"/>
    <w:rsid w:val="00D15BA4"/>
    <w:rsid w:val="00D16151"/>
    <w:rsid w:val="00D161AF"/>
    <w:rsid w:val="00D16BC4"/>
    <w:rsid w:val="00D16D0E"/>
    <w:rsid w:val="00D16FCE"/>
    <w:rsid w:val="00D17DF2"/>
    <w:rsid w:val="00D204FA"/>
    <w:rsid w:val="00D21F2D"/>
    <w:rsid w:val="00D2210C"/>
    <w:rsid w:val="00D22938"/>
    <w:rsid w:val="00D25FB1"/>
    <w:rsid w:val="00D2625F"/>
    <w:rsid w:val="00D3025C"/>
    <w:rsid w:val="00D3124B"/>
    <w:rsid w:val="00D34D21"/>
    <w:rsid w:val="00D355B3"/>
    <w:rsid w:val="00D3570F"/>
    <w:rsid w:val="00D35D43"/>
    <w:rsid w:val="00D3605E"/>
    <w:rsid w:val="00D37A66"/>
    <w:rsid w:val="00D402D1"/>
    <w:rsid w:val="00D42DBD"/>
    <w:rsid w:val="00D44179"/>
    <w:rsid w:val="00D44799"/>
    <w:rsid w:val="00D44874"/>
    <w:rsid w:val="00D51E9A"/>
    <w:rsid w:val="00D5225F"/>
    <w:rsid w:val="00D52D05"/>
    <w:rsid w:val="00D53526"/>
    <w:rsid w:val="00D547AE"/>
    <w:rsid w:val="00D54ADB"/>
    <w:rsid w:val="00D54F50"/>
    <w:rsid w:val="00D5578A"/>
    <w:rsid w:val="00D55C61"/>
    <w:rsid w:val="00D56351"/>
    <w:rsid w:val="00D56889"/>
    <w:rsid w:val="00D632A7"/>
    <w:rsid w:val="00D63A98"/>
    <w:rsid w:val="00D641FD"/>
    <w:rsid w:val="00D645D1"/>
    <w:rsid w:val="00D65072"/>
    <w:rsid w:val="00D656CE"/>
    <w:rsid w:val="00D66012"/>
    <w:rsid w:val="00D66143"/>
    <w:rsid w:val="00D66724"/>
    <w:rsid w:val="00D673B9"/>
    <w:rsid w:val="00D70795"/>
    <w:rsid w:val="00D7307F"/>
    <w:rsid w:val="00D73522"/>
    <w:rsid w:val="00D74A92"/>
    <w:rsid w:val="00D773BB"/>
    <w:rsid w:val="00D77877"/>
    <w:rsid w:val="00D80157"/>
    <w:rsid w:val="00D804BF"/>
    <w:rsid w:val="00D805A0"/>
    <w:rsid w:val="00D80DE7"/>
    <w:rsid w:val="00D837BA"/>
    <w:rsid w:val="00D842C9"/>
    <w:rsid w:val="00D8580B"/>
    <w:rsid w:val="00D8605E"/>
    <w:rsid w:val="00D8655A"/>
    <w:rsid w:val="00D86DCC"/>
    <w:rsid w:val="00D8748B"/>
    <w:rsid w:val="00D8792A"/>
    <w:rsid w:val="00D903F2"/>
    <w:rsid w:val="00D907DC"/>
    <w:rsid w:val="00D91D45"/>
    <w:rsid w:val="00D92E7A"/>
    <w:rsid w:val="00D956C0"/>
    <w:rsid w:val="00D96AA1"/>
    <w:rsid w:val="00D9719B"/>
    <w:rsid w:val="00D97B58"/>
    <w:rsid w:val="00D97C6B"/>
    <w:rsid w:val="00DA117B"/>
    <w:rsid w:val="00DA13B6"/>
    <w:rsid w:val="00DA24A5"/>
    <w:rsid w:val="00DA2598"/>
    <w:rsid w:val="00DA29C3"/>
    <w:rsid w:val="00DA2C64"/>
    <w:rsid w:val="00DA2CEF"/>
    <w:rsid w:val="00DA35FA"/>
    <w:rsid w:val="00DA37AB"/>
    <w:rsid w:val="00DA3FA1"/>
    <w:rsid w:val="00DA478B"/>
    <w:rsid w:val="00DA538E"/>
    <w:rsid w:val="00DA5630"/>
    <w:rsid w:val="00DA62D0"/>
    <w:rsid w:val="00DA6A69"/>
    <w:rsid w:val="00DA6DDF"/>
    <w:rsid w:val="00DA6DE3"/>
    <w:rsid w:val="00DA7596"/>
    <w:rsid w:val="00DB06BC"/>
    <w:rsid w:val="00DB0C45"/>
    <w:rsid w:val="00DB15F0"/>
    <w:rsid w:val="00DB16D9"/>
    <w:rsid w:val="00DB2028"/>
    <w:rsid w:val="00DB21F6"/>
    <w:rsid w:val="00DB2B30"/>
    <w:rsid w:val="00DB2F60"/>
    <w:rsid w:val="00DB4000"/>
    <w:rsid w:val="00DB4363"/>
    <w:rsid w:val="00DB7595"/>
    <w:rsid w:val="00DB77F0"/>
    <w:rsid w:val="00DC0219"/>
    <w:rsid w:val="00DC0423"/>
    <w:rsid w:val="00DC0D5C"/>
    <w:rsid w:val="00DC2276"/>
    <w:rsid w:val="00DC2AD3"/>
    <w:rsid w:val="00DC2E89"/>
    <w:rsid w:val="00DC4790"/>
    <w:rsid w:val="00DC4E4F"/>
    <w:rsid w:val="00DC592B"/>
    <w:rsid w:val="00DC607E"/>
    <w:rsid w:val="00DC7AC0"/>
    <w:rsid w:val="00DD0C5D"/>
    <w:rsid w:val="00DD2E1E"/>
    <w:rsid w:val="00DD3B3C"/>
    <w:rsid w:val="00DD3EA2"/>
    <w:rsid w:val="00DD5700"/>
    <w:rsid w:val="00DD74FD"/>
    <w:rsid w:val="00DD7F00"/>
    <w:rsid w:val="00DE0035"/>
    <w:rsid w:val="00DE07B6"/>
    <w:rsid w:val="00DE07E4"/>
    <w:rsid w:val="00DE13BC"/>
    <w:rsid w:val="00DE27B2"/>
    <w:rsid w:val="00DE5FCE"/>
    <w:rsid w:val="00DE6C30"/>
    <w:rsid w:val="00DE7E7E"/>
    <w:rsid w:val="00DF08B5"/>
    <w:rsid w:val="00DF0DC4"/>
    <w:rsid w:val="00DF2D10"/>
    <w:rsid w:val="00DF3BB7"/>
    <w:rsid w:val="00DF42BE"/>
    <w:rsid w:val="00DF527A"/>
    <w:rsid w:val="00DF530C"/>
    <w:rsid w:val="00DF57DE"/>
    <w:rsid w:val="00DF5B1D"/>
    <w:rsid w:val="00DF5B56"/>
    <w:rsid w:val="00DF6A58"/>
    <w:rsid w:val="00DF6EA8"/>
    <w:rsid w:val="00DF7ECE"/>
    <w:rsid w:val="00E0006B"/>
    <w:rsid w:val="00E00414"/>
    <w:rsid w:val="00E00C77"/>
    <w:rsid w:val="00E01A9D"/>
    <w:rsid w:val="00E01D5B"/>
    <w:rsid w:val="00E02D71"/>
    <w:rsid w:val="00E03D4B"/>
    <w:rsid w:val="00E04748"/>
    <w:rsid w:val="00E05E6F"/>
    <w:rsid w:val="00E0610C"/>
    <w:rsid w:val="00E06DFC"/>
    <w:rsid w:val="00E06EF0"/>
    <w:rsid w:val="00E1028F"/>
    <w:rsid w:val="00E12192"/>
    <w:rsid w:val="00E127F8"/>
    <w:rsid w:val="00E12DB1"/>
    <w:rsid w:val="00E13E2C"/>
    <w:rsid w:val="00E14585"/>
    <w:rsid w:val="00E176A5"/>
    <w:rsid w:val="00E17B72"/>
    <w:rsid w:val="00E17DC9"/>
    <w:rsid w:val="00E20ED1"/>
    <w:rsid w:val="00E22AA0"/>
    <w:rsid w:val="00E22DC9"/>
    <w:rsid w:val="00E236DC"/>
    <w:rsid w:val="00E23E43"/>
    <w:rsid w:val="00E24148"/>
    <w:rsid w:val="00E253E9"/>
    <w:rsid w:val="00E25896"/>
    <w:rsid w:val="00E26359"/>
    <w:rsid w:val="00E2691D"/>
    <w:rsid w:val="00E30005"/>
    <w:rsid w:val="00E30731"/>
    <w:rsid w:val="00E32391"/>
    <w:rsid w:val="00E35185"/>
    <w:rsid w:val="00E35DC6"/>
    <w:rsid w:val="00E3633D"/>
    <w:rsid w:val="00E378AC"/>
    <w:rsid w:val="00E403B2"/>
    <w:rsid w:val="00E4089C"/>
    <w:rsid w:val="00E40B6F"/>
    <w:rsid w:val="00E4101D"/>
    <w:rsid w:val="00E410FE"/>
    <w:rsid w:val="00E4140C"/>
    <w:rsid w:val="00E433D6"/>
    <w:rsid w:val="00E438DB"/>
    <w:rsid w:val="00E43D8B"/>
    <w:rsid w:val="00E43DFB"/>
    <w:rsid w:val="00E449F1"/>
    <w:rsid w:val="00E4762C"/>
    <w:rsid w:val="00E506F6"/>
    <w:rsid w:val="00E515A6"/>
    <w:rsid w:val="00E54713"/>
    <w:rsid w:val="00E554F5"/>
    <w:rsid w:val="00E57080"/>
    <w:rsid w:val="00E57C85"/>
    <w:rsid w:val="00E60B1C"/>
    <w:rsid w:val="00E61AF5"/>
    <w:rsid w:val="00E63334"/>
    <w:rsid w:val="00E64BD9"/>
    <w:rsid w:val="00E65E8D"/>
    <w:rsid w:val="00E67701"/>
    <w:rsid w:val="00E67953"/>
    <w:rsid w:val="00E67C6C"/>
    <w:rsid w:val="00E70169"/>
    <w:rsid w:val="00E71F37"/>
    <w:rsid w:val="00E723FD"/>
    <w:rsid w:val="00E72CBF"/>
    <w:rsid w:val="00E72CDE"/>
    <w:rsid w:val="00E73386"/>
    <w:rsid w:val="00E73E69"/>
    <w:rsid w:val="00E751E6"/>
    <w:rsid w:val="00E752F9"/>
    <w:rsid w:val="00E75FF8"/>
    <w:rsid w:val="00E76687"/>
    <w:rsid w:val="00E766EA"/>
    <w:rsid w:val="00E811B3"/>
    <w:rsid w:val="00E8179E"/>
    <w:rsid w:val="00E82839"/>
    <w:rsid w:val="00E82A03"/>
    <w:rsid w:val="00E83476"/>
    <w:rsid w:val="00E83B29"/>
    <w:rsid w:val="00E84A97"/>
    <w:rsid w:val="00E84D7C"/>
    <w:rsid w:val="00E86807"/>
    <w:rsid w:val="00E87AA2"/>
    <w:rsid w:val="00E906E4"/>
    <w:rsid w:val="00E90C99"/>
    <w:rsid w:val="00E91977"/>
    <w:rsid w:val="00E925BC"/>
    <w:rsid w:val="00E947E2"/>
    <w:rsid w:val="00E95B7F"/>
    <w:rsid w:val="00E95C6D"/>
    <w:rsid w:val="00E964A7"/>
    <w:rsid w:val="00E978A4"/>
    <w:rsid w:val="00E97CD2"/>
    <w:rsid w:val="00EA07EC"/>
    <w:rsid w:val="00EA0B77"/>
    <w:rsid w:val="00EA0B86"/>
    <w:rsid w:val="00EA25F9"/>
    <w:rsid w:val="00EA2E14"/>
    <w:rsid w:val="00EA2EE2"/>
    <w:rsid w:val="00EA56BB"/>
    <w:rsid w:val="00EA5C89"/>
    <w:rsid w:val="00EA5D21"/>
    <w:rsid w:val="00EA756A"/>
    <w:rsid w:val="00EA75B0"/>
    <w:rsid w:val="00EB1D01"/>
    <w:rsid w:val="00EB2533"/>
    <w:rsid w:val="00EB2C6D"/>
    <w:rsid w:val="00EB2CFE"/>
    <w:rsid w:val="00EB2E74"/>
    <w:rsid w:val="00EB3B92"/>
    <w:rsid w:val="00EB4480"/>
    <w:rsid w:val="00EB4A1D"/>
    <w:rsid w:val="00EB559C"/>
    <w:rsid w:val="00EB58CA"/>
    <w:rsid w:val="00EB71A3"/>
    <w:rsid w:val="00EB7D6D"/>
    <w:rsid w:val="00EC0C09"/>
    <w:rsid w:val="00EC16FD"/>
    <w:rsid w:val="00EC1C18"/>
    <w:rsid w:val="00EC3E74"/>
    <w:rsid w:val="00EC3F56"/>
    <w:rsid w:val="00EC55E7"/>
    <w:rsid w:val="00EC565F"/>
    <w:rsid w:val="00EC5AD9"/>
    <w:rsid w:val="00EC698A"/>
    <w:rsid w:val="00EC6E63"/>
    <w:rsid w:val="00EC79FB"/>
    <w:rsid w:val="00ED0CA6"/>
    <w:rsid w:val="00ED143E"/>
    <w:rsid w:val="00ED1632"/>
    <w:rsid w:val="00ED37D4"/>
    <w:rsid w:val="00ED38A6"/>
    <w:rsid w:val="00ED3A33"/>
    <w:rsid w:val="00ED3F5E"/>
    <w:rsid w:val="00ED5142"/>
    <w:rsid w:val="00ED54F3"/>
    <w:rsid w:val="00ED6BB1"/>
    <w:rsid w:val="00EE12F0"/>
    <w:rsid w:val="00EE206E"/>
    <w:rsid w:val="00EE248D"/>
    <w:rsid w:val="00EE31F5"/>
    <w:rsid w:val="00EE3DE7"/>
    <w:rsid w:val="00EE4775"/>
    <w:rsid w:val="00EE512F"/>
    <w:rsid w:val="00EE64B7"/>
    <w:rsid w:val="00EE704B"/>
    <w:rsid w:val="00EF0A65"/>
    <w:rsid w:val="00EF3CD7"/>
    <w:rsid w:val="00EF4AFD"/>
    <w:rsid w:val="00EF4B22"/>
    <w:rsid w:val="00EF4DF5"/>
    <w:rsid w:val="00EF590F"/>
    <w:rsid w:val="00EF7611"/>
    <w:rsid w:val="00EF7EB8"/>
    <w:rsid w:val="00F01919"/>
    <w:rsid w:val="00F026F2"/>
    <w:rsid w:val="00F035B2"/>
    <w:rsid w:val="00F07FB0"/>
    <w:rsid w:val="00F10444"/>
    <w:rsid w:val="00F1135E"/>
    <w:rsid w:val="00F114C7"/>
    <w:rsid w:val="00F11A00"/>
    <w:rsid w:val="00F126D8"/>
    <w:rsid w:val="00F12AF8"/>
    <w:rsid w:val="00F139DA"/>
    <w:rsid w:val="00F14426"/>
    <w:rsid w:val="00F14AE1"/>
    <w:rsid w:val="00F1565C"/>
    <w:rsid w:val="00F1669C"/>
    <w:rsid w:val="00F16C5A"/>
    <w:rsid w:val="00F2004E"/>
    <w:rsid w:val="00F218C6"/>
    <w:rsid w:val="00F228DD"/>
    <w:rsid w:val="00F234F0"/>
    <w:rsid w:val="00F23C8F"/>
    <w:rsid w:val="00F2569F"/>
    <w:rsid w:val="00F25E22"/>
    <w:rsid w:val="00F26641"/>
    <w:rsid w:val="00F272AA"/>
    <w:rsid w:val="00F30254"/>
    <w:rsid w:val="00F3188E"/>
    <w:rsid w:val="00F32C57"/>
    <w:rsid w:val="00F33038"/>
    <w:rsid w:val="00F35784"/>
    <w:rsid w:val="00F367A8"/>
    <w:rsid w:val="00F36B52"/>
    <w:rsid w:val="00F36F3B"/>
    <w:rsid w:val="00F378B8"/>
    <w:rsid w:val="00F415F5"/>
    <w:rsid w:val="00F42D9B"/>
    <w:rsid w:val="00F43089"/>
    <w:rsid w:val="00F435FC"/>
    <w:rsid w:val="00F4459A"/>
    <w:rsid w:val="00F45189"/>
    <w:rsid w:val="00F455C3"/>
    <w:rsid w:val="00F46DBC"/>
    <w:rsid w:val="00F46FDF"/>
    <w:rsid w:val="00F473C5"/>
    <w:rsid w:val="00F47B54"/>
    <w:rsid w:val="00F501B6"/>
    <w:rsid w:val="00F503DB"/>
    <w:rsid w:val="00F5274F"/>
    <w:rsid w:val="00F52B3E"/>
    <w:rsid w:val="00F53B01"/>
    <w:rsid w:val="00F53F6F"/>
    <w:rsid w:val="00F541AA"/>
    <w:rsid w:val="00F5497B"/>
    <w:rsid w:val="00F5502C"/>
    <w:rsid w:val="00F55FD8"/>
    <w:rsid w:val="00F56186"/>
    <w:rsid w:val="00F56799"/>
    <w:rsid w:val="00F57457"/>
    <w:rsid w:val="00F57874"/>
    <w:rsid w:val="00F60FFD"/>
    <w:rsid w:val="00F6165D"/>
    <w:rsid w:val="00F6183C"/>
    <w:rsid w:val="00F61C16"/>
    <w:rsid w:val="00F630BD"/>
    <w:rsid w:val="00F6328D"/>
    <w:rsid w:val="00F63818"/>
    <w:rsid w:val="00F638ED"/>
    <w:rsid w:val="00F6553C"/>
    <w:rsid w:val="00F708D7"/>
    <w:rsid w:val="00F71007"/>
    <w:rsid w:val="00F713B3"/>
    <w:rsid w:val="00F715EE"/>
    <w:rsid w:val="00F71661"/>
    <w:rsid w:val="00F748F7"/>
    <w:rsid w:val="00F75878"/>
    <w:rsid w:val="00F77852"/>
    <w:rsid w:val="00F809FE"/>
    <w:rsid w:val="00F80ECD"/>
    <w:rsid w:val="00F8296B"/>
    <w:rsid w:val="00F855FF"/>
    <w:rsid w:val="00F8573B"/>
    <w:rsid w:val="00F85896"/>
    <w:rsid w:val="00F8715D"/>
    <w:rsid w:val="00F87588"/>
    <w:rsid w:val="00F878AA"/>
    <w:rsid w:val="00F87F24"/>
    <w:rsid w:val="00F91915"/>
    <w:rsid w:val="00F91C14"/>
    <w:rsid w:val="00F92545"/>
    <w:rsid w:val="00F959F6"/>
    <w:rsid w:val="00F977F8"/>
    <w:rsid w:val="00FA0719"/>
    <w:rsid w:val="00FA1689"/>
    <w:rsid w:val="00FA18C7"/>
    <w:rsid w:val="00FA1EA4"/>
    <w:rsid w:val="00FA3864"/>
    <w:rsid w:val="00FA5246"/>
    <w:rsid w:val="00FA53F0"/>
    <w:rsid w:val="00FA5829"/>
    <w:rsid w:val="00FA5B3C"/>
    <w:rsid w:val="00FB0EF5"/>
    <w:rsid w:val="00FB1635"/>
    <w:rsid w:val="00FB2816"/>
    <w:rsid w:val="00FB5840"/>
    <w:rsid w:val="00FB5EEC"/>
    <w:rsid w:val="00FB5F9A"/>
    <w:rsid w:val="00FB7197"/>
    <w:rsid w:val="00FC059E"/>
    <w:rsid w:val="00FC1794"/>
    <w:rsid w:val="00FC279F"/>
    <w:rsid w:val="00FC496C"/>
    <w:rsid w:val="00FC51AA"/>
    <w:rsid w:val="00FC5A10"/>
    <w:rsid w:val="00FD0C1A"/>
    <w:rsid w:val="00FD1F01"/>
    <w:rsid w:val="00FD28C6"/>
    <w:rsid w:val="00FD32C3"/>
    <w:rsid w:val="00FD3F10"/>
    <w:rsid w:val="00FD4963"/>
    <w:rsid w:val="00FD4D25"/>
    <w:rsid w:val="00FD529A"/>
    <w:rsid w:val="00FD572D"/>
    <w:rsid w:val="00FD613E"/>
    <w:rsid w:val="00FD67D2"/>
    <w:rsid w:val="00FD72A4"/>
    <w:rsid w:val="00FD7D24"/>
    <w:rsid w:val="00FE054D"/>
    <w:rsid w:val="00FE1C25"/>
    <w:rsid w:val="00FE37E2"/>
    <w:rsid w:val="00FE46C7"/>
    <w:rsid w:val="00FF02AF"/>
    <w:rsid w:val="00FF14BC"/>
    <w:rsid w:val="00FF16F1"/>
    <w:rsid w:val="00FF1E44"/>
    <w:rsid w:val="00FF2169"/>
    <w:rsid w:val="00FF265B"/>
    <w:rsid w:val="00FF3522"/>
    <w:rsid w:val="00FF43AF"/>
    <w:rsid w:val="00FF5091"/>
    <w:rsid w:val="00FF667F"/>
    <w:rsid w:val="04CE66EF"/>
    <w:rsid w:val="239E67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77FA9"/>
  <w15:docId w15:val="{E40888DB-CB67-4C73-BE8E-876F45C72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E32CB"/>
    <w:pPr>
      <w:spacing w:line="360" w:lineRule="auto"/>
      <w:jc w:val="both"/>
    </w:pPr>
    <w:rPr>
      <w:rFonts w:eastAsia="Times New Roman" w:cs="Times New Roman"/>
      <w:sz w:val="26"/>
      <w:szCs w:val="24"/>
    </w:rPr>
  </w:style>
  <w:style w:type="paragraph" w:styleId="Heading1">
    <w:name w:val="heading 1"/>
    <w:basedOn w:val="Heading2"/>
    <w:next w:val="Default"/>
    <w:link w:val="Heading1Char"/>
    <w:uiPriority w:val="9"/>
    <w:qFormat/>
    <w:rsid w:val="00991F1F"/>
    <w:pPr>
      <w:numPr>
        <w:ilvl w:val="0"/>
        <w:numId w:val="0"/>
      </w:numPr>
      <w:outlineLvl w:val="0"/>
    </w:pPr>
  </w:style>
  <w:style w:type="paragraph" w:styleId="Heading2">
    <w:name w:val="heading 2"/>
    <w:basedOn w:val="Tiumccp1"/>
    <w:next w:val="Normal"/>
    <w:link w:val="Heading2Char"/>
    <w:uiPriority w:val="9"/>
    <w:unhideWhenUsed/>
    <w:qFormat/>
    <w:rsid w:val="00173ACE"/>
    <w:pPr>
      <w:outlineLvl w:val="1"/>
    </w:pPr>
  </w:style>
  <w:style w:type="paragraph" w:styleId="Heading3">
    <w:name w:val="heading 3"/>
    <w:basedOn w:val="Tiumccp2"/>
    <w:next w:val="Normal"/>
    <w:link w:val="Heading3Char"/>
    <w:uiPriority w:val="9"/>
    <w:unhideWhenUsed/>
    <w:qFormat/>
    <w:rsid w:val="000A2CC6"/>
    <w:pPr>
      <w:keepNext/>
      <w:outlineLvl w:val="2"/>
    </w:pPr>
  </w:style>
  <w:style w:type="paragraph" w:styleId="Heading4">
    <w:name w:val="heading 4"/>
    <w:basedOn w:val="Tiumccp3"/>
    <w:next w:val="Tiumccp3"/>
    <w:link w:val="Heading4Char"/>
    <w:uiPriority w:val="9"/>
    <w:unhideWhenUsed/>
    <w:qFormat/>
    <w:rsid w:val="000318B5"/>
    <w:pPr>
      <w:outlineLvl w:val="3"/>
    </w:pPr>
  </w:style>
  <w:style w:type="paragraph" w:styleId="Heading5">
    <w:name w:val="heading 5"/>
    <w:basedOn w:val="Tiumccp3"/>
    <w:next w:val="Normal"/>
    <w:link w:val="Heading5Char"/>
    <w:uiPriority w:val="9"/>
    <w:unhideWhenUsed/>
    <w:qFormat/>
    <w:rsid w:val="00173ACE"/>
    <w:pPr>
      <w:numPr>
        <w:ilvl w:val="4"/>
      </w:numPr>
      <w:outlineLvl w:val="4"/>
    </w:pPr>
  </w:style>
  <w:style w:type="paragraph" w:styleId="Heading6">
    <w:name w:val="heading 6"/>
    <w:basedOn w:val="Normal"/>
    <w:next w:val="Normal"/>
    <w:link w:val="Heading6Char"/>
    <w:uiPriority w:val="9"/>
    <w:semiHidden/>
    <w:unhideWhenUsed/>
    <w:qFormat/>
    <w:rsid w:val="00F218C6"/>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218C6"/>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218C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218C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basedOn w:val="Normal"/>
    <w:next w:val="Normal"/>
    <w:uiPriority w:val="35"/>
    <w:unhideWhenUsed/>
    <w:qFormat/>
    <w:rsid w:val="007657ED"/>
    <w:pPr>
      <w:spacing w:after="200"/>
      <w:jc w:val="center"/>
    </w:pPr>
    <w:rPr>
      <w:b/>
      <w:bCs/>
      <w:szCs w:val="2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semiHidden/>
    <w:unhideWhenUsed/>
    <w:pPr>
      <w:spacing w:before="100" w:beforeAutospacing="1" w:after="100" w:afterAutospacing="1"/>
    </w:p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style>
  <w:style w:type="paragraph" w:styleId="TOC2">
    <w:name w:val="toc 2"/>
    <w:basedOn w:val="Normal"/>
    <w:next w:val="Normal"/>
    <w:uiPriority w:val="39"/>
    <w:unhideWhenUsed/>
    <w:pPr>
      <w:ind w:left="720"/>
    </w:pPr>
  </w:style>
  <w:style w:type="paragraph" w:styleId="TOC3">
    <w:name w:val="toc 3"/>
    <w:basedOn w:val="Normal"/>
    <w:next w:val="Normal"/>
    <w:uiPriority w:val="39"/>
    <w:unhideWhenUsed/>
    <w:pPr>
      <w:ind w:left="1440"/>
    </w:pPr>
  </w:style>
  <w:style w:type="paragraph" w:styleId="TOC4">
    <w:name w:val="toc 4"/>
    <w:basedOn w:val="Normal"/>
    <w:next w:val="Normal"/>
    <w:uiPriority w:val="39"/>
    <w:unhideWhenUsed/>
    <w:pPr>
      <w:ind w:left="2160"/>
    </w:pPr>
  </w:style>
  <w:style w:type="character" w:styleId="CommentReference">
    <w:name w:val="annotation reference"/>
    <w:basedOn w:val="DefaultParagraphFont"/>
    <w:unhideWhenUsed/>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455E1"/>
    <w:pPr>
      <w:spacing w:after="120"/>
      <w:ind w:firstLine="720"/>
    </w:pPr>
    <w:rPr>
      <w:szCs w:val="26"/>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pPr>
      <w:autoSpaceDE w:val="0"/>
      <w:autoSpaceDN w:val="0"/>
      <w:adjustRightInd w:val="0"/>
    </w:pPr>
    <w:rPr>
      <w:rFonts w:eastAsia="Times New Roman" w:cs="Times New Roman"/>
      <w:color w:val="000000"/>
      <w:sz w:val="24"/>
      <w:szCs w:val="24"/>
    </w:rPr>
  </w:style>
  <w:style w:type="character" w:customStyle="1" w:styleId="NidungvnbnChar">
    <w:name w:val="Nội dung văn bản Char"/>
    <w:basedOn w:val="DefaultParagraphFont"/>
    <w:link w:val="Nidungvnbn"/>
    <w:qFormat/>
    <w:rsid w:val="005455E1"/>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rsid w:val="00F218C6"/>
    <w:pPr>
      <w:pageBreakBefore/>
      <w:numPr>
        <w:numId w:val="1"/>
      </w:numPr>
      <w:spacing w:after="120"/>
      <w:jc w:val="center"/>
      <w:outlineLvl w:val="0"/>
    </w:pPr>
    <w:rPr>
      <w:b/>
      <w:sz w:val="32"/>
      <w:szCs w:val="32"/>
      <w:lang w:val="vi-VN"/>
    </w:rPr>
  </w:style>
  <w:style w:type="paragraph" w:customStyle="1" w:styleId="Tiumccp1">
    <w:name w:val="Tiểu mục cấp 1"/>
    <w:basedOn w:val="Normal"/>
    <w:link w:val="Tiumccp1Char"/>
    <w:pPr>
      <w:numPr>
        <w:ilvl w:val="1"/>
        <w:numId w:val="1"/>
      </w:numPr>
      <w:tabs>
        <w:tab w:val="center" w:pos="6379"/>
      </w:tabs>
    </w:pPr>
    <w:rPr>
      <w:b/>
      <w:sz w:val="28"/>
      <w:szCs w:val="28"/>
    </w:rPr>
  </w:style>
  <w:style w:type="character" w:customStyle="1" w:styleId="CHNGChar">
    <w:name w:val="CHƯƠNG Char"/>
    <w:basedOn w:val="DefaultParagraphFont"/>
    <w:link w:val="CHNG"/>
    <w:rsid w:val="00F218C6"/>
    <w:rPr>
      <w:rFonts w:eastAsia="Times New Roman" w:cs="Times New Roman"/>
      <w:b/>
      <w:sz w:val="32"/>
      <w:szCs w:val="32"/>
      <w:lang w:val="vi-VN"/>
    </w:rPr>
  </w:style>
  <w:style w:type="paragraph" w:customStyle="1" w:styleId="Tiumccp2">
    <w:name w:val="Tiểu mục cấp 2"/>
    <w:basedOn w:val="Normal"/>
    <w:link w:val="Tiumccp2Char"/>
    <w:pPr>
      <w:numPr>
        <w:ilvl w:val="2"/>
        <w:numId w:val="1"/>
      </w:numPr>
      <w:tabs>
        <w:tab w:val="center" w:pos="6379"/>
      </w:tabs>
    </w:pPr>
    <w:rPr>
      <w:b/>
      <w:i/>
      <w:sz w:val="28"/>
      <w:szCs w:val="26"/>
    </w:rPr>
  </w:style>
  <w:style w:type="character" w:customStyle="1" w:styleId="Tiumccp1Char">
    <w:name w:val="Tiểu mục cấp 1 Char"/>
    <w:basedOn w:val="DefaultParagraphFont"/>
    <w:link w:val="Tiumccp1"/>
    <w:rPr>
      <w:rFonts w:eastAsia="Times New Roman" w:cs="Times New Roman"/>
      <w:b/>
      <w:sz w:val="28"/>
      <w:szCs w:val="28"/>
    </w:rPr>
  </w:style>
  <w:style w:type="paragraph" w:customStyle="1" w:styleId="Tiumccp3">
    <w:name w:val="Tiểu mục cấp 3"/>
    <w:basedOn w:val="Normal"/>
    <w:link w:val="Tiumccp3Char"/>
    <w:pPr>
      <w:numPr>
        <w:ilvl w:val="3"/>
        <w:numId w:val="1"/>
      </w:numPr>
      <w:tabs>
        <w:tab w:val="center" w:pos="6379"/>
      </w:tabs>
    </w:pPr>
    <w:rPr>
      <w:sz w:val="28"/>
      <w:szCs w:val="26"/>
    </w:rPr>
  </w:style>
  <w:style w:type="character" w:customStyle="1" w:styleId="Tiumccp2Char">
    <w:name w:val="Tiểu mục cấp 2 Char"/>
    <w:basedOn w:val="DefaultParagraphFont"/>
    <w:link w:val="Tiumccp2"/>
    <w:rPr>
      <w:rFonts w:eastAsia="Times New Roman" w:cs="Times New Roman"/>
      <w:b/>
      <w:i/>
      <w:sz w:val="28"/>
      <w:szCs w:val="26"/>
    </w:rPr>
  </w:style>
  <w:style w:type="character" w:customStyle="1" w:styleId="Heading1Char">
    <w:name w:val="Heading 1 Char"/>
    <w:basedOn w:val="DefaultParagraphFont"/>
    <w:link w:val="Heading1"/>
    <w:uiPriority w:val="9"/>
    <w:rsid w:val="00991F1F"/>
    <w:rPr>
      <w:rFonts w:eastAsia="Times New Roman" w:cs="Times New Roman"/>
      <w:b/>
      <w:sz w:val="28"/>
      <w:szCs w:val="28"/>
    </w:rPr>
  </w:style>
  <w:style w:type="character" w:customStyle="1" w:styleId="Tiumccp3Char">
    <w:name w:val="Tiểu mục cấp 3 Char"/>
    <w:basedOn w:val="DefaultParagraphFont"/>
    <w:link w:val="Tiumccp3"/>
    <w:rPr>
      <w:rFonts w:eastAsia="Times New Roman" w:cs="Times New Roman"/>
      <w:sz w:val="28"/>
      <w:szCs w:val="26"/>
    </w:rPr>
  </w:style>
  <w:style w:type="character" w:customStyle="1" w:styleId="Heading2Char">
    <w:name w:val="Heading 2 Char"/>
    <w:basedOn w:val="DefaultParagraphFont"/>
    <w:link w:val="Heading2"/>
    <w:uiPriority w:val="9"/>
    <w:rsid w:val="00173ACE"/>
    <w:rPr>
      <w:rFonts w:eastAsia="Times New Roman" w:cs="Times New Roman"/>
      <w:b/>
      <w:sz w:val="28"/>
      <w:szCs w:val="28"/>
    </w:rPr>
  </w:style>
  <w:style w:type="character" w:customStyle="1" w:styleId="Heading3Char">
    <w:name w:val="Heading 3 Char"/>
    <w:basedOn w:val="DefaultParagraphFont"/>
    <w:link w:val="Heading3"/>
    <w:uiPriority w:val="9"/>
    <w:rsid w:val="000A2CC6"/>
    <w:rPr>
      <w:rFonts w:eastAsia="Times New Roman" w:cs="Times New Roman"/>
      <w:b/>
      <w:i/>
      <w:sz w:val="28"/>
      <w:szCs w:val="26"/>
    </w:rPr>
  </w:style>
  <w:style w:type="character" w:customStyle="1" w:styleId="Heading4Char">
    <w:name w:val="Heading 4 Char"/>
    <w:basedOn w:val="DefaultParagraphFont"/>
    <w:link w:val="Heading4"/>
    <w:uiPriority w:val="9"/>
    <w:rsid w:val="000318B5"/>
    <w:rPr>
      <w:rFonts w:eastAsia="Times New Roman" w:cs="Times New Roman"/>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paragraph" w:customStyle="1" w:styleId="TOCHeading1">
    <w:name w:val="TOC Heading1"/>
    <w:basedOn w:val="Heading1"/>
    <w:next w:val="Normal"/>
    <w:uiPriority w:val="39"/>
    <w:unhideWhenUsed/>
    <w:qFormat/>
    <w:pPr>
      <w:spacing w:before="240" w:line="259" w:lineRule="auto"/>
      <w:outlineLvl w:val="9"/>
    </w:pPr>
    <w:rPr>
      <w:b w:val="0"/>
      <w:bCs/>
    </w:rPr>
  </w:style>
  <w:style w:type="character" w:customStyle="1" w:styleId="Heading6Char">
    <w:name w:val="Heading 6 Char"/>
    <w:basedOn w:val="DefaultParagraphFont"/>
    <w:link w:val="Heading6"/>
    <w:uiPriority w:val="9"/>
    <w:semiHidden/>
    <w:rsid w:val="00F218C6"/>
    <w:rPr>
      <w:rFonts w:asciiTheme="majorHAnsi" w:eastAsiaTheme="majorEastAsia" w:hAnsiTheme="majorHAnsi" w:cstheme="majorBidi"/>
      <w:color w:val="243F60" w:themeColor="accent1" w:themeShade="7F"/>
      <w:sz w:val="26"/>
      <w:szCs w:val="24"/>
    </w:rPr>
  </w:style>
  <w:style w:type="character" w:customStyle="1" w:styleId="Heading7Char">
    <w:name w:val="Heading 7 Char"/>
    <w:basedOn w:val="DefaultParagraphFont"/>
    <w:link w:val="Heading7"/>
    <w:uiPriority w:val="9"/>
    <w:semiHidden/>
    <w:rsid w:val="00F218C6"/>
    <w:rPr>
      <w:rFonts w:asciiTheme="majorHAnsi" w:eastAsiaTheme="majorEastAsia" w:hAnsiTheme="majorHAnsi" w:cstheme="majorBidi"/>
      <w:i/>
      <w:iCs/>
      <w:color w:val="243F60" w:themeColor="accent1" w:themeShade="7F"/>
      <w:sz w:val="26"/>
      <w:szCs w:val="24"/>
    </w:rPr>
  </w:style>
  <w:style w:type="character" w:customStyle="1" w:styleId="Heading8Char">
    <w:name w:val="Heading 8 Char"/>
    <w:basedOn w:val="DefaultParagraphFont"/>
    <w:link w:val="Heading8"/>
    <w:uiPriority w:val="9"/>
    <w:semiHidden/>
    <w:rsid w:val="00F218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218C6"/>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rsid w:val="00173ACE"/>
    <w:rPr>
      <w:rFonts w:eastAsia="Times New Roman" w:cs="Times New Roman"/>
      <w:sz w:val="28"/>
      <w:szCs w:val="26"/>
    </w:rPr>
  </w:style>
  <w:style w:type="paragraph" w:styleId="ListParagraph">
    <w:name w:val="List Paragraph"/>
    <w:basedOn w:val="Normal"/>
    <w:uiPriority w:val="99"/>
    <w:rsid w:val="00350763"/>
    <w:pPr>
      <w:ind w:left="720"/>
      <w:contextualSpacing/>
    </w:pPr>
  </w:style>
  <w:style w:type="paragraph" w:styleId="Bibliography">
    <w:name w:val="Bibliography"/>
    <w:basedOn w:val="Normal"/>
    <w:next w:val="Normal"/>
    <w:uiPriority w:val="37"/>
    <w:unhideWhenUsed/>
    <w:rsid w:val="00CA47B9"/>
  </w:style>
  <w:style w:type="character" w:styleId="PlaceholderText">
    <w:name w:val="Placeholder Text"/>
    <w:basedOn w:val="DefaultParagraphFont"/>
    <w:uiPriority w:val="99"/>
    <w:semiHidden/>
    <w:rsid w:val="00011B53"/>
    <w:rPr>
      <w:color w:val="808080"/>
    </w:rPr>
  </w:style>
  <w:style w:type="paragraph" w:styleId="Title">
    <w:name w:val="Title"/>
    <w:basedOn w:val="Normal"/>
    <w:next w:val="Normal"/>
    <w:link w:val="TitleChar"/>
    <w:uiPriority w:val="10"/>
    <w:qFormat/>
    <w:rsid w:val="0071516C"/>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1516C"/>
    <w:rPr>
      <w:rFonts w:eastAsiaTheme="majorEastAsia" w:cstheme="majorBidi"/>
      <w:spacing w:val="-10"/>
      <w:kern w:val="28"/>
      <w:sz w:val="56"/>
      <w:szCs w:val="56"/>
    </w:rPr>
  </w:style>
  <w:style w:type="paragraph" w:styleId="BodyText">
    <w:name w:val="Body Text"/>
    <w:basedOn w:val="Normal"/>
    <w:link w:val="BodyTextChar"/>
    <w:uiPriority w:val="1"/>
    <w:qFormat/>
    <w:rsid w:val="00503F4E"/>
    <w:pPr>
      <w:widowControl w:val="0"/>
      <w:autoSpaceDE w:val="0"/>
      <w:autoSpaceDN w:val="0"/>
      <w:spacing w:line="240" w:lineRule="auto"/>
      <w:jc w:val="left"/>
    </w:pPr>
    <w:rPr>
      <w:szCs w:val="26"/>
      <w:lang w:val="vi"/>
    </w:rPr>
  </w:style>
  <w:style w:type="character" w:customStyle="1" w:styleId="BodyTextChar">
    <w:name w:val="Body Text Char"/>
    <w:basedOn w:val="DefaultParagraphFont"/>
    <w:link w:val="BodyText"/>
    <w:uiPriority w:val="1"/>
    <w:rsid w:val="00503F4E"/>
    <w:rPr>
      <w:rFonts w:eastAsia="Times New Roman" w:cs="Times New Roman"/>
      <w:sz w:val="26"/>
      <w:szCs w:val="26"/>
      <w:lang w:val="vi"/>
    </w:rPr>
  </w:style>
  <w:style w:type="character" w:customStyle="1" w:styleId="yvvgbb">
    <w:name w:val="yvvgbb"/>
    <w:basedOn w:val="DefaultParagraphFont"/>
    <w:rsid w:val="00124A69"/>
  </w:style>
  <w:style w:type="paragraph" w:styleId="FootnoteText">
    <w:name w:val="footnote text"/>
    <w:basedOn w:val="Normal"/>
    <w:link w:val="FootnoteTextChar"/>
    <w:uiPriority w:val="99"/>
    <w:semiHidden/>
    <w:unhideWhenUsed/>
    <w:rsid w:val="004121DD"/>
    <w:pPr>
      <w:spacing w:line="240" w:lineRule="auto"/>
    </w:pPr>
    <w:rPr>
      <w:sz w:val="20"/>
      <w:szCs w:val="20"/>
    </w:rPr>
  </w:style>
  <w:style w:type="character" w:customStyle="1" w:styleId="FootnoteTextChar">
    <w:name w:val="Footnote Text Char"/>
    <w:basedOn w:val="DefaultParagraphFont"/>
    <w:link w:val="FootnoteText"/>
    <w:uiPriority w:val="99"/>
    <w:semiHidden/>
    <w:rsid w:val="004121DD"/>
    <w:rPr>
      <w:rFonts w:eastAsia="Times New Roman" w:cs="Times New Roman"/>
    </w:rPr>
  </w:style>
  <w:style w:type="character" w:styleId="FootnoteReference">
    <w:name w:val="footnote reference"/>
    <w:basedOn w:val="DefaultParagraphFont"/>
    <w:uiPriority w:val="99"/>
    <w:semiHidden/>
    <w:unhideWhenUsed/>
    <w:rsid w:val="004121DD"/>
    <w:rPr>
      <w:vertAlign w:val="superscript"/>
    </w:rPr>
  </w:style>
  <w:style w:type="paragraph" w:styleId="TOCHeading">
    <w:name w:val="TOC Heading"/>
    <w:basedOn w:val="Heading1"/>
    <w:next w:val="Normal"/>
    <w:uiPriority w:val="39"/>
    <w:unhideWhenUsed/>
    <w:qFormat/>
    <w:rsid w:val="00C67179"/>
    <w:pPr>
      <w:keepNext/>
      <w:keepLines/>
      <w:spacing w:before="240" w:line="259" w:lineRule="auto"/>
      <w:outlineLvl w:val="9"/>
    </w:pPr>
    <w:rPr>
      <w:rFonts w:asciiTheme="majorHAnsi" w:eastAsiaTheme="majorEastAsia" w:hAnsiTheme="majorHAnsi" w:cstheme="majorBidi"/>
      <w:b w:val="0"/>
      <w:color w:val="365F91" w:themeColor="accent1" w:themeShade="BF"/>
      <w:szCs w:val="32"/>
    </w:rPr>
  </w:style>
  <w:style w:type="character" w:styleId="UnresolvedMention">
    <w:name w:val="Unresolved Mention"/>
    <w:basedOn w:val="DefaultParagraphFont"/>
    <w:uiPriority w:val="99"/>
    <w:semiHidden/>
    <w:unhideWhenUsed/>
    <w:rsid w:val="00A71F82"/>
    <w:rPr>
      <w:color w:val="605E5C"/>
      <w:shd w:val="clear" w:color="auto" w:fill="E1DFDD"/>
    </w:rPr>
  </w:style>
  <w:style w:type="paragraph" w:styleId="EndnoteText">
    <w:name w:val="endnote text"/>
    <w:basedOn w:val="Normal"/>
    <w:link w:val="EndnoteTextChar"/>
    <w:uiPriority w:val="99"/>
    <w:semiHidden/>
    <w:unhideWhenUsed/>
    <w:rsid w:val="00AC4F77"/>
    <w:pPr>
      <w:spacing w:line="240" w:lineRule="auto"/>
    </w:pPr>
    <w:rPr>
      <w:sz w:val="20"/>
      <w:szCs w:val="20"/>
    </w:rPr>
  </w:style>
  <w:style w:type="character" w:customStyle="1" w:styleId="EndnoteTextChar">
    <w:name w:val="Endnote Text Char"/>
    <w:basedOn w:val="DefaultParagraphFont"/>
    <w:link w:val="EndnoteText"/>
    <w:uiPriority w:val="99"/>
    <w:semiHidden/>
    <w:rsid w:val="00AC4F77"/>
    <w:rPr>
      <w:rFonts w:eastAsia="Times New Roman" w:cs="Times New Roman"/>
    </w:rPr>
  </w:style>
  <w:style w:type="character" w:styleId="EndnoteReference">
    <w:name w:val="endnote reference"/>
    <w:basedOn w:val="DefaultParagraphFont"/>
    <w:uiPriority w:val="99"/>
    <w:semiHidden/>
    <w:unhideWhenUsed/>
    <w:rsid w:val="00AC4F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48381">
      <w:bodyDiv w:val="1"/>
      <w:marLeft w:val="0"/>
      <w:marRight w:val="0"/>
      <w:marTop w:val="0"/>
      <w:marBottom w:val="0"/>
      <w:divBdr>
        <w:top w:val="none" w:sz="0" w:space="0" w:color="auto"/>
        <w:left w:val="none" w:sz="0" w:space="0" w:color="auto"/>
        <w:bottom w:val="none" w:sz="0" w:space="0" w:color="auto"/>
        <w:right w:val="none" w:sz="0" w:space="0" w:color="auto"/>
      </w:divBdr>
    </w:div>
    <w:div w:id="176163044">
      <w:bodyDiv w:val="1"/>
      <w:marLeft w:val="0"/>
      <w:marRight w:val="0"/>
      <w:marTop w:val="0"/>
      <w:marBottom w:val="0"/>
      <w:divBdr>
        <w:top w:val="none" w:sz="0" w:space="0" w:color="auto"/>
        <w:left w:val="none" w:sz="0" w:space="0" w:color="auto"/>
        <w:bottom w:val="none" w:sz="0" w:space="0" w:color="auto"/>
        <w:right w:val="none" w:sz="0" w:space="0" w:color="auto"/>
      </w:divBdr>
    </w:div>
    <w:div w:id="392193030">
      <w:bodyDiv w:val="1"/>
      <w:marLeft w:val="0"/>
      <w:marRight w:val="0"/>
      <w:marTop w:val="0"/>
      <w:marBottom w:val="0"/>
      <w:divBdr>
        <w:top w:val="none" w:sz="0" w:space="0" w:color="auto"/>
        <w:left w:val="none" w:sz="0" w:space="0" w:color="auto"/>
        <w:bottom w:val="none" w:sz="0" w:space="0" w:color="auto"/>
        <w:right w:val="none" w:sz="0" w:space="0" w:color="auto"/>
      </w:divBdr>
    </w:div>
    <w:div w:id="427433015">
      <w:bodyDiv w:val="1"/>
      <w:marLeft w:val="0"/>
      <w:marRight w:val="0"/>
      <w:marTop w:val="0"/>
      <w:marBottom w:val="0"/>
      <w:divBdr>
        <w:top w:val="none" w:sz="0" w:space="0" w:color="auto"/>
        <w:left w:val="none" w:sz="0" w:space="0" w:color="auto"/>
        <w:bottom w:val="none" w:sz="0" w:space="0" w:color="auto"/>
        <w:right w:val="none" w:sz="0" w:space="0" w:color="auto"/>
      </w:divBdr>
    </w:div>
    <w:div w:id="443811304">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510221879">
      <w:bodyDiv w:val="1"/>
      <w:marLeft w:val="0"/>
      <w:marRight w:val="0"/>
      <w:marTop w:val="0"/>
      <w:marBottom w:val="0"/>
      <w:divBdr>
        <w:top w:val="none" w:sz="0" w:space="0" w:color="auto"/>
        <w:left w:val="none" w:sz="0" w:space="0" w:color="auto"/>
        <w:bottom w:val="none" w:sz="0" w:space="0" w:color="auto"/>
        <w:right w:val="none" w:sz="0" w:space="0" w:color="auto"/>
      </w:divBdr>
    </w:div>
    <w:div w:id="700320975">
      <w:bodyDiv w:val="1"/>
      <w:marLeft w:val="0"/>
      <w:marRight w:val="0"/>
      <w:marTop w:val="0"/>
      <w:marBottom w:val="0"/>
      <w:divBdr>
        <w:top w:val="none" w:sz="0" w:space="0" w:color="auto"/>
        <w:left w:val="none" w:sz="0" w:space="0" w:color="auto"/>
        <w:bottom w:val="none" w:sz="0" w:space="0" w:color="auto"/>
        <w:right w:val="none" w:sz="0" w:space="0" w:color="auto"/>
      </w:divBdr>
    </w:div>
    <w:div w:id="927620495">
      <w:bodyDiv w:val="1"/>
      <w:marLeft w:val="0"/>
      <w:marRight w:val="0"/>
      <w:marTop w:val="0"/>
      <w:marBottom w:val="0"/>
      <w:divBdr>
        <w:top w:val="none" w:sz="0" w:space="0" w:color="auto"/>
        <w:left w:val="none" w:sz="0" w:space="0" w:color="auto"/>
        <w:bottom w:val="none" w:sz="0" w:space="0" w:color="auto"/>
        <w:right w:val="none" w:sz="0" w:space="0" w:color="auto"/>
      </w:divBdr>
    </w:div>
    <w:div w:id="1044721946">
      <w:bodyDiv w:val="1"/>
      <w:marLeft w:val="0"/>
      <w:marRight w:val="0"/>
      <w:marTop w:val="0"/>
      <w:marBottom w:val="0"/>
      <w:divBdr>
        <w:top w:val="none" w:sz="0" w:space="0" w:color="auto"/>
        <w:left w:val="none" w:sz="0" w:space="0" w:color="auto"/>
        <w:bottom w:val="none" w:sz="0" w:space="0" w:color="auto"/>
        <w:right w:val="none" w:sz="0" w:space="0" w:color="auto"/>
      </w:divBdr>
    </w:div>
    <w:div w:id="1058745079">
      <w:bodyDiv w:val="1"/>
      <w:marLeft w:val="0"/>
      <w:marRight w:val="0"/>
      <w:marTop w:val="0"/>
      <w:marBottom w:val="0"/>
      <w:divBdr>
        <w:top w:val="none" w:sz="0" w:space="0" w:color="auto"/>
        <w:left w:val="none" w:sz="0" w:space="0" w:color="auto"/>
        <w:bottom w:val="none" w:sz="0" w:space="0" w:color="auto"/>
        <w:right w:val="none" w:sz="0" w:space="0" w:color="auto"/>
      </w:divBdr>
    </w:div>
    <w:div w:id="1249584556">
      <w:bodyDiv w:val="1"/>
      <w:marLeft w:val="0"/>
      <w:marRight w:val="0"/>
      <w:marTop w:val="0"/>
      <w:marBottom w:val="0"/>
      <w:divBdr>
        <w:top w:val="none" w:sz="0" w:space="0" w:color="auto"/>
        <w:left w:val="none" w:sz="0" w:space="0" w:color="auto"/>
        <w:bottom w:val="none" w:sz="0" w:space="0" w:color="auto"/>
        <w:right w:val="none" w:sz="0" w:space="0" w:color="auto"/>
      </w:divBdr>
    </w:div>
    <w:div w:id="1276476442">
      <w:bodyDiv w:val="1"/>
      <w:marLeft w:val="0"/>
      <w:marRight w:val="0"/>
      <w:marTop w:val="0"/>
      <w:marBottom w:val="0"/>
      <w:divBdr>
        <w:top w:val="none" w:sz="0" w:space="0" w:color="auto"/>
        <w:left w:val="none" w:sz="0" w:space="0" w:color="auto"/>
        <w:bottom w:val="none" w:sz="0" w:space="0" w:color="auto"/>
        <w:right w:val="none" w:sz="0" w:space="0" w:color="auto"/>
      </w:divBdr>
    </w:div>
    <w:div w:id="1323121871">
      <w:bodyDiv w:val="1"/>
      <w:marLeft w:val="0"/>
      <w:marRight w:val="0"/>
      <w:marTop w:val="0"/>
      <w:marBottom w:val="0"/>
      <w:divBdr>
        <w:top w:val="none" w:sz="0" w:space="0" w:color="auto"/>
        <w:left w:val="none" w:sz="0" w:space="0" w:color="auto"/>
        <w:bottom w:val="none" w:sz="0" w:space="0" w:color="auto"/>
        <w:right w:val="none" w:sz="0" w:space="0" w:color="auto"/>
      </w:divBdr>
    </w:div>
    <w:div w:id="1375500188">
      <w:bodyDiv w:val="1"/>
      <w:marLeft w:val="0"/>
      <w:marRight w:val="0"/>
      <w:marTop w:val="0"/>
      <w:marBottom w:val="0"/>
      <w:divBdr>
        <w:top w:val="none" w:sz="0" w:space="0" w:color="auto"/>
        <w:left w:val="none" w:sz="0" w:space="0" w:color="auto"/>
        <w:bottom w:val="none" w:sz="0" w:space="0" w:color="auto"/>
        <w:right w:val="none" w:sz="0" w:space="0" w:color="auto"/>
      </w:divBdr>
    </w:div>
    <w:div w:id="1381438002">
      <w:bodyDiv w:val="1"/>
      <w:marLeft w:val="0"/>
      <w:marRight w:val="0"/>
      <w:marTop w:val="0"/>
      <w:marBottom w:val="0"/>
      <w:divBdr>
        <w:top w:val="none" w:sz="0" w:space="0" w:color="auto"/>
        <w:left w:val="none" w:sz="0" w:space="0" w:color="auto"/>
        <w:bottom w:val="none" w:sz="0" w:space="0" w:color="auto"/>
        <w:right w:val="none" w:sz="0" w:space="0" w:color="auto"/>
      </w:divBdr>
    </w:div>
    <w:div w:id="1405369298">
      <w:bodyDiv w:val="1"/>
      <w:marLeft w:val="0"/>
      <w:marRight w:val="0"/>
      <w:marTop w:val="0"/>
      <w:marBottom w:val="0"/>
      <w:divBdr>
        <w:top w:val="none" w:sz="0" w:space="0" w:color="auto"/>
        <w:left w:val="none" w:sz="0" w:space="0" w:color="auto"/>
        <w:bottom w:val="none" w:sz="0" w:space="0" w:color="auto"/>
        <w:right w:val="none" w:sz="0" w:space="0" w:color="auto"/>
      </w:divBdr>
    </w:div>
    <w:div w:id="1406107413">
      <w:bodyDiv w:val="1"/>
      <w:marLeft w:val="0"/>
      <w:marRight w:val="0"/>
      <w:marTop w:val="0"/>
      <w:marBottom w:val="0"/>
      <w:divBdr>
        <w:top w:val="none" w:sz="0" w:space="0" w:color="auto"/>
        <w:left w:val="none" w:sz="0" w:space="0" w:color="auto"/>
        <w:bottom w:val="none" w:sz="0" w:space="0" w:color="auto"/>
        <w:right w:val="none" w:sz="0" w:space="0" w:color="auto"/>
      </w:divBdr>
    </w:div>
    <w:div w:id="1473131835">
      <w:bodyDiv w:val="1"/>
      <w:marLeft w:val="0"/>
      <w:marRight w:val="0"/>
      <w:marTop w:val="0"/>
      <w:marBottom w:val="0"/>
      <w:divBdr>
        <w:top w:val="none" w:sz="0" w:space="0" w:color="auto"/>
        <w:left w:val="none" w:sz="0" w:space="0" w:color="auto"/>
        <w:bottom w:val="none" w:sz="0" w:space="0" w:color="auto"/>
        <w:right w:val="none" w:sz="0" w:space="0" w:color="auto"/>
      </w:divBdr>
    </w:div>
    <w:div w:id="1511791474">
      <w:bodyDiv w:val="1"/>
      <w:marLeft w:val="0"/>
      <w:marRight w:val="0"/>
      <w:marTop w:val="0"/>
      <w:marBottom w:val="0"/>
      <w:divBdr>
        <w:top w:val="none" w:sz="0" w:space="0" w:color="auto"/>
        <w:left w:val="none" w:sz="0" w:space="0" w:color="auto"/>
        <w:bottom w:val="none" w:sz="0" w:space="0" w:color="auto"/>
        <w:right w:val="none" w:sz="0" w:space="0" w:color="auto"/>
      </w:divBdr>
    </w:div>
    <w:div w:id="1637637163">
      <w:bodyDiv w:val="1"/>
      <w:marLeft w:val="0"/>
      <w:marRight w:val="0"/>
      <w:marTop w:val="0"/>
      <w:marBottom w:val="0"/>
      <w:divBdr>
        <w:top w:val="none" w:sz="0" w:space="0" w:color="auto"/>
        <w:left w:val="none" w:sz="0" w:space="0" w:color="auto"/>
        <w:bottom w:val="none" w:sz="0" w:space="0" w:color="auto"/>
        <w:right w:val="none" w:sz="0" w:space="0" w:color="auto"/>
      </w:divBdr>
    </w:div>
    <w:div w:id="1703942348">
      <w:bodyDiv w:val="1"/>
      <w:marLeft w:val="0"/>
      <w:marRight w:val="0"/>
      <w:marTop w:val="0"/>
      <w:marBottom w:val="0"/>
      <w:divBdr>
        <w:top w:val="none" w:sz="0" w:space="0" w:color="auto"/>
        <w:left w:val="none" w:sz="0" w:space="0" w:color="auto"/>
        <w:bottom w:val="none" w:sz="0" w:space="0" w:color="auto"/>
        <w:right w:val="none" w:sz="0" w:space="0" w:color="auto"/>
      </w:divBdr>
    </w:div>
    <w:div w:id="1724670007">
      <w:bodyDiv w:val="1"/>
      <w:marLeft w:val="0"/>
      <w:marRight w:val="0"/>
      <w:marTop w:val="0"/>
      <w:marBottom w:val="0"/>
      <w:divBdr>
        <w:top w:val="none" w:sz="0" w:space="0" w:color="auto"/>
        <w:left w:val="none" w:sz="0" w:space="0" w:color="auto"/>
        <w:bottom w:val="none" w:sz="0" w:space="0" w:color="auto"/>
        <w:right w:val="none" w:sz="0" w:space="0" w:color="auto"/>
      </w:divBdr>
    </w:div>
    <w:div w:id="1742412389">
      <w:bodyDiv w:val="1"/>
      <w:marLeft w:val="0"/>
      <w:marRight w:val="0"/>
      <w:marTop w:val="0"/>
      <w:marBottom w:val="0"/>
      <w:divBdr>
        <w:top w:val="none" w:sz="0" w:space="0" w:color="auto"/>
        <w:left w:val="none" w:sz="0" w:space="0" w:color="auto"/>
        <w:bottom w:val="none" w:sz="0" w:space="0" w:color="auto"/>
        <w:right w:val="none" w:sz="0" w:space="0" w:color="auto"/>
      </w:divBdr>
    </w:div>
    <w:div w:id="1829588279">
      <w:bodyDiv w:val="1"/>
      <w:marLeft w:val="0"/>
      <w:marRight w:val="0"/>
      <w:marTop w:val="0"/>
      <w:marBottom w:val="0"/>
      <w:divBdr>
        <w:top w:val="none" w:sz="0" w:space="0" w:color="auto"/>
        <w:left w:val="none" w:sz="0" w:space="0" w:color="auto"/>
        <w:bottom w:val="none" w:sz="0" w:space="0" w:color="auto"/>
        <w:right w:val="none" w:sz="0" w:space="0" w:color="auto"/>
      </w:divBdr>
    </w:div>
    <w:div w:id="1836452173">
      <w:bodyDiv w:val="1"/>
      <w:marLeft w:val="0"/>
      <w:marRight w:val="0"/>
      <w:marTop w:val="0"/>
      <w:marBottom w:val="0"/>
      <w:divBdr>
        <w:top w:val="none" w:sz="0" w:space="0" w:color="auto"/>
        <w:left w:val="none" w:sz="0" w:space="0" w:color="auto"/>
        <w:bottom w:val="none" w:sz="0" w:space="0" w:color="auto"/>
        <w:right w:val="none" w:sz="0" w:space="0" w:color="auto"/>
      </w:divBdr>
    </w:div>
    <w:div w:id="1850562622">
      <w:bodyDiv w:val="1"/>
      <w:marLeft w:val="0"/>
      <w:marRight w:val="0"/>
      <w:marTop w:val="0"/>
      <w:marBottom w:val="0"/>
      <w:divBdr>
        <w:top w:val="none" w:sz="0" w:space="0" w:color="auto"/>
        <w:left w:val="none" w:sz="0" w:space="0" w:color="auto"/>
        <w:bottom w:val="none" w:sz="0" w:space="0" w:color="auto"/>
        <w:right w:val="none" w:sz="0" w:space="0" w:color="auto"/>
      </w:divBdr>
    </w:div>
    <w:div w:id="1860922919">
      <w:bodyDiv w:val="1"/>
      <w:marLeft w:val="0"/>
      <w:marRight w:val="0"/>
      <w:marTop w:val="0"/>
      <w:marBottom w:val="0"/>
      <w:divBdr>
        <w:top w:val="none" w:sz="0" w:space="0" w:color="auto"/>
        <w:left w:val="none" w:sz="0" w:space="0" w:color="auto"/>
        <w:bottom w:val="none" w:sz="0" w:space="0" w:color="auto"/>
        <w:right w:val="none" w:sz="0" w:space="0" w:color="auto"/>
      </w:divBdr>
    </w:div>
    <w:div w:id="1868105799">
      <w:bodyDiv w:val="1"/>
      <w:marLeft w:val="0"/>
      <w:marRight w:val="0"/>
      <w:marTop w:val="0"/>
      <w:marBottom w:val="0"/>
      <w:divBdr>
        <w:top w:val="none" w:sz="0" w:space="0" w:color="auto"/>
        <w:left w:val="none" w:sz="0" w:space="0" w:color="auto"/>
        <w:bottom w:val="none" w:sz="0" w:space="0" w:color="auto"/>
        <w:right w:val="none" w:sz="0" w:space="0" w:color="auto"/>
      </w:divBdr>
    </w:div>
    <w:div w:id="1995647229">
      <w:bodyDiv w:val="1"/>
      <w:marLeft w:val="0"/>
      <w:marRight w:val="0"/>
      <w:marTop w:val="0"/>
      <w:marBottom w:val="0"/>
      <w:divBdr>
        <w:top w:val="none" w:sz="0" w:space="0" w:color="auto"/>
        <w:left w:val="none" w:sz="0" w:space="0" w:color="auto"/>
        <w:bottom w:val="none" w:sz="0" w:space="0" w:color="auto"/>
        <w:right w:val="none" w:sz="0" w:space="0" w:color="auto"/>
      </w:divBdr>
    </w:div>
    <w:div w:id="2019886057">
      <w:bodyDiv w:val="1"/>
      <w:marLeft w:val="0"/>
      <w:marRight w:val="0"/>
      <w:marTop w:val="0"/>
      <w:marBottom w:val="0"/>
      <w:divBdr>
        <w:top w:val="none" w:sz="0" w:space="0" w:color="auto"/>
        <w:left w:val="none" w:sz="0" w:space="0" w:color="auto"/>
        <w:bottom w:val="none" w:sz="0" w:space="0" w:color="auto"/>
        <w:right w:val="none" w:sz="0" w:space="0" w:color="auto"/>
      </w:divBdr>
    </w:div>
    <w:div w:id="210078568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lmss.info/3d-skin"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viblo.asia/p/co-ban-ve-engine-vat-ly-trong-unity-3OEqGj1PM9bL"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lassroom.google.com/u/0/c/Mzg2MjI4MDA1OTY3"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stdio.vn/unity-game/cac-thanh-phan-co-ban-trong-unity-Cf3Uw1" TargetMode="External"/><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classroom.google.com/u/0/c/Mzg2MjI4MDA1OTY3"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Hak09</b:Tag>
    <b:SourceType>Book</b:SourceType>
    <b:Guid>{21BDA223-2669-414C-A69C-F693F07D6A47}</b:Guid>
    <b:Title>Wireless and Mobile Network Security</b:Title>
    <b:Year>2009</b:Year>
    <b:City>Hoboken</b:City>
    <b:Publisher>John Wiley &amp; Sons, Inc</b:Publisher>
    <b:Author>
      <b:Author>
        <b:NameList>
          <b:Person>
            <b:Last>Chaouchi</b:Last>
            <b:First>Hakima</b:First>
          </b:Person>
          <b:Person>
            <b:Last>Laurent-Maknavicius</b:Last>
            <b:First>Maryline</b:First>
          </b:Person>
        </b:NameList>
      </b:Author>
    </b:Author>
    <b:RefOrder>1</b:RefOrder>
  </b:Source>
  <b:Source>
    <b:Tag>BKa21</b:Tag>
    <b:SourceType>InternetSite</b:SourceType>
    <b:Guid>{32A00C64-E9D3-45A2-A1AF-4AB3699B10E7}</b:Guid>
    <b:Title>Sự khác biệt giữa các loại mạng di động GSM, 3G, 4G, 5G</b:Title>
    <b:Author>
      <b:Author>
        <b:NameList>
          <b:Person>
            <b:Last>BKaii</b:Last>
          </b:Person>
        </b:NameList>
      </b:Author>
    </b:Author>
    <b:ProductionCompany>Công ty TNHH Tự động hóa và Tin học công nghiệp Bách Khoa (BKAII)</b:ProductionCompany>
    <b:YearAccessed>2021</b:YearAccessed>
    <b:MonthAccessed>8</b:MonthAccessed>
    <b:DayAccessed>2</b:DayAccessed>
    <b:URL>https://bkaii.com.vn/tin-tuc/306-su-khac-biet-giua-cac-loai-mang-di-dong-gsm-3g-4g-5g</b:URL>
    <b:RefOrder>2</b:RefOrder>
  </b:Source>
  <b:Source>
    <b:Tag>WIK21</b:Tag>
    <b:SourceType>InternetSite</b:SourceType>
    <b:Guid>{96BB4AA2-E490-45E7-904B-A4382F9478CA}</b:Guid>
    <b:Author>
      <b:Author>
        <b:NameList>
          <b:Person>
            <b:Last>TÍNH</b:Last>
            <b:First>WIKI</b:First>
            <b:Middle>MÁY</b:Middle>
          </b:Person>
        </b:NameList>
      </b:Author>
    </b:Author>
    <b:Title>1g, 2g, 3g, 4g, 5g là gì? so sánh và giải thích</b:Title>
    <b:ProductionCompany>Wiki Máy Tính</b:ProductionCompany>
    <b:Year>2021</b:Year>
    <b:Month>2</b:Month>
    <b:Day>2</b:Day>
    <b:YearAccessed>2021</b:YearAccessed>
    <b:MonthAccessed>8</b:MonthAccessed>
    <b:DayAccessed>2</b:DayAccessed>
    <b:URL>https://wikimaytinh.com/1g-2g-3g-4g-5g-la-gi.html</b:URL>
    <b:RefOrder>3</b:RefOrder>
  </b:Source>
  <b:Source>
    <b:Tag>Thu21</b:Tag>
    <b:SourceType>InternetSite</b:SourceType>
    <b:Guid>{C27BFC8B-2396-458B-93CB-19CF7AD6206D}</b:Guid>
    <b:Author>
      <b:Author>
        <b:NameList>
          <b:Person>
            <b:Last>Hà</b:Last>
            <b:First>Thu</b:First>
          </b:Person>
        </b:NameList>
      </b:Author>
    </b:Author>
    <b:Title>2G, 3G, 4G, 5G là gì? Sự khác biệt giữa chúng</b:Title>
    <b:Year>2021</b:Year>
    <b:Month>6</b:Month>
    <b:Day>8</b:Day>
    <b:YearAccessed>2021</b:YearAccessed>
    <b:MonthAccessed>8</b:MonthAccessed>
    <b:DayAccessed>2</b:DayAccessed>
    <b:URL>https://surfacepro.vn/bai-viet/2g-3g-4g-5g-la-gi-su-khac-biet-giua-chung.html</b:URL>
    <b:RefOrder>4</b:RefOrder>
  </b:Source>
  <b:Source>
    <b:Tag>Đoà00</b:Tag>
    <b:SourceType>InternetSite</b:SourceType>
    <b:Guid>{6F553B37-05BB-4216-8B31-3D03546DC5E5}</b:Guid>
    <b:Author>
      <b:Author>
        <b:NameList>
          <b:Person>
            <b:Last>Duy</b:Last>
            <b:First>Đoàn</b:First>
            <b:Middle>Huỳnh Bảo</b:Middle>
          </b:Person>
        </b:NameList>
      </b:Author>
    </b:Author>
    <b:Title>Wifi là gì? Có những chuẩn Wifi nào?</b:Title>
    <b:ProductionCompany>Công ty cổ phần Thế Giới Di Động</b:ProductionCompany>
    <b:Year>2000</b:Year>
    <b:YearAccessed>2021</b:YearAccessed>
    <b:MonthAccessed>8</b:MonthAccessed>
    <b:DayAccessed>2</b:DayAccessed>
    <b:URL>https://www.dienmayxanh.com/kinh-nghiem-hay/wifi-la-gi-596329</b:URL>
    <b:RefOrder>5</b:RefOrder>
  </b:Source>
  <b:Source>
    <b:Tag>adm11</b:Tag>
    <b:SourceType>InternetSite</b:SourceType>
    <b:Guid>{63517F1B-DE47-41A8-98C5-49570DAAC528}</b:Guid>
    <b:Author>
      <b:Author>
        <b:NameList>
          <b:Person>
            <b:Last>admin</b:Last>
          </b:Person>
        </b:NameList>
      </b:Author>
    </b:Author>
    <b:Title>Kiến thức mạng máy tính cơ bản: PHẦN 1: TỔNG QUAN VỀ MẠNG MÁY TÍNH</b:Title>
    <b:Year>2011</b:Year>
    <b:Month>3</b:Month>
    <b:Day>15</b:Day>
    <b:YearAccessed>2021</b:YearAccessed>
    <b:MonthAccessed>8</b:MonthAccessed>
    <b:DayAccessed>3</b:DayAccessed>
    <b:URL>https://tuvancongnghe.net/kien-thuc-mang-may-tinh-co-ban-phan-1-tong-quan-ve-mang-may-tinh/</b:URL>
    <b:RefOrder>6</b:RefOrder>
  </b:Source>
  <b:Source>
    <b:Tag>Wik21</b:Tag>
    <b:SourceType>InternetSite</b:SourceType>
    <b:Guid>{43BB9801-782B-4C46-B3E0-23F080E68333}</b:Guid>
    <b:Author>
      <b:Author>
        <b:NameList>
          <b:Person>
            <b:Last>Wikipedia</b:Last>
          </b:Person>
        </b:NameList>
      </b:Author>
    </b:Author>
    <b:Title>Mạng máy tính</b:Title>
    <b:ProductionCompany>Wikipedia</b:ProductionCompany>
    <b:Year>2021</b:Year>
    <b:Month>8</b:Month>
    <b:Day>1</b:Day>
    <b:YearAccessed>2021</b:YearAccessed>
    <b:MonthAccessed>8</b:MonthAccessed>
    <b:DayAccessed>3</b:DayAccessed>
    <b:URL>https://vi.wikipedia.org/wiki/M%E1%BA%A1ng_m%C3%A1y_t%C3%ADnh</b:URL>
    <b:RefOrder>7</b:RefOrder>
  </b:Source>
  <b:Source>
    <b:Tag>BKa211</b:Tag>
    <b:SourceType>InternetSite</b:SourceType>
    <b:Guid>{41A234E0-7D21-4F15-A741-D73AE8A68F33}</b:Guid>
    <b:Author>
      <b:Author>
        <b:NameList>
          <b:Person>
            <b:Last>BKaii</b:Last>
          </b:Person>
        </b:NameList>
      </b:Author>
    </b:Author>
    <b:Title>Các mô hình của mạng không dây</b:Title>
    <b:ProductionCompany>Công ty TNHH Tự động hóa và Tin học công nghiệp Bách Khoa (BKAII)</b:ProductionCompany>
    <b:YearAccessed>2021</b:YearAccessed>
    <b:MonthAccessed>8</b:MonthAccessed>
    <b:DayAccessed>3</b:DayAccessed>
    <b:URL>https://bkaii.com.vn/tin-tuc/313-cac-mo-hinh-mang-khong-day</b:URL>
    <b:RefOrder>8</b:RefOrder>
  </b:Source>
  <b:Source>
    <b:Tag>Môh15</b:Tag>
    <b:SourceType>InternetSite</b:SourceType>
    <b:Guid>{CA0F5C02-8226-4562-9DAE-9364B072DD70}</b:Guid>
    <b:Title>Mô hình mạng không dây - WLAN - wifi cho doanh nghiệp</b:Title>
    <b:ProductionCompany>Công ty Sao Thiên Vương</b:ProductionCompany>
    <b:Year>2015</b:Year>
    <b:Month>11</b:Month>
    <b:Day>18</b:Day>
    <b:YearAccessed>2021</b:YearAccessed>
    <b:MonthAccessed>8</b:MonthAccessed>
    <b:DayAccessed>4</b:DayAccessed>
    <b:URL>http://uranus.com.vn/solutions/Giai-phap-mang-LAN-WAN/Mo-hinh-mang-khong-day-WLAN-wifi-cho-doanh-nghiep-13/</b:URL>
    <b:RefOrder>9</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D40274-3C51-4DA2-A19F-5A6FC6915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4568</TotalTime>
  <Pages>1</Pages>
  <Words>4345</Words>
  <Characters>24771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khoalekrz@gmail.com</cp:lastModifiedBy>
  <cp:revision>147</cp:revision>
  <cp:lastPrinted>2021-12-11T06:49:00Z</cp:lastPrinted>
  <dcterms:created xsi:type="dcterms:W3CDTF">2021-05-30T09:45:00Z</dcterms:created>
  <dcterms:modified xsi:type="dcterms:W3CDTF">2021-12-11T06:56:00Z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